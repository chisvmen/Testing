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AC2A5" w14:textId="77777777" w:rsidR="001C116A" w:rsidRDefault="001C116A" w:rsidP="0003639E">
      <w:pPr>
        <w:ind w:left="567" w:hanging="567"/>
        <w:rPr>
          <w:rFonts w:ascii="Arial" w:hAnsi="Arial" w:cs="Arial"/>
          <w:b/>
          <w:sz w:val="24"/>
          <w:lang w:val="es-ES"/>
        </w:rPr>
      </w:pPr>
    </w:p>
    <w:p w14:paraId="014A34E6" w14:textId="77777777" w:rsidR="00F41689" w:rsidRDefault="00F41689" w:rsidP="0003639E">
      <w:pPr>
        <w:ind w:left="567" w:hanging="567"/>
        <w:rPr>
          <w:rFonts w:ascii="Arial" w:hAnsi="Arial" w:cs="Arial"/>
          <w:b/>
          <w:sz w:val="24"/>
          <w:lang w:val="es-ES"/>
        </w:rPr>
      </w:pPr>
      <w:r w:rsidRPr="00F41689">
        <w:rPr>
          <w:rFonts w:ascii="Arial" w:hAnsi="Arial" w:cs="Arial"/>
          <w:b/>
          <w:sz w:val="24"/>
          <w:lang w:val="es-ES"/>
        </w:rPr>
        <w:t>Índice</w:t>
      </w:r>
    </w:p>
    <w:p w14:paraId="16DBFFE6" w14:textId="77777777" w:rsidR="00CF3A83" w:rsidRPr="00F41689" w:rsidRDefault="00CF3A83" w:rsidP="0003639E">
      <w:pPr>
        <w:ind w:left="567" w:hanging="567"/>
        <w:rPr>
          <w:rFonts w:ascii="Arial" w:hAnsi="Arial" w:cs="Arial"/>
          <w:b/>
          <w:sz w:val="24"/>
          <w:lang w:val="es-ES"/>
        </w:rPr>
      </w:pPr>
    </w:p>
    <w:p w14:paraId="66940983" w14:textId="37347923" w:rsidR="00DB03C0" w:rsidRDefault="005850B4">
      <w:pPr>
        <w:pStyle w:val="TOC2"/>
        <w:tabs>
          <w:tab w:val="left" w:pos="96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fldChar w:fldCharType="begin"/>
      </w:r>
      <w:r w:rsidR="378FDD89">
        <w:instrText>TOC \o "1-9" \z \u \h</w:instrText>
      </w:r>
      <w:r>
        <w:fldChar w:fldCharType="separate"/>
      </w:r>
      <w:hyperlink w:anchor="_Toc209041931" w:history="1">
        <w:r w:rsidR="00DB03C0" w:rsidRPr="005C3FA4">
          <w:rPr>
            <w:rStyle w:val="Hyperlink"/>
            <w:noProof/>
          </w:rPr>
          <w:t>1.1</w:t>
        </w:r>
        <w:r w:rsidR="00DB03C0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DB03C0" w:rsidRPr="005C3FA4">
          <w:rPr>
            <w:rStyle w:val="Hyperlink"/>
            <w:noProof/>
          </w:rPr>
          <w:t>Control de Documentos</w:t>
        </w:r>
        <w:r w:rsidR="00DB03C0">
          <w:rPr>
            <w:noProof/>
            <w:webHidden/>
          </w:rPr>
          <w:tab/>
        </w:r>
        <w:r w:rsidR="00DB03C0">
          <w:rPr>
            <w:noProof/>
            <w:webHidden/>
          </w:rPr>
          <w:fldChar w:fldCharType="begin"/>
        </w:r>
        <w:r w:rsidR="00DB03C0">
          <w:rPr>
            <w:noProof/>
            <w:webHidden/>
          </w:rPr>
          <w:instrText xml:space="preserve"> PAGEREF _Toc209041931 \h </w:instrText>
        </w:r>
        <w:r w:rsidR="00DB03C0">
          <w:rPr>
            <w:noProof/>
            <w:webHidden/>
          </w:rPr>
        </w:r>
        <w:r w:rsidR="00DB03C0">
          <w:rPr>
            <w:noProof/>
            <w:webHidden/>
          </w:rPr>
          <w:fldChar w:fldCharType="separate"/>
        </w:r>
        <w:r w:rsidR="00DB03C0">
          <w:rPr>
            <w:noProof/>
            <w:webHidden/>
          </w:rPr>
          <w:t>2</w:t>
        </w:r>
        <w:r w:rsidR="00DB03C0">
          <w:rPr>
            <w:noProof/>
            <w:webHidden/>
          </w:rPr>
          <w:fldChar w:fldCharType="end"/>
        </w:r>
      </w:hyperlink>
    </w:p>
    <w:p w14:paraId="583DC320" w14:textId="7CF51072" w:rsidR="00DB03C0" w:rsidRDefault="00DB03C0">
      <w:pPr>
        <w:pStyle w:val="TOC3"/>
        <w:tabs>
          <w:tab w:val="left" w:pos="120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32" w:history="1">
        <w:r w:rsidRPr="005C3FA4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noProof/>
          </w:rPr>
          <w:t>Control de Ediciones de la Plantilla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7388FA" w14:textId="6272D249" w:rsidR="00DB03C0" w:rsidRDefault="00DB03C0">
      <w:pPr>
        <w:pStyle w:val="TOC3"/>
        <w:tabs>
          <w:tab w:val="left" w:pos="120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33" w:history="1">
        <w:r w:rsidRPr="005C3FA4">
          <w:rPr>
            <w:rStyle w:val="Hyperlink"/>
            <w:noProof/>
            <w:lang w:val="es-ES"/>
          </w:rPr>
          <w:t>1.1.2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noProof/>
            <w:lang w:val="es-ES"/>
          </w:rPr>
          <w:t>Control de Versiones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5ABD4D" w14:textId="3CF6DC0C" w:rsidR="00DB03C0" w:rsidRDefault="00DB03C0">
      <w:pPr>
        <w:pStyle w:val="TOC2"/>
        <w:tabs>
          <w:tab w:val="left" w:pos="96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34" w:history="1">
        <w:r w:rsidRPr="005C3FA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noProof/>
            <w:lang w:val="es-ES"/>
          </w:rPr>
          <w:t>Documentar los resultados de las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1D350D" w14:textId="5D946858" w:rsidR="00DB03C0" w:rsidRDefault="00DB03C0">
      <w:pPr>
        <w:pStyle w:val="TOC3"/>
        <w:tabs>
          <w:tab w:val="left" w:pos="120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35" w:history="1">
        <w:r w:rsidRPr="005C3FA4">
          <w:rPr>
            <w:rStyle w:val="Hyperlink"/>
            <w:noProof/>
            <w:lang w:val="es-ES"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noProof/>
            <w:lang w:val="es-ES"/>
          </w:rPr>
          <w:t>Matriz de Escenarios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88F3CA" w14:textId="779D31D2" w:rsidR="00DB03C0" w:rsidRDefault="00DB03C0">
      <w:pPr>
        <w:pStyle w:val="TOC4"/>
        <w:tabs>
          <w:tab w:val="left" w:pos="168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36" w:history="1">
        <w:r w:rsidRPr="005C3FA4">
          <w:rPr>
            <w:rStyle w:val="Hyperlink"/>
            <w:rFonts w:eastAsia="Arial" w:cs="Arial"/>
            <w:noProof/>
            <w:lang w:val="es-ES"/>
          </w:rPr>
          <w:t>1.2.1.1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rFonts w:eastAsia="Arial" w:cs="Arial"/>
            <w:noProof/>
            <w:lang w:val="es-ES"/>
          </w:rPr>
          <w:t>Evidencias del resultado de la prueba UT_CP001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FD4B79" w14:textId="17544B1E" w:rsidR="00DB03C0" w:rsidRDefault="00DB03C0">
      <w:pPr>
        <w:pStyle w:val="TOC4"/>
        <w:tabs>
          <w:tab w:val="left" w:pos="168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37" w:history="1">
        <w:r w:rsidRPr="005C3FA4">
          <w:rPr>
            <w:rStyle w:val="Hyperlink"/>
            <w:rFonts w:eastAsia="Arial" w:cs="Arial"/>
            <w:noProof/>
            <w:lang w:val="es-ES"/>
          </w:rPr>
          <w:t>1.2.1.2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rFonts w:eastAsia="Arial" w:cs="Arial"/>
            <w:noProof/>
            <w:lang w:val="es-ES"/>
          </w:rPr>
          <w:t>Evidencias del resultado de la prueba UT_CP002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45388C" w14:textId="7FF25A6E" w:rsidR="00DB03C0" w:rsidRDefault="00DB03C0">
      <w:pPr>
        <w:pStyle w:val="TOC4"/>
        <w:tabs>
          <w:tab w:val="left" w:pos="168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38" w:history="1">
        <w:r w:rsidRPr="005C3FA4">
          <w:rPr>
            <w:rStyle w:val="Hyperlink"/>
            <w:rFonts w:eastAsia="Arial" w:cs="Arial"/>
            <w:noProof/>
            <w:lang w:val="es-ES"/>
          </w:rPr>
          <w:t>1.2.1.3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rFonts w:eastAsia="Arial" w:cs="Arial"/>
            <w:noProof/>
            <w:lang w:val="es-ES"/>
          </w:rPr>
          <w:t>Evidencias del resultado de la prueba UT_CP003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739AA" w14:textId="5D61ADA0" w:rsidR="00DB03C0" w:rsidRDefault="00DB03C0">
      <w:pPr>
        <w:pStyle w:val="TOC4"/>
        <w:tabs>
          <w:tab w:val="left" w:pos="168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39" w:history="1">
        <w:r w:rsidRPr="005C3FA4">
          <w:rPr>
            <w:rStyle w:val="Hyperlink"/>
            <w:rFonts w:eastAsia="Arial" w:cs="Arial"/>
            <w:noProof/>
            <w:lang w:val="es-ES"/>
          </w:rPr>
          <w:t>1.2.1.4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rFonts w:eastAsia="Arial" w:cs="Arial"/>
            <w:noProof/>
            <w:lang w:val="es-ES"/>
          </w:rPr>
          <w:t>Evidencias del resultado de la prueba</w:t>
        </w:r>
        <w:r w:rsidRPr="005C3FA4">
          <w:rPr>
            <w:rStyle w:val="Hyperlink"/>
            <w:noProof/>
          </w:rPr>
          <w:t xml:space="preserve"> </w:t>
        </w:r>
        <w:r w:rsidRPr="005C3FA4">
          <w:rPr>
            <w:rStyle w:val="Hyperlink"/>
            <w:rFonts w:eastAsia="Arial" w:cs="Arial"/>
            <w:noProof/>
            <w:lang w:val="es-ES"/>
          </w:rPr>
          <w:t>UT_CP004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8BEA54" w14:textId="73A9CABB" w:rsidR="00DB03C0" w:rsidRDefault="00DB03C0">
      <w:pPr>
        <w:pStyle w:val="TOC4"/>
        <w:tabs>
          <w:tab w:val="left" w:pos="168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40" w:history="1">
        <w:r w:rsidRPr="005C3FA4">
          <w:rPr>
            <w:rStyle w:val="Hyperlink"/>
            <w:rFonts w:eastAsia="Arial" w:cs="Arial"/>
            <w:noProof/>
            <w:lang w:val="es-ES"/>
          </w:rPr>
          <w:t>1.2.1.5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rFonts w:eastAsia="Arial" w:cs="Arial"/>
            <w:noProof/>
            <w:lang w:val="es-ES"/>
          </w:rPr>
          <w:t>Evidencias del resultado de la prueba UT_CP005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A95B81" w14:textId="6F8E410D" w:rsidR="00DB03C0" w:rsidRDefault="00DB03C0">
      <w:pPr>
        <w:pStyle w:val="TOC4"/>
        <w:tabs>
          <w:tab w:val="left" w:pos="168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41" w:history="1">
        <w:r w:rsidRPr="005C3FA4">
          <w:rPr>
            <w:rStyle w:val="Hyperlink"/>
            <w:rFonts w:eastAsia="Arial" w:cs="Arial"/>
            <w:noProof/>
            <w:lang w:val="es-ES"/>
          </w:rPr>
          <w:t>1.2.1.6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rFonts w:eastAsia="Arial" w:cs="Arial"/>
            <w:noProof/>
            <w:lang w:val="es-ES"/>
          </w:rPr>
          <w:t>Evidencias del resultado de la prueba UT_CP006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28262E" w14:textId="3E899ED9" w:rsidR="00DB03C0" w:rsidRDefault="00DB03C0">
      <w:pPr>
        <w:pStyle w:val="TOC4"/>
        <w:tabs>
          <w:tab w:val="left" w:pos="168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42" w:history="1">
        <w:r w:rsidRPr="005C3FA4">
          <w:rPr>
            <w:rStyle w:val="Hyperlink"/>
            <w:rFonts w:eastAsia="Arial" w:cs="Arial"/>
            <w:noProof/>
            <w:lang w:val="es-ES"/>
          </w:rPr>
          <w:t>1.2.1.7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rFonts w:eastAsia="Arial" w:cs="Arial"/>
            <w:noProof/>
            <w:lang w:val="es-ES"/>
          </w:rPr>
          <w:t>Evidencias del resultado de la prueba UT_CP007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4D5CAC" w14:textId="4D206275" w:rsidR="00DB03C0" w:rsidRDefault="00DB03C0">
      <w:pPr>
        <w:pStyle w:val="TOC4"/>
        <w:tabs>
          <w:tab w:val="left" w:pos="168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43" w:history="1">
        <w:r w:rsidRPr="005C3FA4">
          <w:rPr>
            <w:rStyle w:val="Hyperlink"/>
            <w:rFonts w:eastAsia="Arial" w:cs="Arial"/>
            <w:noProof/>
            <w:lang w:val="es-ES"/>
          </w:rPr>
          <w:t>1.2.1.8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rFonts w:eastAsia="Arial" w:cs="Arial"/>
            <w:noProof/>
            <w:lang w:val="es-ES"/>
          </w:rPr>
          <w:t>Evidencias del resultado de la prueba UT_CP008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E90189" w14:textId="0C11F22C" w:rsidR="00DB03C0" w:rsidRDefault="00DB03C0">
      <w:pPr>
        <w:pStyle w:val="TOC4"/>
        <w:tabs>
          <w:tab w:val="left" w:pos="168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44" w:history="1">
        <w:r w:rsidRPr="005C3FA4">
          <w:rPr>
            <w:rStyle w:val="Hyperlink"/>
            <w:rFonts w:eastAsia="Arial" w:cs="Arial"/>
            <w:noProof/>
            <w:lang w:val="es-ES"/>
          </w:rPr>
          <w:t>1.2.1.9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rFonts w:eastAsia="Arial" w:cs="Arial"/>
            <w:noProof/>
            <w:lang w:val="es-ES"/>
          </w:rPr>
          <w:t>Evidencias del resultado de la prueba UT_CP009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ECB072" w14:textId="1493D219" w:rsidR="00DB03C0" w:rsidRDefault="00DB03C0">
      <w:pPr>
        <w:pStyle w:val="TOC4"/>
        <w:tabs>
          <w:tab w:val="left" w:pos="168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45" w:history="1">
        <w:r w:rsidRPr="005C3FA4">
          <w:rPr>
            <w:rStyle w:val="Hyperlink"/>
            <w:rFonts w:eastAsia="Arial" w:cs="Arial"/>
            <w:noProof/>
            <w:lang w:val="es-ES"/>
          </w:rPr>
          <w:t>1.2.1.10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rFonts w:eastAsia="Arial" w:cs="Arial"/>
            <w:noProof/>
            <w:lang w:val="es-ES"/>
          </w:rPr>
          <w:t>Evidencias del resultado de la prueba UT_CP010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39F0C9" w14:textId="57A05CF3" w:rsidR="00DB03C0" w:rsidRDefault="00DB03C0">
      <w:pPr>
        <w:pStyle w:val="TOC3"/>
        <w:tabs>
          <w:tab w:val="left" w:pos="120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46" w:history="1">
        <w:r w:rsidRPr="005C3FA4">
          <w:rPr>
            <w:rStyle w:val="Hyperlink"/>
            <w:noProof/>
            <w:lang w:val="es-ES"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noProof/>
            <w:lang w:val="es-ES"/>
          </w:rPr>
          <w:t xml:space="preserve">Evidencias del resultado de ejecución de pruebas </w:t>
        </w:r>
        <w:r w:rsidRPr="005C3FA4">
          <w:rPr>
            <w:rStyle w:val="Hyperlink"/>
            <w:rFonts w:eastAsia="Arial" w:cs="Arial"/>
            <w:noProof/>
            <w:lang w:val="es-ES"/>
          </w:rPr>
          <w:t>(Flujos de ejecución)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D73407" w14:textId="2316A739" w:rsidR="00DB03C0" w:rsidRDefault="00DB03C0">
      <w:pPr>
        <w:pStyle w:val="TOC3"/>
        <w:tabs>
          <w:tab w:val="left" w:pos="1200"/>
          <w:tab w:val="right" w:leader="dot" w:pos="1455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041947" w:history="1">
        <w:r w:rsidRPr="005C3FA4">
          <w:rPr>
            <w:rStyle w:val="Hyperlink"/>
            <w:noProof/>
            <w:lang w:val="es-ES"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5C3FA4">
          <w:rPr>
            <w:rStyle w:val="Hyperlink"/>
            <w:noProof/>
            <w:lang w:val="es-ES"/>
          </w:rPr>
          <w:t>Insumos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_Toc209041947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F84947" w14:textId="2AF39E53" w:rsidR="005850B4" w:rsidRDefault="005850B4" w:rsidP="1C0D40A3">
      <w:pPr>
        <w:pStyle w:val="TOC3"/>
        <w:tabs>
          <w:tab w:val="left" w:pos="990"/>
          <w:tab w:val="right" w:leader="dot" w:pos="145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fldChar w:fldCharType="end"/>
      </w:r>
    </w:p>
    <w:p w14:paraId="7B6B2776" w14:textId="604AF7CF" w:rsidR="005850B4" w:rsidRDefault="005850B4" w:rsidP="191259E4">
      <w:pPr>
        <w:pStyle w:val="TOC3"/>
        <w:tabs>
          <w:tab w:val="left" w:pos="990"/>
          <w:tab w:val="right" w:leader="dot" w:pos="14550"/>
        </w:tabs>
      </w:pPr>
    </w:p>
    <w:p w14:paraId="5E37DCCE" w14:textId="77777777" w:rsidR="005850B4" w:rsidRDefault="005850B4" w:rsidP="005850B4"/>
    <w:p w14:paraId="14739008" w14:textId="77777777" w:rsidR="005850B4" w:rsidRDefault="005850B4" w:rsidP="005850B4"/>
    <w:p w14:paraId="2F6CC58D" w14:textId="77777777" w:rsidR="005850B4" w:rsidRDefault="005850B4" w:rsidP="005850B4"/>
    <w:p w14:paraId="35D2DF60" w14:textId="77777777" w:rsidR="005850B4" w:rsidRDefault="005850B4" w:rsidP="005850B4"/>
    <w:p w14:paraId="06EFD329" w14:textId="77777777" w:rsidR="005850B4" w:rsidRDefault="005850B4" w:rsidP="005850B4"/>
    <w:p w14:paraId="2F4597B6" w14:textId="77777777" w:rsidR="005850B4" w:rsidRDefault="005850B4" w:rsidP="005850B4"/>
    <w:p w14:paraId="1B778C24" w14:textId="77777777" w:rsidR="005850B4" w:rsidRDefault="005850B4" w:rsidP="005850B4"/>
    <w:p w14:paraId="73DF9A26" w14:textId="77777777" w:rsidR="000C55DB" w:rsidRDefault="000C55DB" w:rsidP="005850B4"/>
    <w:p w14:paraId="2D20EB7E" w14:textId="77777777" w:rsidR="000C55DB" w:rsidRDefault="000C55DB" w:rsidP="005850B4"/>
    <w:p w14:paraId="7824A11F" w14:textId="77777777" w:rsidR="000C55DB" w:rsidRPr="005850B4" w:rsidRDefault="000C55DB" w:rsidP="005850B4"/>
    <w:p w14:paraId="719C6A4F" w14:textId="47E30544" w:rsidR="00B944DA" w:rsidRPr="008D6055" w:rsidRDefault="07DDA390" w:rsidP="1C0D40A3">
      <w:pPr>
        <w:pStyle w:val="Heading2"/>
        <w:rPr>
          <w:color w:val="auto"/>
          <w:sz w:val="20"/>
        </w:rPr>
      </w:pPr>
      <w:bookmarkStart w:id="0" w:name="_Toc209041931"/>
      <w:r w:rsidRPr="02E9A07F">
        <w:rPr>
          <w:color w:val="auto"/>
          <w:sz w:val="20"/>
        </w:rPr>
        <w:lastRenderedPageBreak/>
        <w:t>Control de Documentos</w:t>
      </w:r>
      <w:bookmarkEnd w:id="0"/>
    </w:p>
    <w:p w14:paraId="54B6C1C1" w14:textId="5EB8C64D" w:rsidR="009E4C63" w:rsidRPr="008D6055" w:rsidRDefault="63AF8C41" w:rsidP="1C0D40A3">
      <w:pPr>
        <w:pStyle w:val="Heading3"/>
        <w:rPr>
          <w:sz w:val="20"/>
        </w:rPr>
      </w:pPr>
      <w:bookmarkStart w:id="1" w:name="_Toc209041932"/>
      <w:r w:rsidRPr="02E9A07F">
        <w:rPr>
          <w:sz w:val="20"/>
        </w:rPr>
        <w:t>Control de Ediciones de la Plantilla</w:t>
      </w:r>
      <w:bookmarkEnd w:id="1"/>
    </w:p>
    <w:tbl>
      <w:tblPr>
        <w:tblW w:w="14600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6"/>
        <w:gridCol w:w="8460"/>
        <w:gridCol w:w="3440"/>
      </w:tblGrid>
      <w:tr w:rsidR="009E4C63" w:rsidRPr="009E4C63" w14:paraId="3BE9F329" w14:textId="77777777" w:rsidTr="02BDCD0D">
        <w:trPr>
          <w:cantSplit/>
          <w:tblHeader/>
        </w:trPr>
        <w:tc>
          <w:tcPr>
            <w:tcW w:w="993" w:type="dxa"/>
            <w:shd w:val="clear" w:color="auto" w:fill="A6A6A6" w:themeFill="background1" w:themeFillShade="A6"/>
          </w:tcPr>
          <w:p w14:paraId="0233E4FB" w14:textId="77777777" w:rsidR="009E4C63" w:rsidRPr="009E4C63" w:rsidRDefault="009E4C63" w:rsidP="009E4C63">
            <w:pPr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  <w:lang w:val="es-ES"/>
              </w:rPr>
            </w:pPr>
            <w:r w:rsidRPr="009E4C63">
              <w:rPr>
                <w:rFonts w:ascii="Arial" w:hAnsi="Arial" w:cs="Arial"/>
                <w:b/>
                <w:bCs/>
                <w:szCs w:val="24"/>
                <w:lang w:val="es-ES"/>
              </w:rPr>
              <w:t>Versión</w:t>
            </w:r>
          </w:p>
        </w:tc>
        <w:tc>
          <w:tcPr>
            <w:tcW w:w="1707" w:type="dxa"/>
            <w:gridSpan w:val="2"/>
            <w:shd w:val="clear" w:color="auto" w:fill="A6A6A6" w:themeFill="background1" w:themeFillShade="A6"/>
          </w:tcPr>
          <w:p w14:paraId="1BE418D3" w14:textId="77777777" w:rsidR="009E4C63" w:rsidRPr="009E4C63" w:rsidRDefault="009E4C63" w:rsidP="009E4C63">
            <w:pPr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  <w:lang w:val="es-ES"/>
              </w:rPr>
            </w:pPr>
            <w:r w:rsidRPr="009E4C63">
              <w:rPr>
                <w:rFonts w:ascii="Arial" w:hAnsi="Arial" w:cs="Arial"/>
                <w:b/>
                <w:bCs/>
                <w:szCs w:val="24"/>
                <w:lang w:val="es-ES"/>
              </w:rPr>
              <w:t>Fecha</w:t>
            </w:r>
          </w:p>
        </w:tc>
        <w:tc>
          <w:tcPr>
            <w:tcW w:w="8460" w:type="dxa"/>
            <w:shd w:val="clear" w:color="auto" w:fill="A6A6A6" w:themeFill="background1" w:themeFillShade="A6"/>
          </w:tcPr>
          <w:p w14:paraId="18990D81" w14:textId="77777777" w:rsidR="009E4C63" w:rsidRPr="009E4C63" w:rsidRDefault="009E4C63" w:rsidP="009E4C63">
            <w:pPr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  <w:lang w:val="es-ES"/>
              </w:rPr>
            </w:pPr>
            <w:r w:rsidRPr="009E4C63">
              <w:rPr>
                <w:rFonts w:ascii="Arial" w:hAnsi="Arial" w:cs="Arial"/>
                <w:b/>
                <w:bCs/>
                <w:szCs w:val="24"/>
                <w:lang w:val="es-ES"/>
              </w:rPr>
              <w:t>Descripción</w:t>
            </w:r>
          </w:p>
        </w:tc>
        <w:tc>
          <w:tcPr>
            <w:tcW w:w="3440" w:type="dxa"/>
            <w:shd w:val="clear" w:color="auto" w:fill="A6A6A6" w:themeFill="background1" w:themeFillShade="A6"/>
          </w:tcPr>
          <w:p w14:paraId="42A7D6D8" w14:textId="77777777" w:rsidR="009E4C63" w:rsidRPr="009E4C63" w:rsidRDefault="009E4C63" w:rsidP="009E4C63">
            <w:pPr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  <w:lang w:val="es-ES"/>
              </w:rPr>
            </w:pPr>
            <w:r w:rsidRPr="009E4C63">
              <w:rPr>
                <w:rFonts w:ascii="Arial" w:hAnsi="Arial" w:cs="Arial"/>
                <w:b/>
                <w:bCs/>
                <w:szCs w:val="24"/>
                <w:lang w:val="es-ES"/>
              </w:rPr>
              <w:t>Autor</w:t>
            </w:r>
          </w:p>
        </w:tc>
      </w:tr>
      <w:tr w:rsidR="004633E7" w:rsidRPr="009E4C63" w14:paraId="3DC20625" w14:textId="77777777" w:rsidTr="02BDCD0D">
        <w:trPr>
          <w:cantSplit/>
        </w:trPr>
        <w:tc>
          <w:tcPr>
            <w:tcW w:w="993" w:type="dxa"/>
            <w:vAlign w:val="center"/>
          </w:tcPr>
          <w:p w14:paraId="19224BCE" w14:textId="77777777" w:rsidR="004633E7" w:rsidRPr="009E4C63" w:rsidRDefault="004633E7" w:rsidP="00FC0E1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9E4C63">
              <w:rPr>
                <w:rFonts w:ascii="Arial" w:hAnsi="Arial" w:cs="Arial"/>
                <w:color w:val="000000"/>
                <w:szCs w:val="24"/>
                <w:lang w:val="es-ES"/>
              </w:rPr>
              <w:t>V1.0</w:t>
            </w:r>
          </w:p>
        </w:tc>
        <w:tc>
          <w:tcPr>
            <w:tcW w:w="1701" w:type="dxa"/>
            <w:vAlign w:val="center"/>
          </w:tcPr>
          <w:p w14:paraId="53C2E47E" w14:textId="77777777" w:rsidR="004633E7" w:rsidRPr="009E4C63" w:rsidRDefault="0038368D" w:rsidP="00FC0E1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/>
              </w:rPr>
              <w:t>06/02/</w:t>
            </w:r>
            <w:r w:rsidR="004633E7">
              <w:rPr>
                <w:rFonts w:ascii="Arial" w:hAnsi="Arial" w:cs="Arial"/>
                <w:color w:val="000000"/>
                <w:szCs w:val="24"/>
                <w:lang w:val="es-ES"/>
              </w:rPr>
              <w:t>2018</w:t>
            </w:r>
          </w:p>
        </w:tc>
        <w:tc>
          <w:tcPr>
            <w:tcW w:w="8466" w:type="dxa"/>
            <w:gridSpan w:val="2"/>
            <w:vAlign w:val="center"/>
          </w:tcPr>
          <w:p w14:paraId="76C49AA0" w14:textId="77777777" w:rsidR="004633E7" w:rsidRPr="009E4C63" w:rsidRDefault="004633E7" w:rsidP="00FC0E1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DE0B47">
              <w:rPr>
                <w:rFonts w:ascii="Arial" w:hAnsi="Arial" w:cs="Arial"/>
                <w:color w:val="000000"/>
                <w:szCs w:val="24"/>
                <w:lang w:val="es-ES"/>
              </w:rPr>
              <w:t>Fusión de plantilla para documentar evidencia de pruebas funcionales en entornos CERT y PRE</w:t>
            </w:r>
          </w:p>
        </w:tc>
        <w:tc>
          <w:tcPr>
            <w:tcW w:w="3440" w:type="dxa"/>
            <w:vAlign w:val="center"/>
          </w:tcPr>
          <w:p w14:paraId="6F6CD8B2" w14:textId="77777777" w:rsidR="004633E7" w:rsidRPr="009E4C63" w:rsidRDefault="004633E7" w:rsidP="00FC0E1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9E4C63">
              <w:rPr>
                <w:rFonts w:ascii="Arial" w:hAnsi="Arial" w:cs="Arial"/>
                <w:color w:val="000000"/>
                <w:szCs w:val="24"/>
                <w:lang w:val="es-ES"/>
              </w:rPr>
              <w:t>Organización, Procesos y Metodología</w:t>
            </w:r>
          </w:p>
        </w:tc>
      </w:tr>
      <w:tr w:rsidR="004633E7" w:rsidRPr="009E4C63" w14:paraId="1CE8CE42" w14:textId="77777777" w:rsidTr="02BDCD0D">
        <w:trPr>
          <w:cantSplit/>
        </w:trPr>
        <w:tc>
          <w:tcPr>
            <w:tcW w:w="993" w:type="dxa"/>
            <w:vAlign w:val="center"/>
          </w:tcPr>
          <w:p w14:paraId="57729F6B" w14:textId="77777777" w:rsidR="004633E7" w:rsidRPr="009E4C63" w:rsidRDefault="004633E7" w:rsidP="00FC0E1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/>
              </w:rPr>
              <w:t>V1.1</w:t>
            </w:r>
          </w:p>
        </w:tc>
        <w:tc>
          <w:tcPr>
            <w:tcW w:w="1701" w:type="dxa"/>
            <w:vAlign w:val="center"/>
          </w:tcPr>
          <w:p w14:paraId="635AADE0" w14:textId="77777777" w:rsidR="004633E7" w:rsidRPr="009E4C63" w:rsidRDefault="0038368D" w:rsidP="00FC0E1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/>
              </w:rPr>
              <w:t>19/06/</w:t>
            </w:r>
            <w:r w:rsidR="004633E7">
              <w:rPr>
                <w:rFonts w:ascii="Arial" w:hAnsi="Arial" w:cs="Arial"/>
                <w:color w:val="000000"/>
                <w:szCs w:val="24"/>
                <w:lang w:val="es-ES"/>
              </w:rPr>
              <w:t>2018</w:t>
            </w:r>
          </w:p>
        </w:tc>
        <w:tc>
          <w:tcPr>
            <w:tcW w:w="8466" w:type="dxa"/>
            <w:gridSpan w:val="2"/>
            <w:vAlign w:val="center"/>
          </w:tcPr>
          <w:p w14:paraId="28CD5AB2" w14:textId="77777777" w:rsidR="004633E7" w:rsidRPr="009E4C63" w:rsidRDefault="004633E7" w:rsidP="00FC0E1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8E55B9">
              <w:rPr>
                <w:rFonts w:ascii="Arial" w:hAnsi="Arial" w:cs="Arial"/>
                <w:color w:val="000000"/>
                <w:szCs w:val="24"/>
                <w:lang w:val="es-ES"/>
              </w:rPr>
              <w:t>Homologación de plantilla a nueva imagen</w:t>
            </w:r>
            <w:r w:rsidR="00F83ED3">
              <w:rPr>
                <w:rFonts w:ascii="Arial" w:hAnsi="Arial" w:cs="Arial"/>
                <w:color w:val="000000"/>
                <w:szCs w:val="24"/>
                <w:lang w:val="es-ES"/>
              </w:rPr>
              <w:t xml:space="preserve">, </w:t>
            </w:r>
            <w:r w:rsidR="00F83ED3" w:rsidRPr="00F83ED3">
              <w:rPr>
                <w:rFonts w:ascii="Arial" w:hAnsi="Arial" w:cs="Arial"/>
                <w:color w:val="000000"/>
                <w:szCs w:val="24"/>
                <w:lang w:val="es-ES"/>
              </w:rPr>
              <w:t>agregando el ciclo o fase de ejecución, nombre del CP y resultado</w:t>
            </w:r>
          </w:p>
        </w:tc>
        <w:tc>
          <w:tcPr>
            <w:tcW w:w="3440" w:type="dxa"/>
            <w:vAlign w:val="center"/>
          </w:tcPr>
          <w:p w14:paraId="691D1CDA" w14:textId="77777777" w:rsidR="004633E7" w:rsidRPr="009E4C63" w:rsidRDefault="00F83ED3" w:rsidP="00FC0E1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F83ED3">
              <w:rPr>
                <w:rFonts w:ascii="Arial" w:hAnsi="Arial" w:cs="Arial"/>
                <w:color w:val="000000"/>
                <w:szCs w:val="24"/>
                <w:lang w:val="es-ES"/>
              </w:rPr>
              <w:t xml:space="preserve">Gobierno de </w:t>
            </w:r>
            <w:proofErr w:type="spellStart"/>
            <w:r w:rsidRPr="00F83ED3">
              <w:rPr>
                <w:rFonts w:ascii="Arial" w:hAnsi="Arial" w:cs="Arial"/>
                <w:color w:val="000000"/>
                <w:szCs w:val="24"/>
                <w:lang w:val="es-ES"/>
              </w:rPr>
              <w:t>Testing</w:t>
            </w:r>
            <w:proofErr w:type="spellEnd"/>
          </w:p>
        </w:tc>
      </w:tr>
      <w:tr w:rsidR="009E4C63" w:rsidRPr="009E4C63" w14:paraId="35AD5E5D" w14:textId="77777777" w:rsidTr="02BDCD0D">
        <w:trPr>
          <w:cantSplit/>
        </w:trPr>
        <w:tc>
          <w:tcPr>
            <w:tcW w:w="993" w:type="dxa"/>
            <w:vAlign w:val="center"/>
          </w:tcPr>
          <w:p w14:paraId="2A3D8582" w14:textId="77777777" w:rsidR="009E4C63" w:rsidRPr="009E4C63" w:rsidRDefault="00F83ED3" w:rsidP="00EA46AB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/>
              </w:rPr>
              <w:t>V</w:t>
            </w:r>
            <w:r w:rsidR="00EA46AB">
              <w:rPr>
                <w:rFonts w:ascii="Arial" w:hAnsi="Arial" w:cs="Arial"/>
                <w:color w:val="000000"/>
                <w:szCs w:val="24"/>
                <w:lang w:val="es-ES"/>
              </w:rPr>
              <w:t>2.0</w:t>
            </w:r>
          </w:p>
        </w:tc>
        <w:tc>
          <w:tcPr>
            <w:tcW w:w="1707" w:type="dxa"/>
            <w:gridSpan w:val="2"/>
            <w:vAlign w:val="center"/>
          </w:tcPr>
          <w:p w14:paraId="1537834D" w14:textId="77777777" w:rsidR="009E4C63" w:rsidRPr="009E4C63" w:rsidRDefault="0038368D" w:rsidP="009E4C6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/>
              </w:rPr>
              <w:t>03/08/</w:t>
            </w:r>
            <w:r w:rsidR="00F83ED3">
              <w:rPr>
                <w:rFonts w:ascii="Arial" w:hAnsi="Arial" w:cs="Arial"/>
                <w:color w:val="000000"/>
                <w:szCs w:val="24"/>
                <w:lang w:val="es-ES"/>
              </w:rPr>
              <w:t>2018</w:t>
            </w:r>
          </w:p>
        </w:tc>
        <w:tc>
          <w:tcPr>
            <w:tcW w:w="8460" w:type="dxa"/>
            <w:vAlign w:val="center"/>
          </w:tcPr>
          <w:p w14:paraId="0DB4E7DC" w14:textId="77777777" w:rsidR="00F83ED3" w:rsidRPr="00F83ED3" w:rsidRDefault="00F83ED3" w:rsidP="00F83ED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F83ED3">
              <w:rPr>
                <w:rFonts w:ascii="Arial" w:hAnsi="Arial" w:cs="Arial"/>
                <w:color w:val="000000"/>
                <w:szCs w:val="24"/>
                <w:lang w:val="es-ES"/>
              </w:rPr>
              <w:t>Modificación de la sección 1. Documentar los resultados de las pruebas</w:t>
            </w:r>
          </w:p>
          <w:p w14:paraId="702F8FF3" w14:textId="71E6325C" w:rsidR="009E4C63" w:rsidRPr="009E4C63" w:rsidRDefault="00F83ED3" w:rsidP="00F83ED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F83ED3">
              <w:rPr>
                <w:rFonts w:ascii="Arial" w:hAnsi="Arial" w:cs="Arial"/>
                <w:color w:val="000000"/>
                <w:szCs w:val="24"/>
                <w:lang w:val="es-ES"/>
              </w:rPr>
              <w:t xml:space="preserve">Eliminación de la sección 2. </w:t>
            </w:r>
            <w:proofErr w:type="spellStart"/>
            <w:r w:rsidRPr="00F83ED3">
              <w:rPr>
                <w:rFonts w:ascii="Arial" w:hAnsi="Arial" w:cs="Arial"/>
                <w:color w:val="000000"/>
                <w:szCs w:val="24"/>
                <w:lang w:val="es-ES"/>
              </w:rPr>
              <w:t>Check</w:t>
            </w:r>
            <w:proofErr w:type="spellEnd"/>
            <w:r w:rsidRPr="00F83ED3">
              <w:rPr>
                <w:rFonts w:ascii="Arial" w:hAnsi="Arial" w:cs="Arial"/>
                <w:color w:val="000000"/>
                <w:szCs w:val="24"/>
                <w:lang w:val="es-ES"/>
              </w:rPr>
              <w:t xml:space="preserve"> de pistas </w:t>
            </w:r>
            <w:r w:rsidR="00805989" w:rsidRPr="00F83ED3">
              <w:rPr>
                <w:rFonts w:ascii="Arial" w:hAnsi="Arial" w:cs="Arial"/>
                <w:color w:val="000000"/>
                <w:szCs w:val="24"/>
                <w:lang w:val="es-ES"/>
              </w:rPr>
              <w:t>de auditoria</w:t>
            </w:r>
          </w:p>
        </w:tc>
        <w:tc>
          <w:tcPr>
            <w:tcW w:w="3440" w:type="dxa"/>
            <w:vAlign w:val="center"/>
          </w:tcPr>
          <w:p w14:paraId="6BB263D9" w14:textId="77777777" w:rsidR="009E4C63" w:rsidRPr="009E4C63" w:rsidRDefault="00F83ED3" w:rsidP="009E4C6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F83ED3">
              <w:rPr>
                <w:rFonts w:ascii="Arial" w:hAnsi="Arial" w:cs="Arial"/>
                <w:color w:val="000000"/>
                <w:szCs w:val="24"/>
                <w:lang w:val="es-ES"/>
              </w:rPr>
              <w:t xml:space="preserve">Gobierno de </w:t>
            </w:r>
            <w:proofErr w:type="spellStart"/>
            <w:r w:rsidRPr="00F83ED3">
              <w:rPr>
                <w:rFonts w:ascii="Arial" w:hAnsi="Arial" w:cs="Arial"/>
                <w:color w:val="000000"/>
                <w:szCs w:val="24"/>
                <w:lang w:val="es-ES"/>
              </w:rPr>
              <w:t>Testing</w:t>
            </w:r>
            <w:proofErr w:type="spellEnd"/>
          </w:p>
        </w:tc>
      </w:tr>
      <w:tr w:rsidR="009E4C63" w:rsidRPr="009E4C63" w14:paraId="159DBDC2" w14:textId="77777777" w:rsidTr="02BDCD0D">
        <w:trPr>
          <w:cantSplit/>
        </w:trPr>
        <w:tc>
          <w:tcPr>
            <w:tcW w:w="993" w:type="dxa"/>
          </w:tcPr>
          <w:p w14:paraId="5709EA3A" w14:textId="77777777" w:rsidR="009E4C63" w:rsidRPr="009E4C63" w:rsidRDefault="009E4C63" w:rsidP="009E4C6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</w:p>
        </w:tc>
        <w:tc>
          <w:tcPr>
            <w:tcW w:w="1707" w:type="dxa"/>
            <w:gridSpan w:val="2"/>
          </w:tcPr>
          <w:p w14:paraId="326BA81C" w14:textId="77777777" w:rsidR="009E4C63" w:rsidRPr="009E4C63" w:rsidRDefault="009E4C63" w:rsidP="009E4C6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</w:p>
        </w:tc>
        <w:tc>
          <w:tcPr>
            <w:tcW w:w="8460" w:type="dxa"/>
          </w:tcPr>
          <w:p w14:paraId="671D095E" w14:textId="77777777" w:rsidR="009E4C63" w:rsidRPr="009E4C63" w:rsidRDefault="009E4C63" w:rsidP="009E4C6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</w:p>
        </w:tc>
        <w:tc>
          <w:tcPr>
            <w:tcW w:w="3440" w:type="dxa"/>
          </w:tcPr>
          <w:p w14:paraId="5FFD5B20" w14:textId="77777777" w:rsidR="009E4C63" w:rsidRPr="009E4C63" w:rsidRDefault="009E4C63" w:rsidP="009E4C63">
            <w:pPr>
              <w:rPr>
                <w:rFonts w:ascii="Arial" w:hAnsi="Arial" w:cs="Arial"/>
                <w:color w:val="000000"/>
                <w:szCs w:val="24"/>
                <w:lang w:val="es-ES"/>
              </w:rPr>
            </w:pPr>
          </w:p>
        </w:tc>
      </w:tr>
      <w:tr w:rsidR="009E4C63" w:rsidRPr="009E4C63" w14:paraId="224DD393" w14:textId="77777777" w:rsidTr="02BDCD0D">
        <w:trPr>
          <w:cantSplit/>
        </w:trPr>
        <w:tc>
          <w:tcPr>
            <w:tcW w:w="993" w:type="dxa"/>
          </w:tcPr>
          <w:p w14:paraId="5F857ADD" w14:textId="77777777" w:rsidR="009E4C63" w:rsidRPr="009E4C63" w:rsidRDefault="009E4C63" w:rsidP="009E4C63">
            <w:pPr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707" w:type="dxa"/>
            <w:gridSpan w:val="2"/>
          </w:tcPr>
          <w:p w14:paraId="1EC763C1" w14:textId="77777777" w:rsidR="009E4C63" w:rsidRPr="009E4C63" w:rsidRDefault="009E4C63" w:rsidP="009E4C63">
            <w:pPr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8460" w:type="dxa"/>
          </w:tcPr>
          <w:p w14:paraId="624A9311" w14:textId="77777777" w:rsidR="009E4C63" w:rsidRPr="009E4C63" w:rsidRDefault="009E4C63" w:rsidP="009E4C63">
            <w:pPr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3440" w:type="dxa"/>
          </w:tcPr>
          <w:p w14:paraId="61F8D69B" w14:textId="77777777" w:rsidR="009E4C63" w:rsidRPr="009E4C63" w:rsidRDefault="009E4C63" w:rsidP="009E4C63">
            <w:pPr>
              <w:rPr>
                <w:rFonts w:ascii="Arial" w:hAnsi="Arial" w:cs="Arial"/>
                <w:color w:val="000000"/>
                <w:lang w:val="es-ES"/>
              </w:rPr>
            </w:pPr>
          </w:p>
        </w:tc>
      </w:tr>
      <w:tr w:rsidR="009E4C63" w:rsidRPr="009E4C63" w14:paraId="21294148" w14:textId="77777777" w:rsidTr="02BDCD0D">
        <w:trPr>
          <w:cantSplit/>
        </w:trPr>
        <w:tc>
          <w:tcPr>
            <w:tcW w:w="993" w:type="dxa"/>
          </w:tcPr>
          <w:p w14:paraId="1EBA6B06" w14:textId="77777777" w:rsidR="009E4C63" w:rsidRPr="009E4C63" w:rsidRDefault="009E4C63" w:rsidP="009E4C6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07" w:type="dxa"/>
            <w:gridSpan w:val="2"/>
          </w:tcPr>
          <w:p w14:paraId="70A876A1" w14:textId="77777777" w:rsidR="009E4C63" w:rsidRPr="009E4C63" w:rsidRDefault="009E4C63" w:rsidP="009E4C6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460" w:type="dxa"/>
          </w:tcPr>
          <w:p w14:paraId="09DBFA33" w14:textId="77777777" w:rsidR="009E4C63" w:rsidRPr="009E4C63" w:rsidRDefault="009E4C63" w:rsidP="009E4C63">
            <w:pPr>
              <w:tabs>
                <w:tab w:val="left" w:pos="1125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440" w:type="dxa"/>
          </w:tcPr>
          <w:p w14:paraId="571A25CE" w14:textId="77777777" w:rsidR="009E4C63" w:rsidRPr="009E4C63" w:rsidRDefault="009E4C63" w:rsidP="009E4C63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217FC991" w14:textId="77777777" w:rsidR="009E4C63" w:rsidRPr="008D6055" w:rsidRDefault="63AF8C41" w:rsidP="008D6055">
      <w:pPr>
        <w:pStyle w:val="Heading3"/>
        <w:rPr>
          <w:sz w:val="22"/>
          <w:szCs w:val="22"/>
          <w:lang w:val="es-ES"/>
        </w:rPr>
      </w:pPr>
      <w:bookmarkStart w:id="2" w:name="_Toc209041933"/>
      <w:r w:rsidRPr="02E9A07F">
        <w:rPr>
          <w:sz w:val="22"/>
          <w:szCs w:val="22"/>
          <w:lang w:val="es-ES"/>
        </w:rPr>
        <w:t>Control de Versiones del Documento</w:t>
      </w:r>
      <w:bookmarkEnd w:id="2"/>
    </w:p>
    <w:tbl>
      <w:tblPr>
        <w:tblW w:w="1470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365"/>
        <w:gridCol w:w="4187"/>
        <w:gridCol w:w="2112"/>
        <w:gridCol w:w="1954"/>
        <w:gridCol w:w="1954"/>
        <w:gridCol w:w="2169"/>
      </w:tblGrid>
      <w:tr w:rsidR="008D6055" w:rsidRPr="009E4C63" w14:paraId="3DEC1BF6" w14:textId="77777777" w:rsidTr="02E9A07F">
        <w:trPr>
          <w:cantSplit/>
          <w:trHeight w:val="349"/>
          <w:tblHeader/>
        </w:trPr>
        <w:tc>
          <w:tcPr>
            <w:tcW w:w="9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3E6484AF" w14:textId="77777777" w:rsidR="008D6055" w:rsidRPr="009E4C63" w:rsidRDefault="008D6055" w:rsidP="009E4C63">
            <w:pPr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  <w:lang w:val="es-ES"/>
              </w:rPr>
            </w:pPr>
            <w:r w:rsidRPr="009E4C63">
              <w:rPr>
                <w:rFonts w:ascii="Arial" w:hAnsi="Arial" w:cs="Arial"/>
                <w:b/>
                <w:bCs/>
                <w:szCs w:val="24"/>
                <w:lang w:val="es-ES"/>
              </w:rPr>
              <w:t>Versión</w:t>
            </w: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31431294" w14:textId="77777777" w:rsidR="008D6055" w:rsidRPr="009E4C63" w:rsidRDefault="008D6055" w:rsidP="009E4C63">
            <w:pPr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  <w:lang w:val="es-ES"/>
              </w:rPr>
            </w:pPr>
            <w:r w:rsidRPr="009E4C63">
              <w:rPr>
                <w:rFonts w:ascii="Arial" w:hAnsi="Arial" w:cs="Arial"/>
                <w:b/>
                <w:bCs/>
                <w:szCs w:val="24"/>
                <w:lang w:val="es-ES"/>
              </w:rPr>
              <w:t>Fecha</w:t>
            </w:r>
          </w:p>
        </w:tc>
        <w:tc>
          <w:tcPr>
            <w:tcW w:w="418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752C8BE8" w14:textId="77777777" w:rsidR="008D6055" w:rsidRPr="009E4C63" w:rsidRDefault="008D6055" w:rsidP="009E4C63">
            <w:pPr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  <w:lang w:val="es-ES"/>
              </w:rPr>
            </w:pPr>
            <w:r w:rsidRPr="009E4C63">
              <w:rPr>
                <w:rFonts w:ascii="Arial" w:hAnsi="Arial" w:cs="Arial"/>
                <w:b/>
                <w:bCs/>
                <w:szCs w:val="24"/>
                <w:lang w:val="es-ES"/>
              </w:rPr>
              <w:t>Descripción</w:t>
            </w:r>
          </w:p>
        </w:tc>
        <w:tc>
          <w:tcPr>
            <w:tcW w:w="211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490042CF" w14:textId="77777777" w:rsidR="008D6055" w:rsidRPr="009E4C63" w:rsidRDefault="008D6055" w:rsidP="009E4C63">
            <w:pPr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  <w:lang w:val="es-ES"/>
              </w:rPr>
            </w:pPr>
            <w:r w:rsidRPr="009E4C63">
              <w:rPr>
                <w:rFonts w:ascii="Arial" w:hAnsi="Arial" w:cs="Arial"/>
                <w:b/>
                <w:bCs/>
                <w:szCs w:val="24"/>
                <w:lang w:val="es-ES"/>
              </w:rPr>
              <w:t>Código de Proyecto</w:t>
            </w:r>
          </w:p>
        </w:tc>
        <w:tc>
          <w:tcPr>
            <w:tcW w:w="195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6A6A6" w:themeFill="background1" w:themeFillShade="A6"/>
          </w:tcPr>
          <w:p w14:paraId="10092084" w14:textId="5DDD1A51" w:rsidR="008D6055" w:rsidRPr="009E4C63" w:rsidRDefault="008D6055" w:rsidP="009E4C63">
            <w:pPr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Cs w:val="24"/>
                <w:lang w:val="es-ES"/>
              </w:rPr>
              <w:t>RLSE</w:t>
            </w:r>
          </w:p>
        </w:tc>
        <w:tc>
          <w:tcPr>
            <w:tcW w:w="195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6A6A6" w:themeFill="background1" w:themeFillShade="A6"/>
          </w:tcPr>
          <w:p w14:paraId="2B7A87B4" w14:textId="46CF5F74" w:rsidR="0BB3CCE6" w:rsidRDefault="0BB3CCE6" w:rsidP="1F334956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1F334956">
              <w:rPr>
                <w:rFonts w:ascii="Arial" w:hAnsi="Arial" w:cs="Arial"/>
                <w:b/>
                <w:bCs/>
                <w:lang w:val="es-ES"/>
              </w:rPr>
              <w:t>Matriz de Pruebas UA UT</w:t>
            </w:r>
          </w:p>
        </w:tc>
        <w:tc>
          <w:tcPr>
            <w:tcW w:w="216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2A0FDF09" w14:textId="03813CE0" w:rsidR="008D6055" w:rsidRPr="009E4C63" w:rsidRDefault="008D6055" w:rsidP="009E4C63">
            <w:pPr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  <w:lang w:val="es-ES"/>
              </w:rPr>
            </w:pPr>
            <w:r w:rsidRPr="009E4C63">
              <w:rPr>
                <w:rFonts w:ascii="Arial" w:hAnsi="Arial" w:cs="Arial"/>
                <w:b/>
                <w:bCs/>
                <w:szCs w:val="24"/>
                <w:lang w:val="es-ES"/>
              </w:rPr>
              <w:t>Autor</w:t>
            </w:r>
          </w:p>
        </w:tc>
      </w:tr>
      <w:tr w:rsidR="008D6055" w:rsidRPr="009E4C63" w14:paraId="38850940" w14:textId="77777777" w:rsidTr="02E9A07F">
        <w:trPr>
          <w:cantSplit/>
          <w:trHeight w:val="556"/>
        </w:trPr>
        <w:tc>
          <w:tcPr>
            <w:tcW w:w="960" w:type="dxa"/>
            <w:tcBorders>
              <w:top w:val="single" w:sz="12" w:space="0" w:color="000000" w:themeColor="text1"/>
            </w:tcBorders>
          </w:tcPr>
          <w:p w14:paraId="36671E62" w14:textId="1881CFD5" w:rsidR="008D6055" w:rsidRPr="00D55567" w:rsidRDefault="008D6055" w:rsidP="008B6DE2">
            <w:pPr>
              <w:rPr>
                <w:rFonts w:ascii="Arial" w:hAnsi="Arial" w:cs="Arial"/>
                <w:szCs w:val="24"/>
                <w:lang w:val="es-ES"/>
              </w:rPr>
            </w:pPr>
            <w:r w:rsidRPr="00D55567">
              <w:rPr>
                <w:rFonts w:ascii="Arial" w:hAnsi="Arial" w:cs="Arial"/>
                <w:szCs w:val="24"/>
                <w:lang w:val="es-ES"/>
              </w:rPr>
              <w:t>1.0</w:t>
            </w:r>
          </w:p>
        </w:tc>
        <w:tc>
          <w:tcPr>
            <w:tcW w:w="1365" w:type="dxa"/>
            <w:tcBorders>
              <w:top w:val="single" w:sz="12" w:space="0" w:color="000000" w:themeColor="text1"/>
            </w:tcBorders>
          </w:tcPr>
          <w:p w14:paraId="2D055F42" w14:textId="0F5FE08E" w:rsidR="008D6055" w:rsidRPr="00D55567" w:rsidRDefault="5BDEB94E" w:rsidP="4B1F684B">
            <w:pPr>
              <w:ind w:left="461" w:hanging="461"/>
              <w:jc w:val="center"/>
              <w:textAlignment w:val="baseline"/>
              <w:rPr>
                <w:rFonts w:ascii="Arial" w:hAnsi="Arial" w:cs="Arial"/>
                <w:lang w:val="es-ES"/>
              </w:rPr>
            </w:pPr>
            <w:r w:rsidRPr="393B4ADE">
              <w:rPr>
                <w:rFonts w:ascii="Arial" w:hAnsi="Arial" w:cs="Arial"/>
                <w:lang w:val="es-ES"/>
              </w:rPr>
              <w:t>15</w:t>
            </w:r>
            <w:r w:rsidR="06CF3B7E" w:rsidRPr="393B4ADE">
              <w:rPr>
                <w:rFonts w:ascii="Arial" w:hAnsi="Arial" w:cs="Arial"/>
                <w:lang w:val="es-ES"/>
              </w:rPr>
              <w:t>/</w:t>
            </w:r>
            <w:r w:rsidR="0A8502AE" w:rsidRPr="393B4ADE">
              <w:rPr>
                <w:rFonts w:ascii="Arial" w:hAnsi="Arial" w:cs="Arial"/>
                <w:lang w:val="es-ES"/>
              </w:rPr>
              <w:t>0</w:t>
            </w:r>
            <w:r w:rsidR="44BCB757" w:rsidRPr="393B4ADE">
              <w:rPr>
                <w:rFonts w:ascii="Arial" w:hAnsi="Arial" w:cs="Arial"/>
                <w:lang w:val="es-ES"/>
              </w:rPr>
              <w:t>9</w:t>
            </w:r>
            <w:r w:rsidR="06CF3B7E" w:rsidRPr="393B4ADE">
              <w:rPr>
                <w:rFonts w:ascii="Arial" w:hAnsi="Arial" w:cs="Arial"/>
                <w:lang w:val="es-ES"/>
              </w:rPr>
              <w:t>/202</w:t>
            </w:r>
            <w:r w:rsidR="59F4CA91" w:rsidRPr="393B4ADE"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4187" w:type="dxa"/>
            <w:tcBorders>
              <w:top w:val="single" w:sz="12" w:space="0" w:color="000000" w:themeColor="text1"/>
            </w:tcBorders>
          </w:tcPr>
          <w:p w14:paraId="42242FA8" w14:textId="570B384E" w:rsidR="008D6055" w:rsidRPr="00D55567" w:rsidRDefault="125C284C" w:rsidP="658CC0EC">
            <w:pPr>
              <w:rPr>
                <w:rFonts w:ascii="Arial" w:eastAsia="Arial" w:hAnsi="Arial" w:cs="Arial"/>
                <w:noProof/>
                <w:sz w:val="24"/>
                <w:szCs w:val="24"/>
                <w:lang w:val="es-ES"/>
              </w:rPr>
            </w:pPr>
            <w:r w:rsidRPr="02E9A07F">
              <w:rPr>
                <w:rFonts w:ascii="Arial" w:hAnsi="Arial" w:cs="Arial"/>
                <w:noProof/>
                <w:sz w:val="24"/>
                <w:szCs w:val="24"/>
              </w:rPr>
              <w:t>Evidencia de Pruebas Unitarias</w:t>
            </w:r>
            <w:r w:rsidR="257B4B9E" w:rsidRPr="02E9A07F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257B4B9E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>de</w:t>
            </w:r>
            <w:r w:rsidR="72D1ADE0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>l</w:t>
            </w:r>
            <w:r w:rsidR="257B4B9E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componente (Microservicio) </w:t>
            </w:r>
            <w:r w:rsidR="18CFABC7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>&lt;&lt;</w:t>
            </w:r>
            <w:r w:rsidR="00DB03C0">
              <w:rPr>
                <w:rFonts w:ascii="Arial" w:eastAsia="Arial" w:hAnsi="Arial" w:cs="Arial"/>
                <w:sz w:val="24"/>
                <w:szCs w:val="24"/>
                <w:lang w:val="es-ES"/>
              </w:rPr>
              <w:t>active-</w:t>
            </w:r>
            <w:proofErr w:type="spellStart"/>
            <w:r w:rsidR="00DB03C0">
              <w:rPr>
                <w:rFonts w:ascii="Arial" w:eastAsia="Arial" w:hAnsi="Arial" w:cs="Arial"/>
                <w:sz w:val="24"/>
                <w:szCs w:val="24"/>
                <w:lang w:val="es-ES"/>
              </w:rPr>
              <w:t>card</w:t>
            </w:r>
            <w:proofErr w:type="spellEnd"/>
            <w:r w:rsidR="5D94190F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&gt;&gt; de la capa de </w:t>
            </w:r>
            <w:r w:rsidR="2787F1AA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>integración</w:t>
            </w:r>
            <w:r w:rsidR="5D94190F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de PLARD para la funcionalidad “</w:t>
            </w:r>
            <w:r w:rsidR="603C40FD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Activación de tarjetas de débito </w:t>
            </w:r>
            <w:proofErr w:type="spellStart"/>
            <w:r w:rsidR="603C40FD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>Wallet</w:t>
            </w:r>
            <w:proofErr w:type="spellEnd"/>
            <w:r w:rsidR="5D94190F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>”</w:t>
            </w:r>
            <w:r w:rsidR="2787F1AA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de </w:t>
            </w:r>
            <w:r w:rsidR="364FC743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>la transacción</w:t>
            </w:r>
            <w:r w:rsidR="2787F1AA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2787F1AA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>trx</w:t>
            </w:r>
            <w:proofErr w:type="spellEnd"/>
            <w:r w:rsidR="448AEFB3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LM</w:t>
            </w:r>
            <w:r w:rsidR="1E570156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>WY</w:t>
            </w:r>
            <w:r w:rsidR="27A5E4C6" w:rsidRPr="02E9A07F">
              <w:rPr>
                <w:rFonts w:ascii="Arial" w:eastAsia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12" w:type="dxa"/>
            <w:tcBorders>
              <w:top w:val="single" w:sz="12" w:space="0" w:color="000000" w:themeColor="text1"/>
            </w:tcBorders>
          </w:tcPr>
          <w:p w14:paraId="3DA453D6" w14:textId="2AC2D688" w:rsidR="008D6055" w:rsidRPr="00D55567" w:rsidRDefault="008D6055" w:rsidP="02BDCD0D">
            <w:pPr>
              <w:jc w:val="center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5567">
              <w:rPr>
                <w:rFonts w:ascii="Calibri" w:hAnsi="Calibri" w:cs="Calibri"/>
                <w:sz w:val="22"/>
                <w:szCs w:val="22"/>
                <w:lang w:val="en-US"/>
              </w:rPr>
              <w:t>T2PRJXXXXXXX</w:t>
            </w:r>
          </w:p>
          <w:p w14:paraId="01452138" w14:textId="48A9AB03" w:rsidR="008D6055" w:rsidRPr="00D55567" w:rsidRDefault="008D6055" w:rsidP="02BDCD0D">
            <w:pPr>
              <w:jc w:val="center"/>
              <w:textAlignment w:val="baseline"/>
              <w:rPr>
                <w:rFonts w:ascii="Arial" w:hAnsi="Arial" w:cs="Arial"/>
                <w:lang w:val="en-US"/>
              </w:rPr>
            </w:pPr>
            <w:r w:rsidRPr="00D55567">
              <w:rPr>
                <w:rFonts w:ascii="Calibri" w:hAnsi="Calibri" w:cs="Calibri"/>
                <w:sz w:val="22"/>
                <w:szCs w:val="22"/>
                <w:lang w:val="en-US"/>
              </w:rPr>
              <w:t>PLARD Full Debit MVP 2</w:t>
            </w:r>
          </w:p>
        </w:tc>
        <w:tc>
          <w:tcPr>
            <w:tcW w:w="1954" w:type="dxa"/>
            <w:tcBorders>
              <w:top w:val="single" w:sz="12" w:space="0" w:color="000000" w:themeColor="text1"/>
            </w:tcBorders>
          </w:tcPr>
          <w:p w14:paraId="7A862D2F" w14:textId="390B6AAD" w:rsidR="008D6055" w:rsidRPr="00D55567" w:rsidRDefault="008D6055" w:rsidP="02BDCD0D">
            <w:pPr>
              <w:spacing w:line="259" w:lineRule="auto"/>
              <w:jc w:val="center"/>
              <w:rPr>
                <w:rFonts w:ascii="Arial" w:hAnsi="Arial" w:cs="Arial"/>
                <w:lang w:val="es-ES"/>
              </w:rPr>
            </w:pPr>
            <w:r w:rsidRPr="00D55567"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>RLSEXXXXXXX</w:t>
            </w:r>
          </w:p>
        </w:tc>
        <w:tc>
          <w:tcPr>
            <w:tcW w:w="1954" w:type="dxa"/>
            <w:tcBorders>
              <w:top w:val="single" w:sz="12" w:space="0" w:color="000000" w:themeColor="text1"/>
            </w:tcBorders>
          </w:tcPr>
          <w:p w14:paraId="375BC43B" w14:textId="495C4235" w:rsidR="352D4702" w:rsidRPr="00D55567" w:rsidRDefault="15518108" w:rsidP="00A333DB">
            <w:pPr>
              <w:spacing w:line="259" w:lineRule="auto"/>
              <w:jc w:val="center"/>
              <w:rPr>
                <w:rFonts w:ascii="Aptos Narrow" w:eastAsia="Aptos Narrow" w:hAnsi="Aptos Narrow" w:cs="Aptos Narrow"/>
                <w:sz w:val="22"/>
                <w:szCs w:val="22"/>
                <w:lang w:val="es-MX"/>
              </w:rPr>
            </w:pPr>
            <w:hyperlink r:id="rId12">
              <w:r w:rsidRPr="1C0D40A3">
                <w:rPr>
                  <w:rStyle w:val="Hyperlink"/>
                  <w:rFonts w:ascii="Aptos Narrow" w:eastAsia="Aptos Narrow" w:hAnsi="Aptos Narrow" w:cs="Aptos Narrow"/>
                  <w:sz w:val="22"/>
                  <w:szCs w:val="22"/>
                  <w:lang w:val="es-MX"/>
                </w:rPr>
                <w:t xml:space="preserve">M2ex FOR-DES-121 Matriz Escenarios Pruebas Unitarias </w:t>
              </w:r>
              <w:proofErr w:type="spellStart"/>
              <w:r w:rsidRPr="1C0D40A3">
                <w:rPr>
                  <w:rStyle w:val="Hyperlink"/>
                  <w:rFonts w:ascii="Aptos Narrow" w:eastAsia="Aptos Narrow" w:hAnsi="Aptos Narrow" w:cs="Aptos Narrow"/>
                  <w:sz w:val="22"/>
                  <w:szCs w:val="22"/>
                  <w:lang w:val="es-MX"/>
                </w:rPr>
                <w:t>active_card</w:t>
              </w:r>
              <w:proofErr w:type="spellEnd"/>
              <w:r w:rsidRPr="1C0D40A3">
                <w:rPr>
                  <w:rStyle w:val="Hyperlink"/>
                  <w:rFonts w:ascii="Aptos Narrow" w:eastAsia="Aptos Narrow" w:hAnsi="Aptos Narrow" w:cs="Aptos Narrow"/>
                  <w:sz w:val="22"/>
                  <w:szCs w:val="22"/>
                  <w:lang w:val="es-MX"/>
                </w:rPr>
                <w:t xml:space="preserve"> [LMWY].xlsx</w:t>
              </w:r>
            </w:hyperlink>
          </w:p>
        </w:tc>
        <w:tc>
          <w:tcPr>
            <w:tcW w:w="2169" w:type="dxa"/>
            <w:tcBorders>
              <w:top w:val="single" w:sz="12" w:space="0" w:color="000000" w:themeColor="text1"/>
            </w:tcBorders>
          </w:tcPr>
          <w:p w14:paraId="54180502" w14:textId="493111D6" w:rsidR="008D6055" w:rsidRPr="00D55567" w:rsidRDefault="008D6055" w:rsidP="02BDCD0D">
            <w:pPr>
              <w:spacing w:line="259" w:lineRule="auto"/>
              <w:jc w:val="center"/>
            </w:pPr>
            <w:r w:rsidRPr="00D55567">
              <w:rPr>
                <w:rFonts w:ascii="Arial" w:hAnsi="Arial" w:cs="Arial"/>
                <w:lang w:val="es-ES"/>
              </w:rPr>
              <w:t>Christopher Valencia</w:t>
            </w:r>
          </w:p>
        </w:tc>
      </w:tr>
      <w:tr w:rsidR="008D6055" w:rsidRPr="009E4C63" w14:paraId="4B96E31C" w14:textId="77777777" w:rsidTr="02E9A07F">
        <w:trPr>
          <w:cantSplit/>
          <w:trHeight w:val="226"/>
        </w:trPr>
        <w:tc>
          <w:tcPr>
            <w:tcW w:w="960" w:type="dxa"/>
          </w:tcPr>
          <w:p w14:paraId="0E18BAEA" w14:textId="1C920075" w:rsidR="008D6055" w:rsidRPr="009E4C63" w:rsidRDefault="008D6055" w:rsidP="002D5AF6">
            <w:pPr>
              <w:rPr>
                <w:rFonts w:ascii="Arial" w:hAnsi="Arial"/>
                <w:color w:val="000000"/>
                <w:lang w:val="es-ES"/>
              </w:rPr>
            </w:pPr>
          </w:p>
        </w:tc>
        <w:tc>
          <w:tcPr>
            <w:tcW w:w="1365" w:type="dxa"/>
          </w:tcPr>
          <w:p w14:paraId="65C766F7" w14:textId="00C3D76A" w:rsidR="008D6055" w:rsidRPr="009E4C63" w:rsidRDefault="008D6055" w:rsidP="002D5AF6">
            <w:pPr>
              <w:rPr>
                <w:rFonts w:ascii="Arial" w:hAnsi="Arial"/>
                <w:color w:val="000000"/>
                <w:lang w:val="es-ES"/>
              </w:rPr>
            </w:pPr>
          </w:p>
        </w:tc>
        <w:tc>
          <w:tcPr>
            <w:tcW w:w="4187" w:type="dxa"/>
          </w:tcPr>
          <w:p w14:paraId="36F7BBFE" w14:textId="3B419F01" w:rsidR="5E63C25F" w:rsidRDefault="5E63C25F" w:rsidP="5E63C25F">
            <w:pPr>
              <w:rPr>
                <w:rFonts w:ascii="Aptos" w:eastAsia="Aptos" w:hAnsi="Aptos" w:cs="Aptos"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2112" w:type="dxa"/>
          </w:tcPr>
          <w:p w14:paraId="2138002E" w14:textId="783A77BF" w:rsidR="008D6055" w:rsidRPr="009E4C63" w:rsidRDefault="008D6055" w:rsidP="002D5AF6">
            <w:pPr>
              <w:rPr>
                <w:rFonts w:ascii="Arial" w:hAnsi="Arial"/>
                <w:color w:val="000000"/>
                <w:lang w:val="es-ES"/>
              </w:rPr>
            </w:pPr>
          </w:p>
        </w:tc>
        <w:tc>
          <w:tcPr>
            <w:tcW w:w="1954" w:type="dxa"/>
          </w:tcPr>
          <w:p w14:paraId="3F129ADF" w14:textId="77777777" w:rsidR="008D6055" w:rsidRPr="009E4C63" w:rsidRDefault="008D6055" w:rsidP="002D5AF6">
            <w:pPr>
              <w:rPr>
                <w:rFonts w:ascii="Arial" w:hAnsi="Arial"/>
                <w:color w:val="000000"/>
                <w:lang w:val="es-ES"/>
              </w:rPr>
            </w:pPr>
          </w:p>
        </w:tc>
        <w:tc>
          <w:tcPr>
            <w:tcW w:w="1954" w:type="dxa"/>
          </w:tcPr>
          <w:p w14:paraId="43596F86" w14:textId="0FFF3B4C" w:rsidR="1F334956" w:rsidRDefault="1F334956" w:rsidP="1F334956">
            <w:pPr>
              <w:rPr>
                <w:rFonts w:ascii="Arial" w:hAnsi="Arial"/>
                <w:color w:val="000000" w:themeColor="text1"/>
                <w:lang w:val="es-ES"/>
              </w:rPr>
            </w:pPr>
          </w:p>
        </w:tc>
        <w:tc>
          <w:tcPr>
            <w:tcW w:w="2169" w:type="dxa"/>
          </w:tcPr>
          <w:p w14:paraId="7C6BB8A1" w14:textId="08805A3D" w:rsidR="008D6055" w:rsidRPr="009E4C63" w:rsidRDefault="008D6055" w:rsidP="002D5AF6">
            <w:pPr>
              <w:rPr>
                <w:rFonts w:ascii="Arial" w:hAnsi="Arial"/>
                <w:color w:val="000000"/>
                <w:lang w:val="es-ES"/>
              </w:rPr>
            </w:pPr>
          </w:p>
        </w:tc>
      </w:tr>
      <w:tr w:rsidR="008D6055" w:rsidRPr="009E4C63" w14:paraId="4F3CD85C" w14:textId="77777777" w:rsidTr="02E9A07F">
        <w:trPr>
          <w:cantSplit/>
          <w:trHeight w:val="236"/>
        </w:trPr>
        <w:tc>
          <w:tcPr>
            <w:tcW w:w="960" w:type="dxa"/>
          </w:tcPr>
          <w:p w14:paraId="7693954A" w14:textId="77777777" w:rsidR="008D6055" w:rsidRPr="009E4C63" w:rsidRDefault="008D6055" w:rsidP="0003639E">
            <w:pPr>
              <w:rPr>
                <w:rFonts w:ascii="Arial" w:hAnsi="Arial"/>
                <w:color w:val="000000"/>
                <w:lang w:val="es-ES"/>
              </w:rPr>
            </w:pPr>
          </w:p>
        </w:tc>
        <w:tc>
          <w:tcPr>
            <w:tcW w:w="1365" w:type="dxa"/>
          </w:tcPr>
          <w:p w14:paraId="16D33C36" w14:textId="77777777" w:rsidR="008D6055" w:rsidRPr="009E4C63" w:rsidRDefault="008D6055" w:rsidP="0003639E">
            <w:pPr>
              <w:rPr>
                <w:rFonts w:ascii="Arial" w:hAnsi="Arial"/>
                <w:color w:val="000000"/>
                <w:lang w:val="es-ES"/>
              </w:rPr>
            </w:pPr>
          </w:p>
        </w:tc>
        <w:tc>
          <w:tcPr>
            <w:tcW w:w="4187" w:type="dxa"/>
          </w:tcPr>
          <w:p w14:paraId="6ABB09B4" w14:textId="5B6A5555" w:rsidR="45CADABE" w:rsidRDefault="45CADABE" w:rsidP="45CADABE">
            <w:pPr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112" w:type="dxa"/>
          </w:tcPr>
          <w:p w14:paraId="29A453E0" w14:textId="77777777" w:rsidR="008D6055" w:rsidRPr="009E4C63" w:rsidRDefault="008D6055" w:rsidP="0003639E">
            <w:pPr>
              <w:rPr>
                <w:rFonts w:ascii="Arial" w:hAnsi="Arial"/>
                <w:color w:val="000000"/>
                <w:lang w:val="es-ES"/>
              </w:rPr>
            </w:pPr>
          </w:p>
        </w:tc>
        <w:tc>
          <w:tcPr>
            <w:tcW w:w="1954" w:type="dxa"/>
          </w:tcPr>
          <w:p w14:paraId="7DE017B4" w14:textId="77777777" w:rsidR="008D6055" w:rsidRPr="009E4C63" w:rsidRDefault="008D6055" w:rsidP="0003639E">
            <w:pPr>
              <w:rPr>
                <w:rFonts w:ascii="Arial" w:hAnsi="Arial"/>
                <w:color w:val="000000"/>
                <w:lang w:val="es-ES"/>
              </w:rPr>
            </w:pPr>
          </w:p>
        </w:tc>
        <w:tc>
          <w:tcPr>
            <w:tcW w:w="1954" w:type="dxa"/>
          </w:tcPr>
          <w:p w14:paraId="02F99FE7" w14:textId="125B5EDE" w:rsidR="1F334956" w:rsidRDefault="1F334956" w:rsidP="1F334956">
            <w:pPr>
              <w:rPr>
                <w:rFonts w:ascii="Arial" w:hAnsi="Arial"/>
                <w:color w:val="000000" w:themeColor="text1"/>
                <w:lang w:val="es-ES"/>
              </w:rPr>
            </w:pPr>
          </w:p>
        </w:tc>
        <w:tc>
          <w:tcPr>
            <w:tcW w:w="2169" w:type="dxa"/>
          </w:tcPr>
          <w:p w14:paraId="203292F7" w14:textId="47CC2624" w:rsidR="008D6055" w:rsidRPr="009E4C63" w:rsidRDefault="008D6055" w:rsidP="0003639E">
            <w:pPr>
              <w:rPr>
                <w:rFonts w:ascii="Arial" w:hAnsi="Arial"/>
                <w:color w:val="000000"/>
                <w:lang w:val="es-ES"/>
              </w:rPr>
            </w:pPr>
          </w:p>
        </w:tc>
      </w:tr>
      <w:tr w:rsidR="008D6055" w:rsidRPr="009E4C63" w14:paraId="78EA86A0" w14:textId="77777777" w:rsidTr="02E9A07F">
        <w:trPr>
          <w:cantSplit/>
          <w:trHeight w:val="226"/>
        </w:trPr>
        <w:tc>
          <w:tcPr>
            <w:tcW w:w="960" w:type="dxa"/>
          </w:tcPr>
          <w:p w14:paraId="6C4517F6" w14:textId="77777777" w:rsidR="008D6055" w:rsidRPr="009E4C63" w:rsidRDefault="008D6055" w:rsidP="0003639E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1365" w:type="dxa"/>
          </w:tcPr>
          <w:p w14:paraId="31B530B4" w14:textId="77777777" w:rsidR="008D6055" w:rsidRPr="009E4C63" w:rsidRDefault="008D6055" w:rsidP="0003639E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4187" w:type="dxa"/>
          </w:tcPr>
          <w:p w14:paraId="0F1A3871" w14:textId="77777777" w:rsidR="008D6055" w:rsidRPr="009E4C63" w:rsidRDefault="008D6055" w:rsidP="0003639E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2112" w:type="dxa"/>
          </w:tcPr>
          <w:p w14:paraId="7BF412BA" w14:textId="77777777" w:rsidR="008D6055" w:rsidRPr="009E4C63" w:rsidRDefault="008D6055" w:rsidP="0003639E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1954" w:type="dxa"/>
          </w:tcPr>
          <w:p w14:paraId="5638C0CA" w14:textId="77777777" w:rsidR="008D6055" w:rsidRPr="009E4C63" w:rsidRDefault="008D6055" w:rsidP="0003639E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1954" w:type="dxa"/>
          </w:tcPr>
          <w:p w14:paraId="519E89B7" w14:textId="15DDCCB9" w:rsidR="1F334956" w:rsidRDefault="1F334956" w:rsidP="1F334956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2169" w:type="dxa"/>
          </w:tcPr>
          <w:p w14:paraId="5D7F54F1" w14:textId="18FA526C" w:rsidR="008D6055" w:rsidRPr="009E4C63" w:rsidRDefault="008D6055" w:rsidP="0003639E">
            <w:pPr>
              <w:rPr>
                <w:rFonts w:ascii="Arial" w:hAnsi="Arial"/>
                <w:lang w:val="es-ES"/>
              </w:rPr>
            </w:pPr>
          </w:p>
        </w:tc>
      </w:tr>
      <w:tr w:rsidR="008D6055" w:rsidRPr="009E4C63" w14:paraId="6816EC2D" w14:textId="77777777" w:rsidTr="02E9A07F">
        <w:trPr>
          <w:cantSplit/>
          <w:trHeight w:val="226"/>
        </w:trPr>
        <w:tc>
          <w:tcPr>
            <w:tcW w:w="960" w:type="dxa"/>
          </w:tcPr>
          <w:p w14:paraId="583BA99A" w14:textId="77777777" w:rsidR="008D6055" w:rsidRPr="009E4C63" w:rsidRDefault="008D6055" w:rsidP="0003639E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1365" w:type="dxa"/>
          </w:tcPr>
          <w:p w14:paraId="03E64DFE" w14:textId="77777777" w:rsidR="008D6055" w:rsidRPr="009E4C63" w:rsidRDefault="008D6055" w:rsidP="0003639E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4187" w:type="dxa"/>
          </w:tcPr>
          <w:p w14:paraId="354AC2F8" w14:textId="77777777" w:rsidR="008D6055" w:rsidRPr="009E4C63" w:rsidRDefault="008D6055" w:rsidP="0003639E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2112" w:type="dxa"/>
          </w:tcPr>
          <w:p w14:paraId="102678B1" w14:textId="77777777" w:rsidR="008D6055" w:rsidRPr="009E4C63" w:rsidRDefault="008D6055" w:rsidP="0003639E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1954" w:type="dxa"/>
          </w:tcPr>
          <w:p w14:paraId="3B576078" w14:textId="77777777" w:rsidR="008D6055" w:rsidRPr="009E4C63" w:rsidRDefault="008D6055" w:rsidP="0003639E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1954" w:type="dxa"/>
          </w:tcPr>
          <w:p w14:paraId="3A9CDE0E" w14:textId="6E8FD0FB" w:rsidR="1F334956" w:rsidRDefault="1F334956" w:rsidP="1F334956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2169" w:type="dxa"/>
          </w:tcPr>
          <w:p w14:paraId="2EF0D48D" w14:textId="5A48F121" w:rsidR="008D6055" w:rsidRPr="009E4C63" w:rsidRDefault="008D6055" w:rsidP="0003639E">
            <w:pPr>
              <w:rPr>
                <w:rFonts w:ascii="Arial" w:hAnsi="Arial"/>
                <w:lang w:val="es-ES"/>
              </w:rPr>
            </w:pPr>
          </w:p>
        </w:tc>
      </w:tr>
    </w:tbl>
    <w:p w14:paraId="7FEEC056" w14:textId="05763542" w:rsidR="00A333DB" w:rsidRDefault="00A333DB" w:rsidP="191259E4">
      <w:pPr>
        <w:autoSpaceDE w:val="0"/>
        <w:autoSpaceDN w:val="0"/>
        <w:adjustRightInd w:val="0"/>
        <w:spacing w:before="40" w:after="120"/>
        <w:jc w:val="both"/>
        <w:rPr>
          <w:sz w:val="24"/>
          <w:szCs w:val="24"/>
          <w:lang w:val="es-ES"/>
        </w:rPr>
      </w:pPr>
    </w:p>
    <w:p w14:paraId="7B7687C4" w14:textId="77777777" w:rsidR="007D68FF" w:rsidRDefault="007D68FF" w:rsidP="191259E4">
      <w:pPr>
        <w:autoSpaceDE w:val="0"/>
        <w:autoSpaceDN w:val="0"/>
        <w:adjustRightInd w:val="0"/>
        <w:spacing w:before="40" w:after="120"/>
        <w:jc w:val="both"/>
        <w:rPr>
          <w:sz w:val="24"/>
          <w:szCs w:val="24"/>
          <w:lang w:val="es-ES"/>
        </w:rPr>
      </w:pPr>
    </w:p>
    <w:p w14:paraId="6AAFB3A2" w14:textId="77777777" w:rsidR="007D68FF" w:rsidRDefault="007D68FF" w:rsidP="191259E4">
      <w:pPr>
        <w:autoSpaceDE w:val="0"/>
        <w:autoSpaceDN w:val="0"/>
        <w:adjustRightInd w:val="0"/>
        <w:spacing w:before="40" w:after="120"/>
        <w:jc w:val="both"/>
        <w:rPr>
          <w:sz w:val="24"/>
          <w:szCs w:val="24"/>
          <w:lang w:val="es-ES"/>
        </w:rPr>
      </w:pPr>
    </w:p>
    <w:p w14:paraId="2AC48174" w14:textId="77777777" w:rsidR="007D68FF" w:rsidRDefault="007D68FF" w:rsidP="191259E4">
      <w:pPr>
        <w:autoSpaceDE w:val="0"/>
        <w:autoSpaceDN w:val="0"/>
        <w:adjustRightInd w:val="0"/>
        <w:spacing w:before="40" w:after="120"/>
        <w:jc w:val="both"/>
        <w:rPr>
          <w:sz w:val="24"/>
          <w:szCs w:val="24"/>
          <w:lang w:val="es-ES"/>
        </w:rPr>
      </w:pPr>
    </w:p>
    <w:p w14:paraId="28C5AEBB" w14:textId="77777777" w:rsidR="007D68FF" w:rsidRDefault="007D68FF" w:rsidP="191259E4">
      <w:pPr>
        <w:autoSpaceDE w:val="0"/>
        <w:autoSpaceDN w:val="0"/>
        <w:adjustRightInd w:val="0"/>
        <w:spacing w:before="40" w:after="120"/>
        <w:jc w:val="both"/>
        <w:rPr>
          <w:sz w:val="24"/>
          <w:szCs w:val="24"/>
          <w:lang w:val="es-ES"/>
        </w:rPr>
      </w:pPr>
    </w:p>
    <w:p w14:paraId="1FE31BB9" w14:textId="77777777" w:rsidR="007D68FF" w:rsidRDefault="007D68FF" w:rsidP="191259E4">
      <w:pPr>
        <w:autoSpaceDE w:val="0"/>
        <w:autoSpaceDN w:val="0"/>
        <w:adjustRightInd w:val="0"/>
        <w:spacing w:before="40" w:after="120"/>
        <w:jc w:val="both"/>
        <w:rPr>
          <w:sz w:val="24"/>
          <w:szCs w:val="24"/>
          <w:lang w:val="es-ES"/>
        </w:rPr>
      </w:pPr>
    </w:p>
    <w:p w14:paraId="4C797288" w14:textId="77777777" w:rsidR="007D68FF" w:rsidRPr="009E4C63" w:rsidRDefault="007D68FF" w:rsidP="191259E4">
      <w:pPr>
        <w:autoSpaceDE w:val="0"/>
        <w:autoSpaceDN w:val="0"/>
        <w:adjustRightInd w:val="0"/>
        <w:spacing w:before="40" w:after="120"/>
        <w:jc w:val="both"/>
        <w:rPr>
          <w:sz w:val="24"/>
          <w:szCs w:val="24"/>
          <w:lang w:val="es-ES"/>
        </w:rPr>
      </w:pPr>
    </w:p>
    <w:p w14:paraId="7501E25E" w14:textId="68DFCB92" w:rsidR="00B944DA" w:rsidRPr="008D6055" w:rsidRDefault="6F4B67C0" w:rsidP="1C0D40A3">
      <w:pPr>
        <w:pStyle w:val="Heading2"/>
        <w:rPr>
          <w:color w:val="auto"/>
          <w:sz w:val="20"/>
        </w:rPr>
      </w:pPr>
      <w:bookmarkStart w:id="3" w:name="_Toc209041934"/>
      <w:r w:rsidRPr="02E9A07F">
        <w:rPr>
          <w:color w:val="auto"/>
          <w:sz w:val="20"/>
          <w:lang w:val="es-ES"/>
        </w:rPr>
        <w:t>Documentar los resultados de las pruebas</w:t>
      </w:r>
      <w:bookmarkEnd w:id="3"/>
    </w:p>
    <w:p w14:paraId="2A89C2CE" w14:textId="3FCF59B3" w:rsidR="266CA15B" w:rsidRDefault="216A26A2" w:rsidP="7C718197">
      <w:pPr>
        <w:pStyle w:val="Heading3"/>
        <w:rPr>
          <w:sz w:val="20"/>
          <w:lang w:val="es-ES"/>
        </w:rPr>
      </w:pPr>
      <w:bookmarkStart w:id="4" w:name="_Toc209041935"/>
      <w:r w:rsidRPr="02E9A07F">
        <w:rPr>
          <w:sz w:val="20"/>
          <w:lang w:val="es-ES"/>
        </w:rPr>
        <w:t>Matriz de Escenarios de Prueba</w:t>
      </w:r>
      <w:bookmarkEnd w:id="4"/>
    </w:p>
    <w:p w14:paraId="1280B39E" w14:textId="3362CED2" w:rsidR="266CA15B" w:rsidRDefault="266CA15B" w:rsidP="70641667">
      <w:pPr>
        <w:rPr>
          <w:lang w:val="es-ES"/>
        </w:rPr>
      </w:pPr>
    </w:p>
    <w:tbl>
      <w:tblPr>
        <w:tblStyle w:val="TableGrid"/>
        <w:tblW w:w="148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52"/>
        <w:gridCol w:w="1134"/>
        <w:gridCol w:w="1134"/>
        <w:gridCol w:w="1417"/>
        <w:gridCol w:w="1276"/>
        <w:gridCol w:w="283"/>
        <w:gridCol w:w="1560"/>
        <w:gridCol w:w="1701"/>
        <w:gridCol w:w="1701"/>
        <w:gridCol w:w="1275"/>
        <w:gridCol w:w="67"/>
        <w:gridCol w:w="1774"/>
      </w:tblGrid>
      <w:tr w:rsidR="002A563F" w14:paraId="761163DC" w14:textId="77777777" w:rsidTr="02E9A07F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007606B5" w14:textId="77777777" w:rsidR="00873107" w:rsidRDefault="00873107" w:rsidP="117781A2">
            <w:pPr>
              <w:spacing w:line="240" w:lineRule="atLeast"/>
              <w:jc w:val="center"/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</w:pPr>
          </w:p>
          <w:p w14:paraId="5AE6C6E2" w14:textId="77777777" w:rsidR="00873107" w:rsidRDefault="00873107" w:rsidP="117781A2">
            <w:pPr>
              <w:spacing w:line="240" w:lineRule="atLeast"/>
              <w:jc w:val="center"/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</w:pPr>
          </w:p>
          <w:p w14:paraId="634E44BF" w14:textId="317AA933" w:rsidR="00873107" w:rsidRDefault="00873107" w:rsidP="117781A2">
            <w:pPr>
              <w:spacing w:line="240" w:lineRule="atLeast"/>
              <w:jc w:val="center"/>
              <w:rPr>
                <w:color w:val="000000" w:themeColor="text1"/>
                <w:sz w:val="18"/>
                <w:szCs w:val="18"/>
              </w:rPr>
            </w:pPr>
            <w:r w:rsidRPr="117781A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>Fase / Ciclo de Pruebas</w:t>
            </w:r>
          </w:p>
          <w:p w14:paraId="154BC8C7" w14:textId="5BEE496F" w:rsidR="00873107" w:rsidRDefault="00873107" w:rsidP="117781A2">
            <w:pPr>
              <w:spacing w:line="240" w:lineRule="atLeast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6EB29EB" w14:textId="77777777" w:rsidR="00873107" w:rsidRDefault="00873107" w:rsidP="117781A2">
            <w:pPr>
              <w:spacing w:line="240" w:lineRule="atLeast"/>
              <w:jc w:val="center"/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117781A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>Componente</w:t>
            </w:r>
          </w:p>
          <w:p w14:paraId="621C8C28" w14:textId="77777777" w:rsidR="00873107" w:rsidRPr="70641667" w:rsidRDefault="00873107" w:rsidP="117781A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33A5421A" w14:textId="4D236668" w:rsidR="00873107" w:rsidRDefault="00873107" w:rsidP="117781A2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117781A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>Escenario de Prueba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50EECF56" w14:textId="2507438F" w:rsidR="00873107" w:rsidRDefault="30A3BA06" w:rsidP="117781A2">
            <w:pPr>
              <w:spacing w:line="240" w:lineRule="atLeast"/>
              <w:jc w:val="center"/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117781A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>Nombre Caso de Prueba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4F33BE4" w14:textId="000CE31D" w:rsidR="00873107" w:rsidRPr="70641667" w:rsidRDefault="00873107" w:rsidP="117781A2">
            <w:pPr>
              <w:spacing w:line="240" w:lineRule="atLeast"/>
              <w:jc w:val="center"/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117781A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>Objetivo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07FC8A2" w14:textId="2402345F" w:rsidR="6E572FDA" w:rsidRDefault="6E572FDA" w:rsidP="117781A2">
            <w:pPr>
              <w:spacing w:line="240" w:lineRule="atLeast"/>
              <w:jc w:val="center"/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117781A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>Descripci</w:t>
            </w:r>
            <w:r w:rsidR="5053A20D" w:rsidRPr="117781A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>ó</w:t>
            </w:r>
            <w:r w:rsidRPr="117781A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>n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5BC5D5C" w14:textId="4A9B0525" w:rsidR="00873107" w:rsidRPr="000817B2" w:rsidRDefault="00873107" w:rsidP="117781A2">
            <w:pPr>
              <w:spacing w:line="240" w:lineRule="atLeast"/>
              <w:jc w:val="center"/>
              <w:rPr>
                <w:b/>
                <w:bCs/>
                <w:color w:val="000000" w:themeColor="text1"/>
                <w:sz w:val="10"/>
                <w:szCs w:val="10"/>
                <w:lang w:val="es-ES"/>
              </w:rPr>
            </w:pPr>
            <w:r w:rsidRPr="000817B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403DF67" w14:textId="7A044AD1" w:rsidR="00873107" w:rsidRPr="70641667" w:rsidRDefault="00873107" w:rsidP="117781A2">
            <w:pPr>
              <w:spacing w:line="240" w:lineRule="atLeast"/>
              <w:jc w:val="center"/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117781A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>Postcondiciones</w:t>
            </w:r>
          </w:p>
        </w:tc>
        <w:tc>
          <w:tcPr>
            <w:tcW w:w="1342" w:type="dxa"/>
            <w:gridSpan w:val="2"/>
            <w:tcBorders>
              <w:top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4D9CEE1C" w14:textId="2749FB75" w:rsidR="00873107" w:rsidRDefault="00873107" w:rsidP="117781A2">
            <w:pPr>
              <w:spacing w:line="240" w:lineRule="atLeast"/>
              <w:jc w:val="center"/>
              <w:rPr>
                <w:color w:val="00B050"/>
                <w:sz w:val="18"/>
                <w:szCs w:val="18"/>
              </w:rPr>
            </w:pPr>
            <w:r w:rsidRPr="117781A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>Resultado (</w:t>
            </w:r>
            <w:r w:rsidRPr="117781A2">
              <w:rPr>
                <w:b/>
                <w:bCs/>
                <w:color w:val="00B050"/>
                <w:sz w:val="18"/>
                <w:szCs w:val="18"/>
                <w:lang w:val="es-ES"/>
              </w:rPr>
              <w:t>PASSED</w:t>
            </w:r>
          </w:p>
          <w:p w14:paraId="02F385D3" w14:textId="0BA69B08" w:rsidR="00873107" w:rsidRDefault="00873107" w:rsidP="117781A2">
            <w:pPr>
              <w:spacing w:line="240" w:lineRule="atLeast"/>
              <w:jc w:val="center"/>
              <w:rPr>
                <w:color w:val="FF0000"/>
                <w:sz w:val="18"/>
                <w:szCs w:val="18"/>
              </w:rPr>
            </w:pPr>
            <w:r w:rsidRPr="117781A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 xml:space="preserve">/ </w:t>
            </w:r>
            <w:r w:rsidRPr="117781A2">
              <w:rPr>
                <w:b/>
                <w:bCs/>
                <w:color w:val="FF0000"/>
                <w:sz w:val="18"/>
                <w:szCs w:val="18"/>
                <w:lang w:val="es-ES"/>
              </w:rPr>
              <w:t>FAILED</w:t>
            </w:r>
          </w:p>
          <w:p w14:paraId="49F54305" w14:textId="162763DC" w:rsidR="00873107" w:rsidRDefault="00873107" w:rsidP="117781A2">
            <w:pPr>
              <w:spacing w:line="240" w:lineRule="atLeast"/>
              <w:jc w:val="center"/>
              <w:rPr>
                <w:color w:val="000000" w:themeColor="text1"/>
                <w:sz w:val="18"/>
                <w:szCs w:val="18"/>
              </w:rPr>
            </w:pPr>
            <w:r w:rsidRPr="117781A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 xml:space="preserve">/ </w:t>
            </w:r>
            <w:r w:rsidRPr="00D55567">
              <w:rPr>
                <w:b/>
                <w:bCs/>
                <w:color w:val="00B0F0"/>
                <w:sz w:val="18"/>
                <w:szCs w:val="18"/>
                <w:lang w:val="es-ES"/>
              </w:rPr>
              <w:t>DETENIDO</w:t>
            </w:r>
            <w:r w:rsidRPr="117781A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>)</w:t>
            </w:r>
          </w:p>
        </w:tc>
        <w:tc>
          <w:tcPr>
            <w:tcW w:w="1774" w:type="dxa"/>
            <w:tcBorders>
              <w:top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14:paraId="7A149A3E" w14:textId="45653C23" w:rsidR="5F1FB61C" w:rsidRDefault="5F1FB61C" w:rsidP="117781A2">
            <w:pPr>
              <w:spacing w:line="240" w:lineRule="atLeast"/>
              <w:jc w:val="center"/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117781A2">
              <w:rPr>
                <w:b/>
                <w:bCs/>
                <w:color w:val="000000" w:themeColor="text1"/>
                <w:sz w:val="18"/>
                <w:szCs w:val="18"/>
                <w:lang w:val="es-ES"/>
              </w:rPr>
              <w:t>Defectos</w:t>
            </w:r>
          </w:p>
        </w:tc>
      </w:tr>
      <w:tr w:rsidR="00B21CAB" w14:paraId="2FA7A0A3" w14:textId="77777777" w:rsidTr="02E9A07F">
        <w:trPr>
          <w:trHeight w:val="300"/>
        </w:trPr>
        <w:tc>
          <w:tcPr>
            <w:tcW w:w="1552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ACD7640" w14:textId="77777777" w:rsidR="00B21CAB" w:rsidRDefault="00B21CAB" w:rsidP="00B21CAB">
            <w:pPr>
              <w:pStyle w:val="paragraph"/>
              <w:spacing w:before="0" w:beforeAutospacing="0" w:after="0" w:afterAutospacing="0"/>
              <w:textAlignment w:val="baseline"/>
              <w:divId w:val="3450177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>UA UT / Ciclo 1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273E311F" w14:textId="77777777" w:rsidR="00B21CAB" w:rsidRDefault="00B21CAB" w:rsidP="00B21CAB">
            <w:pPr>
              <w:pStyle w:val="paragraph"/>
              <w:spacing w:before="0" w:beforeAutospacing="0" w:after="0" w:afterAutospacing="0"/>
              <w:textAlignment w:val="baseline"/>
              <w:divId w:val="61356399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375B5E6B" w14:textId="022A4CCC" w:rsidR="00B21CAB" w:rsidRPr="00DB03C0" w:rsidRDefault="00B21CAB" w:rsidP="00B21CAB">
            <w:pPr>
              <w:spacing w:line="240" w:lineRule="atLeast"/>
              <w:rPr>
                <w:color w:val="000000" w:themeColor="text1"/>
                <w:sz w:val="18"/>
                <w:szCs w:val="18"/>
                <w:lang w:val="es-MX"/>
              </w:rPr>
            </w:pPr>
            <w:r w:rsidRPr="00DB03C0">
              <w:rPr>
                <w:rStyle w:val="normaltextrun"/>
                <w:color w:val="000000"/>
                <w:sz w:val="18"/>
                <w:szCs w:val="18"/>
                <w:lang w:val="es-MX"/>
              </w:rPr>
              <w:t>\01. UT &amp; UIT\7014 - PLARD México\</w:t>
            </w:r>
            <w:r w:rsidR="00DB03C0" w:rsidRPr="00DB03C0">
              <w:rPr>
                <w:rStyle w:val="normaltextrun"/>
                <w:color w:val="000000"/>
                <w:sz w:val="18"/>
                <w:szCs w:val="18"/>
                <w:lang w:val="es-MX"/>
              </w:rPr>
              <w:t>active-card</w:t>
            </w:r>
          </w:p>
        </w:tc>
        <w:tc>
          <w:tcPr>
            <w:tcW w:w="1134" w:type="dxa"/>
          </w:tcPr>
          <w:p w14:paraId="4D482CAB" w14:textId="77777777" w:rsidR="00B21CAB" w:rsidRDefault="00B21CAB" w:rsidP="00B21CAB">
            <w:pPr>
              <w:pStyle w:val="paragraph"/>
              <w:spacing w:before="0" w:beforeAutospacing="0" w:after="0" w:afterAutospacing="0"/>
              <w:textAlignment w:val="baseline"/>
              <w:divId w:val="201680627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>INTEGRACION PLARD MX componente  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4CEED080" w14:textId="05C19C4F" w:rsidR="00B21CAB" w:rsidRPr="7689373B" w:rsidRDefault="00B21CAB" w:rsidP="00B21CAB">
            <w:pPr>
              <w:rPr>
                <w:color w:val="000000" w:themeColor="text1"/>
                <w:sz w:val="18"/>
                <w:szCs w:val="18"/>
                <w:highlight w:val="yellow"/>
                <w:lang w:val="es-ES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 xml:space="preserve">&lt;&lt; </w:t>
            </w:r>
            <w:r w:rsidR="00DB03C0">
              <w:rPr>
                <w:rStyle w:val="normaltextrun"/>
                <w:color w:val="000000"/>
                <w:sz w:val="18"/>
                <w:szCs w:val="18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8"/>
                <w:szCs w:val="18"/>
                <w:lang w:val="es-ES"/>
              </w:rPr>
              <w:t>card</w:t>
            </w:r>
            <w:proofErr w:type="spellEnd"/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 xml:space="preserve"> &gt;&gt;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Mar>
              <w:left w:w="90" w:type="dxa"/>
              <w:right w:w="90" w:type="dxa"/>
            </w:tcMar>
          </w:tcPr>
          <w:p w14:paraId="5507548F" w14:textId="04603260" w:rsidR="00B21CAB" w:rsidRPr="00052A6F" w:rsidRDefault="00B21CAB" w:rsidP="00B21CAB">
            <w:pPr>
              <w:pStyle w:val="paragraph"/>
              <w:spacing w:before="0" w:beforeAutospacing="0" w:after="0" w:afterAutospacing="0"/>
              <w:textAlignment w:val="baseline"/>
              <w:divId w:val="1263682456"/>
              <w:rPr>
                <w:rFonts w:ascii="Segoe UI" w:hAnsi="Segoe UI" w:cs="Segoe UI"/>
                <w:sz w:val="18"/>
                <w:szCs w:val="18"/>
              </w:rPr>
            </w:pPr>
            <w:r w:rsidRPr="00B21CAB"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UT_CP001</w:t>
            </w:r>
          </w:p>
        </w:tc>
        <w:tc>
          <w:tcPr>
            <w:tcW w:w="1417" w:type="dxa"/>
            <w:tcMar>
              <w:left w:w="90" w:type="dxa"/>
              <w:right w:w="90" w:type="dxa"/>
            </w:tcMar>
            <w:vAlign w:val="center"/>
          </w:tcPr>
          <w:p w14:paraId="6AB3FC5D" w14:textId="51595EA1" w:rsidR="00B21CAB" w:rsidRDefault="00B21CAB" w:rsidP="00B21CAB">
            <w:pPr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REDIS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Stream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con componente de la Capa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Microservicio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</w:t>
            </w:r>
          </w:p>
        </w:tc>
        <w:tc>
          <w:tcPr>
            <w:tcW w:w="1276" w:type="dxa"/>
            <w:vAlign w:val="center"/>
          </w:tcPr>
          <w:p w14:paraId="0CF9FDC5" w14:textId="6EED56EE" w:rsidR="00B21CAB" w:rsidRDefault="00B21CAB" w:rsidP="00B21CAB">
            <w:r>
              <w:rPr>
                <w:rFonts w:ascii="Arial" w:hAnsi="Arial" w:cs="Arial"/>
                <w:sz w:val="16"/>
                <w:szCs w:val="16"/>
              </w:rPr>
              <w:t xml:space="preserve">Validación exitosa de funcionamiento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REDIS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Stream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propagacion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mensaje en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843" w:type="dxa"/>
            <w:gridSpan w:val="2"/>
            <w:vAlign w:val="center"/>
          </w:tcPr>
          <w:p w14:paraId="50686D61" w14:textId="2B7FC634" w:rsidR="00B21CAB" w:rsidRDefault="00B21CAB" w:rsidP="00B21CAB">
            <w:r>
              <w:rPr>
                <w:rFonts w:ascii="Arial" w:hAnsi="Arial" w:cs="Arial"/>
                <w:sz w:val="16"/>
                <w:szCs w:val="16"/>
              </w:rPr>
              <w:t xml:space="preserve">Se realiza la prueba exitosa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propagacion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del mensaje enviado por 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Launcher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publisher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Redis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Stream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en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 a través de una lanzadera</w:t>
            </w:r>
          </w:p>
        </w:tc>
        <w:tc>
          <w:tcPr>
            <w:tcW w:w="1701" w:type="dxa"/>
            <w:vAlign w:val="center"/>
          </w:tcPr>
          <w:p w14:paraId="7737550D" w14:textId="345C3154" w:rsidR="00B21CAB" w:rsidRPr="000817B2" w:rsidRDefault="00B21CAB" w:rsidP="00B21CAB">
            <w:pPr>
              <w:shd w:val="clear" w:color="auto" w:fill="FFFFFF" w:themeFill="background1"/>
              <w:rPr>
                <w:color w:val="242424"/>
                <w:sz w:val="10"/>
                <w:szCs w:val="10"/>
                <w:highlight w:val="yellow"/>
                <w:lang w:val="es-MX"/>
              </w:rPr>
            </w:pPr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• Conexión a la red Corporativa Santander                             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>• Microservicio active-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card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desplegado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ambiente DEV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Servicio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Mock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del API PLARD desplegado y disponible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Infraestructura Redis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Stream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entorno de desarrollo habilitada y disponible</w:t>
            </w:r>
          </w:p>
        </w:tc>
        <w:tc>
          <w:tcPr>
            <w:tcW w:w="1701" w:type="dxa"/>
            <w:vAlign w:val="center"/>
          </w:tcPr>
          <w:p w14:paraId="7BC90B7A" w14:textId="7362966E" w:rsidR="00B21CAB" w:rsidRDefault="00B21CAB" w:rsidP="00B21CAB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t>Response Status 200 "OK"</w:t>
            </w:r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br/>
              <w:t xml:space="preserve">'@1 "process was </w:t>
            </w:r>
            <w:proofErr w:type="spellStart"/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t>fishished</w:t>
            </w:r>
            <w:proofErr w:type="spellEnd"/>
          </w:p>
        </w:tc>
        <w:tc>
          <w:tcPr>
            <w:tcW w:w="1342" w:type="dxa"/>
            <w:gridSpan w:val="2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EDDDD65" w14:textId="5CE85FC1" w:rsidR="00B21CAB" w:rsidRDefault="00B21CAB" w:rsidP="00B21CAB">
            <w:pPr>
              <w:spacing w:line="240" w:lineRule="atLeast"/>
              <w:rPr>
                <w:color w:val="000000" w:themeColor="text1"/>
                <w:sz w:val="18"/>
                <w:szCs w:val="18"/>
                <w:highlight w:val="yellow"/>
              </w:rPr>
            </w:pPr>
            <w:r w:rsidRPr="658CC0EC">
              <w:rPr>
                <w:b/>
                <w:bCs/>
                <w:color w:val="00B050"/>
                <w:sz w:val="18"/>
                <w:szCs w:val="18"/>
                <w:highlight w:val="yellow"/>
                <w:lang w:val="es-ES"/>
              </w:rPr>
              <w:t>PASSED</w:t>
            </w:r>
          </w:p>
        </w:tc>
        <w:tc>
          <w:tcPr>
            <w:tcW w:w="1774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E75B8D4" w14:textId="311A4184" w:rsidR="00B21CAB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Defecto ID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  <w:p w14:paraId="56BC5E18" w14:textId="44C5CCE4" w:rsidR="00B21CAB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Nombre del defecto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  <w:p w14:paraId="698D7438" w14:textId="11770EF3" w:rsidR="00B21CAB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Casuística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</w:tc>
      </w:tr>
      <w:tr w:rsidR="08B05969" w14:paraId="377F8AAA" w14:textId="77777777" w:rsidTr="02E9A07F">
        <w:trPr>
          <w:trHeight w:val="300"/>
        </w:trPr>
        <w:tc>
          <w:tcPr>
            <w:tcW w:w="14874" w:type="dxa"/>
            <w:gridSpan w:val="12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2014344" w14:textId="523D0345" w:rsidR="08B05969" w:rsidRPr="007D68FF" w:rsidRDefault="2DCE5363" w:rsidP="007D68FF">
            <w:pPr>
              <w:pStyle w:val="Heading4"/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</w:pPr>
            <w:bookmarkStart w:id="5" w:name="_Toc209041936"/>
            <w:r w:rsidRPr="02E9A07F"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  <w:t xml:space="preserve">Evidencias del resultado de la prueba </w:t>
            </w:r>
            <w:r w:rsidR="007D68FF" w:rsidRPr="02E9A07F"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  <w:t>UT_</w:t>
            </w:r>
            <w:r w:rsidR="007D68FF"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  <w:t>CP0</w:t>
            </w:r>
            <w:r w:rsidR="007D68FF" w:rsidRPr="02E9A07F"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  <w:t>0</w:t>
            </w:r>
            <w:r w:rsidR="007D68FF"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  <w:t>1</w:t>
            </w:r>
            <w:bookmarkEnd w:id="5"/>
          </w:p>
          <w:p w14:paraId="42536AB1" w14:textId="77777777" w:rsidR="00BE4846" w:rsidRPr="00BE4846" w:rsidRDefault="00BE4846" w:rsidP="00BE4846">
            <w:pPr>
              <w:rPr>
                <w:rFonts w:eastAsia="Arial"/>
                <w:lang w:val="es-ES"/>
              </w:rPr>
            </w:pPr>
          </w:p>
          <w:p w14:paraId="3EE2B3F8" w14:textId="08DACEF9" w:rsidR="08B05969" w:rsidRPr="000817B2" w:rsidRDefault="08B05969" w:rsidP="00A333DB">
            <w:pPr>
              <w:spacing w:line="240" w:lineRule="atLeast"/>
              <w:rPr>
                <w:color w:val="000000" w:themeColor="text1"/>
                <w:sz w:val="10"/>
                <w:szCs w:val="10"/>
                <w:lang w:val="es-ES"/>
              </w:rPr>
            </w:pPr>
          </w:p>
        </w:tc>
      </w:tr>
      <w:tr w:rsidR="00B21CAB" w14:paraId="4D303D17" w14:textId="77777777" w:rsidTr="02E9A07F">
        <w:trPr>
          <w:trHeight w:val="300"/>
        </w:trPr>
        <w:tc>
          <w:tcPr>
            <w:tcW w:w="1552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EB71B25" w14:textId="77777777" w:rsidR="00B21CAB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>UA UT / Ciclo 1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119920CD" w14:textId="77777777" w:rsidR="00B21CAB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106797F3" w14:textId="7374EDD1" w:rsidR="00B21CAB" w:rsidRPr="001F137F" w:rsidRDefault="00B21CAB" w:rsidP="00B21CAB">
            <w:pPr>
              <w:rPr>
                <w:color w:val="000000" w:themeColor="text1"/>
                <w:sz w:val="12"/>
                <w:szCs w:val="12"/>
                <w:lang w:val="es-ES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>\01. UT &amp; UIT\7014 - PLARD México\</w:t>
            </w:r>
            <w:r w:rsidR="00DB03C0">
              <w:rPr>
                <w:rStyle w:val="normaltextrun"/>
                <w:color w:val="000000"/>
                <w:sz w:val="18"/>
                <w:szCs w:val="18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8"/>
                <w:szCs w:val="18"/>
                <w:lang w:val="es-ES"/>
              </w:rPr>
              <w:t>card</w:t>
            </w:r>
            <w:proofErr w:type="spellEnd"/>
          </w:p>
        </w:tc>
        <w:tc>
          <w:tcPr>
            <w:tcW w:w="1134" w:type="dxa"/>
          </w:tcPr>
          <w:p w14:paraId="2CEC35D6" w14:textId="77777777" w:rsidR="00B21CAB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>INTEGRACION PLARD MX componente  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69F2BFD2" w14:textId="56C354EA" w:rsidR="00B21CAB" w:rsidRPr="001F137F" w:rsidRDefault="00B21CAB" w:rsidP="00B21CAB">
            <w:pPr>
              <w:rPr>
                <w:color w:val="000000" w:themeColor="text1"/>
                <w:sz w:val="12"/>
                <w:szCs w:val="12"/>
                <w:lang w:val="es-ES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 xml:space="preserve">&lt;&lt; </w:t>
            </w:r>
            <w:r w:rsidR="00DB03C0">
              <w:rPr>
                <w:rStyle w:val="normaltextrun"/>
                <w:color w:val="000000"/>
                <w:sz w:val="18"/>
                <w:szCs w:val="18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8"/>
                <w:szCs w:val="18"/>
                <w:lang w:val="es-ES"/>
              </w:rPr>
              <w:t>card</w:t>
            </w:r>
            <w:proofErr w:type="spellEnd"/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 xml:space="preserve"> &gt;&gt;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Mar>
              <w:left w:w="90" w:type="dxa"/>
              <w:right w:w="90" w:type="dxa"/>
            </w:tcMar>
          </w:tcPr>
          <w:p w14:paraId="482E1B40" w14:textId="0B57D5AC" w:rsidR="00B21CAB" w:rsidRPr="00D411C7" w:rsidRDefault="00B21CAB" w:rsidP="00B21CAB">
            <w:pPr>
              <w:rPr>
                <w:color w:val="000000" w:themeColor="text1"/>
                <w:sz w:val="12"/>
                <w:szCs w:val="12"/>
              </w:rPr>
            </w:pPr>
            <w:r w:rsidRPr="00B21CAB"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UT_CP00</w:t>
            </w:r>
            <w:r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2</w:t>
            </w:r>
          </w:p>
        </w:tc>
        <w:tc>
          <w:tcPr>
            <w:tcW w:w="1417" w:type="dxa"/>
            <w:tcMar>
              <w:left w:w="90" w:type="dxa"/>
              <w:right w:w="90" w:type="dxa"/>
            </w:tcMar>
            <w:vAlign w:val="center"/>
          </w:tcPr>
          <w:p w14:paraId="6A4C2F97" w14:textId="1D3BF418" w:rsidR="00B21CAB" w:rsidRDefault="00B21CAB" w:rsidP="00B21CAB"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REDIS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Stream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con componente de la Capa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Microservicio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</w:t>
            </w:r>
          </w:p>
        </w:tc>
        <w:tc>
          <w:tcPr>
            <w:tcW w:w="1276" w:type="dxa"/>
            <w:vAlign w:val="center"/>
          </w:tcPr>
          <w:p w14:paraId="6FB057C9" w14:textId="22EDECC1" w:rsidR="00B21CAB" w:rsidRDefault="00B21CAB" w:rsidP="00B21CAB">
            <w:r>
              <w:rPr>
                <w:rFonts w:ascii="Arial" w:hAnsi="Arial" w:cs="Arial"/>
                <w:sz w:val="16"/>
                <w:szCs w:val="16"/>
              </w:rPr>
              <w:t xml:space="preserve">Validación no exitosa de funcionamiento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REDIS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Stream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propagacion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mensaje en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843" w:type="dxa"/>
            <w:gridSpan w:val="2"/>
            <w:vAlign w:val="center"/>
          </w:tcPr>
          <w:p w14:paraId="2A69FBF9" w14:textId="5219BCAB" w:rsidR="00B21CAB" w:rsidRDefault="00B21CAB" w:rsidP="00B21CAB">
            <w:pPr>
              <w:rPr>
                <w:rFonts w:ascii="Aptos Narrow" w:eastAsia="Aptos Narrow" w:hAnsi="Aptos Narrow" w:cs="Aptos Narrow"/>
                <w:color w:val="242424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realiza la prueba exitosa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propagacion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del mensaje enviado por 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Launcher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publisher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Redis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Stream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en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701" w:type="dxa"/>
            <w:vAlign w:val="center"/>
          </w:tcPr>
          <w:p w14:paraId="04F6D148" w14:textId="6A474756" w:rsidR="00B21CAB" w:rsidRPr="00D411C7" w:rsidRDefault="00B21CAB" w:rsidP="00B21CAB">
            <w:pPr>
              <w:shd w:val="clear" w:color="auto" w:fill="FFFFFF" w:themeFill="background1"/>
              <w:rPr>
                <w:color w:val="242424"/>
                <w:sz w:val="12"/>
                <w:szCs w:val="12"/>
                <w:lang w:val="es-MX"/>
              </w:rPr>
            </w:pPr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• Conexión a la red Corporativa Santander                             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>• Microservicio active-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card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desplegado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ambiente DEV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Servicio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Mock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del API PLARD desplegado y disponible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Infraestructura Redis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Stream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entorno de desarrollo habilitada y disponible</w:t>
            </w:r>
          </w:p>
        </w:tc>
        <w:tc>
          <w:tcPr>
            <w:tcW w:w="1701" w:type="dxa"/>
            <w:vAlign w:val="center"/>
          </w:tcPr>
          <w:p w14:paraId="3AC71B2A" w14:textId="528E2022" w:rsidR="00B21CAB" w:rsidRPr="00B21CAB" w:rsidRDefault="00B21CAB" w:rsidP="00B21CAB">
            <w:pPr>
              <w:jc w:val="center"/>
              <w:rPr>
                <w:lang w:val="en-US"/>
              </w:rPr>
            </w:pPr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t>Trama PS7 LMWY -&gt; Message out</w:t>
            </w:r>
            <w:proofErr w:type="gramStart"/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t>: '@</w:t>
            </w:r>
            <w:proofErr w:type="gramEnd"/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t>2 "process error"</w:t>
            </w:r>
          </w:p>
        </w:tc>
        <w:tc>
          <w:tcPr>
            <w:tcW w:w="1342" w:type="dxa"/>
            <w:gridSpan w:val="2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143B2D3" w14:textId="0D85F0FC" w:rsidR="00B21CAB" w:rsidRPr="001F137F" w:rsidRDefault="00B21CAB" w:rsidP="00B21CAB">
            <w:pPr>
              <w:rPr>
                <w:b/>
                <w:bCs/>
                <w:color w:val="000000" w:themeColor="text1"/>
                <w:sz w:val="12"/>
                <w:szCs w:val="12"/>
                <w:lang w:val="es-ES"/>
              </w:rPr>
            </w:pPr>
            <w:r w:rsidRPr="658CC0EC">
              <w:rPr>
                <w:b/>
                <w:bCs/>
                <w:color w:val="00B050"/>
                <w:sz w:val="18"/>
                <w:szCs w:val="18"/>
                <w:highlight w:val="yellow"/>
                <w:lang w:val="es-ES"/>
              </w:rPr>
              <w:t>PASSED</w:t>
            </w:r>
          </w:p>
        </w:tc>
        <w:tc>
          <w:tcPr>
            <w:tcW w:w="1774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67AB735" w14:textId="77777777" w:rsidR="00B21CAB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Defecto ID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  <w:p w14:paraId="0CD346EC" w14:textId="77777777" w:rsidR="00B21CAB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Nombre del defecto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  <w:p w14:paraId="727A5FD1" w14:textId="205476F8" w:rsidR="00B21CAB" w:rsidRPr="001F137F" w:rsidRDefault="00B21CAB" w:rsidP="00B21CAB">
            <w:pPr>
              <w:rPr>
                <w:b/>
                <w:bCs/>
                <w:color w:val="00B050"/>
                <w:sz w:val="12"/>
                <w:szCs w:val="12"/>
                <w:lang w:val="es-ES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Casuística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</w:tc>
      </w:tr>
      <w:tr w:rsidR="00A333DB" w14:paraId="68907895" w14:textId="77777777" w:rsidTr="02E9A07F">
        <w:trPr>
          <w:trHeight w:val="300"/>
        </w:trPr>
        <w:tc>
          <w:tcPr>
            <w:tcW w:w="14874" w:type="dxa"/>
            <w:gridSpan w:val="12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AB9DAC1" w14:textId="77777777" w:rsidR="00A333DB" w:rsidRPr="000817B2" w:rsidRDefault="00A333DB" w:rsidP="00A333DB">
            <w:pPr>
              <w:rPr>
                <w:sz w:val="10"/>
                <w:szCs w:val="10"/>
              </w:rPr>
            </w:pPr>
          </w:p>
          <w:p w14:paraId="67D592BF" w14:textId="014B6596" w:rsidR="00A333DB" w:rsidRPr="00A333DB" w:rsidRDefault="364FC743" w:rsidP="00A333DB">
            <w:pPr>
              <w:pStyle w:val="Heading4"/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</w:pPr>
            <w:bookmarkStart w:id="6" w:name="_Toc209041937"/>
            <w:r w:rsidRPr="02E9A07F"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  <w:t>Evidencias del resultado de la prueba UT_</w:t>
            </w:r>
            <w:r w:rsidR="007D68FF"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  <w:t>CP0</w:t>
            </w:r>
            <w:r w:rsidRPr="02E9A07F"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  <w:t>02</w:t>
            </w:r>
            <w:bookmarkEnd w:id="6"/>
          </w:p>
          <w:p w14:paraId="323C9A5C" w14:textId="77777777" w:rsidR="00A333DB" w:rsidRPr="000817B2" w:rsidRDefault="00A333DB" w:rsidP="00A333DB">
            <w:pPr>
              <w:rPr>
                <w:rFonts w:eastAsia="Arial"/>
                <w:lang w:val="es-ES"/>
              </w:rPr>
            </w:pPr>
          </w:p>
          <w:p w14:paraId="0C810B69" w14:textId="77777777" w:rsidR="00A333DB" w:rsidRPr="000817B2" w:rsidRDefault="00A333DB" w:rsidP="00A333DB"/>
          <w:p w14:paraId="640616D6" w14:textId="5956A077" w:rsidR="00A333DB" w:rsidRPr="000817B2" w:rsidRDefault="00A333DB" w:rsidP="00A333DB">
            <w:pPr>
              <w:rPr>
                <w:sz w:val="10"/>
                <w:szCs w:val="10"/>
              </w:rPr>
            </w:pPr>
          </w:p>
        </w:tc>
      </w:tr>
      <w:tr w:rsidR="00B21CAB" w14:paraId="00FC8BFC" w14:textId="77777777" w:rsidTr="02E9A07F">
        <w:trPr>
          <w:trHeight w:val="300"/>
        </w:trPr>
        <w:tc>
          <w:tcPr>
            <w:tcW w:w="1552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B01F786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UA UT / Ciclo 1</w:t>
            </w: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6581779D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0B381AB3" w14:textId="17D4F677" w:rsidR="00B21CAB" w:rsidRPr="001F137F" w:rsidRDefault="00B21CAB" w:rsidP="00B21CAB">
            <w:pPr>
              <w:rPr>
                <w:color w:val="000000" w:themeColor="text1"/>
                <w:sz w:val="12"/>
                <w:szCs w:val="12"/>
                <w:lang w:val="es-ES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\01. UT &amp; UIT\7014 - PLARD México\</w:t>
            </w:r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card</w:t>
            </w:r>
            <w:proofErr w:type="spellEnd"/>
          </w:p>
        </w:tc>
        <w:tc>
          <w:tcPr>
            <w:tcW w:w="1134" w:type="dxa"/>
          </w:tcPr>
          <w:p w14:paraId="72D55C1D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INTEGRACION PLARD MX componente  </w:t>
            </w: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48A32A0C" w14:textId="78C0CE39" w:rsidR="00B21CAB" w:rsidRPr="001F137F" w:rsidRDefault="00B21CAB" w:rsidP="00B21CAB">
            <w:pPr>
              <w:rPr>
                <w:color w:val="000000" w:themeColor="text1"/>
                <w:sz w:val="12"/>
                <w:szCs w:val="12"/>
                <w:lang w:val="es-ES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 xml:space="preserve">&lt;&lt; </w:t>
            </w:r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card</w:t>
            </w:r>
            <w:proofErr w:type="spellEnd"/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 xml:space="preserve"> &gt;&gt;</w:t>
            </w: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34" w:type="dxa"/>
            <w:tcMar>
              <w:left w:w="90" w:type="dxa"/>
              <w:right w:w="90" w:type="dxa"/>
            </w:tcMar>
          </w:tcPr>
          <w:p w14:paraId="6C9274D5" w14:textId="56FCB7BA" w:rsidR="00B21CAB" w:rsidRPr="001F137F" w:rsidRDefault="00B21CAB" w:rsidP="00B21CAB">
            <w:pPr>
              <w:rPr>
                <w:color w:val="000000" w:themeColor="text1"/>
                <w:sz w:val="12"/>
                <w:szCs w:val="12"/>
                <w:lang w:val="es-ES"/>
              </w:rPr>
            </w:pPr>
            <w:r w:rsidRPr="00B21CAB"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UT_CP00</w:t>
            </w:r>
            <w:r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3</w:t>
            </w:r>
          </w:p>
        </w:tc>
        <w:tc>
          <w:tcPr>
            <w:tcW w:w="1417" w:type="dxa"/>
            <w:tcMar>
              <w:left w:w="90" w:type="dxa"/>
              <w:right w:w="90" w:type="dxa"/>
            </w:tcMar>
            <w:vAlign w:val="center"/>
          </w:tcPr>
          <w:p w14:paraId="33910AD6" w14:textId="3A3F12B9" w:rsidR="00B21CAB" w:rsidRDefault="00B21CAB" w:rsidP="00B21CAB">
            <w:r w:rsidRPr="02E9A07F">
              <w:rPr>
                <w:rFonts w:ascii="Arial" w:eastAsia="Arial" w:hAnsi="Arial" w:cs="Arial"/>
                <w:sz w:val="16"/>
                <w:szCs w:val="16"/>
                <w:lang w:val="es-ES"/>
              </w:rPr>
              <w:t>Consumo exitoso del componente MS [active-</w:t>
            </w:r>
            <w:proofErr w:type="spellStart"/>
            <w:r w:rsidRPr="02E9A07F">
              <w:rPr>
                <w:rFonts w:ascii="Arial" w:eastAsia="Arial" w:hAnsi="Arial" w:cs="Arial"/>
                <w:sz w:val="16"/>
                <w:szCs w:val="16"/>
                <w:lang w:val="es-ES"/>
              </w:rPr>
              <w:t>card</w:t>
            </w:r>
            <w:proofErr w:type="spellEnd"/>
            <w:r w:rsidRPr="02E9A07F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] de la Capa de Integración (Solicitud de </w:t>
            </w:r>
            <w:proofErr w:type="spellStart"/>
            <w:r w:rsidRPr="02E9A07F">
              <w:rPr>
                <w:rFonts w:ascii="Arial" w:eastAsia="Arial" w:hAnsi="Arial" w:cs="Arial"/>
                <w:sz w:val="16"/>
                <w:szCs w:val="16"/>
                <w:lang w:val="es-ES"/>
              </w:rPr>
              <w:t>activacion</w:t>
            </w:r>
            <w:proofErr w:type="spellEnd"/>
            <w:r w:rsidRPr="02E9A07F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de TDD)</w:t>
            </w:r>
          </w:p>
        </w:tc>
        <w:tc>
          <w:tcPr>
            <w:tcW w:w="1276" w:type="dxa"/>
            <w:vAlign w:val="center"/>
          </w:tcPr>
          <w:p w14:paraId="10D5037E" w14:textId="74CC6243" w:rsidR="00B21CAB" w:rsidRDefault="00B21CAB" w:rsidP="00B21CAB">
            <w:r w:rsidRPr="02E9A07F">
              <w:rPr>
                <w:rFonts w:ascii="Arial" w:eastAsia="Arial" w:hAnsi="Arial" w:cs="Arial"/>
                <w:sz w:val="16"/>
                <w:szCs w:val="16"/>
                <w:lang w:val="es-ES"/>
              </w:rPr>
              <w:t>Validación exitosa de funcionamiento de invocación de componente MS [active-</w:t>
            </w:r>
            <w:proofErr w:type="spellStart"/>
            <w:r w:rsidRPr="02E9A07F">
              <w:rPr>
                <w:rFonts w:ascii="Arial" w:eastAsia="Arial" w:hAnsi="Arial" w:cs="Arial"/>
                <w:sz w:val="16"/>
                <w:szCs w:val="16"/>
                <w:lang w:val="es-ES"/>
              </w:rPr>
              <w:t>card</w:t>
            </w:r>
            <w:proofErr w:type="spellEnd"/>
            <w:r w:rsidRPr="02E9A07F">
              <w:rPr>
                <w:rFonts w:ascii="Arial" w:eastAsia="Arial" w:hAnsi="Arial" w:cs="Arial"/>
                <w:sz w:val="16"/>
                <w:szCs w:val="16"/>
                <w:lang w:val="es-ES"/>
              </w:rPr>
              <w:t>] de Capa de Integración</w:t>
            </w:r>
          </w:p>
        </w:tc>
        <w:tc>
          <w:tcPr>
            <w:tcW w:w="1843" w:type="dxa"/>
            <w:gridSpan w:val="2"/>
            <w:vAlign w:val="center"/>
          </w:tcPr>
          <w:p w14:paraId="0922EA15" w14:textId="2B7A1867" w:rsidR="00B21CAB" w:rsidRDefault="00B21CAB" w:rsidP="00B21CAB">
            <w:pPr>
              <w:rPr>
                <w:rFonts w:ascii="Aptos Narrow" w:eastAsia="Aptos Narrow" w:hAnsi="Aptos Narrow" w:cs="Aptos Narrow"/>
                <w:color w:val="242424"/>
                <w:sz w:val="18"/>
                <w:szCs w:val="18"/>
                <w:lang w:val="es-ES"/>
              </w:rPr>
            </w:pPr>
            <w:r w:rsidRPr="02E9A07F">
              <w:rPr>
                <w:rFonts w:ascii="Aptos Narrow" w:eastAsia="Aptos Narrow" w:hAnsi="Aptos Narrow" w:cs="Aptos Narrow"/>
                <w:color w:val="242424"/>
                <w:sz w:val="18"/>
                <w:szCs w:val="18"/>
                <w:lang w:val="es-ES"/>
              </w:rPr>
              <w:t>Se realiza la prueba exitosa de invocación al componente active-</w:t>
            </w:r>
            <w:proofErr w:type="spellStart"/>
            <w:r w:rsidRPr="02E9A07F">
              <w:rPr>
                <w:rFonts w:ascii="Aptos Narrow" w:eastAsia="Aptos Narrow" w:hAnsi="Aptos Narrow" w:cs="Aptos Narrow"/>
                <w:color w:val="242424"/>
                <w:sz w:val="18"/>
                <w:szCs w:val="18"/>
                <w:lang w:val="es-ES"/>
              </w:rPr>
              <w:t>card</w:t>
            </w:r>
            <w:proofErr w:type="spellEnd"/>
            <w:r w:rsidRPr="02E9A07F">
              <w:rPr>
                <w:rFonts w:ascii="Aptos Narrow" w:eastAsia="Aptos Narrow" w:hAnsi="Aptos Narrow" w:cs="Aptos Narrow"/>
                <w:color w:val="242424"/>
                <w:sz w:val="18"/>
                <w:szCs w:val="18"/>
                <w:lang w:val="es-ES"/>
              </w:rPr>
              <w:t xml:space="preserve">] desde una plataforma de orquestación </w:t>
            </w:r>
            <w:proofErr w:type="spellStart"/>
            <w:r w:rsidRPr="02E9A07F">
              <w:rPr>
                <w:rFonts w:ascii="Aptos Narrow" w:eastAsia="Aptos Narrow" w:hAnsi="Aptos Narrow" w:cs="Aptos Narrow"/>
                <w:color w:val="242424"/>
                <w:sz w:val="18"/>
                <w:szCs w:val="18"/>
                <w:lang w:val="es-ES"/>
              </w:rPr>
              <w:t>Openshift</w:t>
            </w:r>
            <w:proofErr w:type="spellEnd"/>
          </w:p>
        </w:tc>
        <w:tc>
          <w:tcPr>
            <w:tcW w:w="1701" w:type="dxa"/>
            <w:vAlign w:val="center"/>
          </w:tcPr>
          <w:p w14:paraId="7D247114" w14:textId="7C3ED040" w:rsidR="00B21CAB" w:rsidRPr="00D411C7" w:rsidRDefault="00B21CAB" w:rsidP="00B21CAB">
            <w:pPr>
              <w:rPr>
                <w:color w:val="242424"/>
                <w:sz w:val="12"/>
                <w:szCs w:val="12"/>
                <w:lang w:val="es-MX"/>
              </w:rPr>
            </w:pPr>
            <w:r w:rsidRPr="00D411C7">
              <w:rPr>
                <w:rFonts w:ascii="Calibri" w:hAnsi="Calibri" w:cs="Calibri"/>
                <w:color w:val="242424"/>
                <w:sz w:val="12"/>
                <w:szCs w:val="12"/>
              </w:rPr>
              <w:t xml:space="preserve">• Conexión a la red Corporativa Santander                              </w:t>
            </w:r>
            <w:r w:rsidRPr="00D411C7">
              <w:rPr>
                <w:rFonts w:ascii="Calibri" w:hAnsi="Calibri" w:cs="Calibri"/>
                <w:color w:val="242424"/>
                <w:sz w:val="12"/>
                <w:szCs w:val="12"/>
              </w:rPr>
              <w:br/>
              <w:t xml:space="preserve">• Microservicio </w:t>
            </w:r>
            <w:r w:rsidR="00DB03C0">
              <w:rPr>
                <w:rFonts w:ascii="Calibri" w:hAnsi="Calibri" w:cs="Calibri"/>
                <w:color w:val="242424"/>
                <w:sz w:val="12"/>
                <w:szCs w:val="12"/>
              </w:rPr>
              <w:t>active-</w:t>
            </w:r>
            <w:proofErr w:type="spellStart"/>
            <w:r w:rsidR="00DB03C0">
              <w:rPr>
                <w:rFonts w:ascii="Calibri" w:hAnsi="Calibri" w:cs="Calibri"/>
                <w:color w:val="242424"/>
                <w:sz w:val="12"/>
                <w:szCs w:val="12"/>
              </w:rPr>
              <w:t>card</w:t>
            </w:r>
            <w:proofErr w:type="spellEnd"/>
            <w:r w:rsidRPr="00D411C7">
              <w:rPr>
                <w:rFonts w:ascii="Calibri" w:hAnsi="Calibri" w:cs="Calibri"/>
                <w:color w:val="242424"/>
                <w:sz w:val="12"/>
                <w:szCs w:val="12"/>
              </w:rPr>
              <w:t xml:space="preserve"> desplegado en </w:t>
            </w:r>
            <w:proofErr w:type="spellStart"/>
            <w:r w:rsidRPr="00D411C7">
              <w:rPr>
                <w:rFonts w:ascii="Calibri" w:hAnsi="Calibri" w:cs="Calibri"/>
                <w:color w:val="242424"/>
                <w:sz w:val="12"/>
                <w:szCs w:val="12"/>
              </w:rPr>
              <w:t>OpenShift</w:t>
            </w:r>
            <w:proofErr w:type="spellEnd"/>
            <w:r w:rsidRPr="00D411C7">
              <w:rPr>
                <w:rFonts w:ascii="Calibri" w:hAnsi="Calibri" w:cs="Calibri"/>
                <w:color w:val="242424"/>
                <w:sz w:val="12"/>
                <w:szCs w:val="12"/>
              </w:rPr>
              <w:t xml:space="preserve"> en ambiente DEV </w:t>
            </w:r>
            <w:r w:rsidRPr="00D411C7">
              <w:rPr>
                <w:rFonts w:ascii="Calibri" w:hAnsi="Calibri" w:cs="Calibri"/>
                <w:color w:val="242424"/>
                <w:sz w:val="12"/>
                <w:szCs w:val="12"/>
              </w:rPr>
              <w:br/>
              <w:t xml:space="preserve">• Servicio </w:t>
            </w:r>
            <w:proofErr w:type="spellStart"/>
            <w:r w:rsidRPr="00D411C7">
              <w:rPr>
                <w:rFonts w:ascii="Calibri" w:hAnsi="Calibri" w:cs="Calibri"/>
                <w:color w:val="242424"/>
                <w:sz w:val="12"/>
                <w:szCs w:val="12"/>
              </w:rPr>
              <w:t>Mock</w:t>
            </w:r>
            <w:proofErr w:type="spellEnd"/>
            <w:r w:rsidRPr="00D411C7">
              <w:rPr>
                <w:rFonts w:ascii="Calibri" w:hAnsi="Calibri" w:cs="Calibri"/>
                <w:color w:val="242424"/>
                <w:sz w:val="12"/>
                <w:szCs w:val="12"/>
              </w:rPr>
              <w:t xml:space="preserve"> del API PLARD desplegado y disponible en </w:t>
            </w:r>
            <w:proofErr w:type="spellStart"/>
            <w:r w:rsidRPr="00D411C7">
              <w:rPr>
                <w:rFonts w:ascii="Calibri" w:hAnsi="Calibri" w:cs="Calibri"/>
                <w:color w:val="242424"/>
                <w:sz w:val="12"/>
                <w:szCs w:val="12"/>
              </w:rPr>
              <w:t>Openshift</w:t>
            </w:r>
            <w:proofErr w:type="spellEnd"/>
            <w:r w:rsidRPr="00D411C7">
              <w:rPr>
                <w:rFonts w:ascii="Calibri" w:hAnsi="Calibri" w:cs="Calibri"/>
                <w:color w:val="242424"/>
                <w:sz w:val="12"/>
                <w:szCs w:val="12"/>
              </w:rPr>
              <w:br/>
              <w:t xml:space="preserve">• Infraestructura Redis </w:t>
            </w:r>
            <w:proofErr w:type="spellStart"/>
            <w:r w:rsidRPr="00D411C7">
              <w:rPr>
                <w:rFonts w:ascii="Calibri" w:hAnsi="Calibri" w:cs="Calibri"/>
                <w:color w:val="242424"/>
                <w:sz w:val="12"/>
                <w:szCs w:val="12"/>
              </w:rPr>
              <w:t>Stream</w:t>
            </w:r>
            <w:proofErr w:type="spellEnd"/>
            <w:r w:rsidRPr="00D411C7">
              <w:rPr>
                <w:rFonts w:ascii="Calibri" w:hAnsi="Calibri" w:cs="Calibri"/>
                <w:color w:val="242424"/>
                <w:sz w:val="12"/>
                <w:szCs w:val="12"/>
              </w:rPr>
              <w:t xml:space="preserve"> en entorno de desarrollo habilitada y disponible</w:t>
            </w:r>
            <w:r w:rsidRPr="00D411C7">
              <w:rPr>
                <w:rFonts w:ascii="Calibri" w:hAnsi="Calibri" w:cs="Calibri"/>
                <w:color w:val="242424"/>
                <w:sz w:val="12"/>
                <w:szCs w:val="12"/>
              </w:rPr>
              <w:br/>
              <w:t>• Infraestructura Kafka en entorno de desarrollo habilitada y disponible</w:t>
            </w:r>
          </w:p>
        </w:tc>
        <w:tc>
          <w:tcPr>
            <w:tcW w:w="1701" w:type="dxa"/>
            <w:vAlign w:val="center"/>
          </w:tcPr>
          <w:p w14:paraId="052C09B1" w14:textId="71241429" w:rsidR="00B21CAB" w:rsidRDefault="00B21CAB" w:rsidP="00B21CAB">
            <w:pPr>
              <w:jc w:val="center"/>
            </w:pPr>
            <w:r w:rsidRPr="02E9A07F">
              <w:rPr>
                <w:rFonts w:ascii="Arial" w:eastAsia="Arial" w:hAnsi="Arial" w:cs="Arial"/>
                <w:sz w:val="16"/>
                <w:szCs w:val="16"/>
              </w:rPr>
              <w:t>@1 "OPERACION EFECTUADA</w:t>
            </w:r>
          </w:p>
        </w:tc>
        <w:tc>
          <w:tcPr>
            <w:tcW w:w="1342" w:type="dxa"/>
            <w:gridSpan w:val="2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295341A" w14:textId="32454143" w:rsidR="00B21CAB" w:rsidRPr="001F137F" w:rsidRDefault="00B21CAB" w:rsidP="00B21CAB">
            <w:pPr>
              <w:rPr>
                <w:b/>
                <w:bCs/>
                <w:color w:val="000000" w:themeColor="text1"/>
                <w:sz w:val="12"/>
                <w:szCs w:val="12"/>
                <w:lang w:val="es-ES"/>
              </w:rPr>
            </w:pPr>
            <w:r w:rsidRPr="001F137F">
              <w:rPr>
                <w:b/>
                <w:bCs/>
                <w:color w:val="00B050"/>
                <w:sz w:val="12"/>
                <w:szCs w:val="12"/>
                <w:highlight w:val="yellow"/>
                <w:lang w:val="es-ES"/>
              </w:rPr>
              <w:t>PASSED</w:t>
            </w:r>
          </w:p>
        </w:tc>
        <w:tc>
          <w:tcPr>
            <w:tcW w:w="1774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5E57305" w14:textId="77777777" w:rsidR="00B21CAB" w:rsidRPr="001F137F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Defecto ID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  <w:p w14:paraId="6E7A4BD3" w14:textId="77777777" w:rsidR="00B21CAB" w:rsidRPr="001F137F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Nombre del defecto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  <w:p w14:paraId="6AEAB67C" w14:textId="64BBC2A7" w:rsidR="00B21CAB" w:rsidRPr="001F137F" w:rsidRDefault="00B21CAB" w:rsidP="00B21CAB">
            <w:pPr>
              <w:rPr>
                <w:b/>
                <w:bCs/>
                <w:color w:val="00B050"/>
                <w:sz w:val="12"/>
                <w:szCs w:val="12"/>
                <w:lang w:val="es-ES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Casuística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</w:tc>
      </w:tr>
      <w:tr w:rsidR="00A333DB" w14:paraId="68150B17" w14:textId="77777777" w:rsidTr="02E9A07F">
        <w:trPr>
          <w:trHeight w:val="300"/>
        </w:trPr>
        <w:tc>
          <w:tcPr>
            <w:tcW w:w="14874" w:type="dxa"/>
            <w:gridSpan w:val="12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EF6887" w14:textId="7046A3AA" w:rsidR="00A333DB" w:rsidRPr="007D68FF" w:rsidRDefault="364FC743" w:rsidP="007D68FF">
            <w:pPr>
              <w:pStyle w:val="Heading4"/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</w:pPr>
            <w:bookmarkStart w:id="7" w:name="_Toc209041938"/>
            <w:r w:rsidRPr="02E9A07F">
              <w:rPr>
                <w:rFonts w:eastAsia="Arial" w:cs="Arial"/>
                <w:color w:val="000000" w:themeColor="text1"/>
                <w:sz w:val="20"/>
                <w:lang w:val="es-ES"/>
              </w:rPr>
              <w:t xml:space="preserve">Evidencias del resultado de la prueba </w:t>
            </w:r>
            <w:r w:rsidR="007D68FF" w:rsidRPr="02E9A07F"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  <w:t>UT_</w:t>
            </w:r>
            <w:r w:rsidR="007D68FF"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  <w:t>CP0</w:t>
            </w:r>
            <w:r w:rsidR="007D68FF" w:rsidRPr="02E9A07F"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  <w:t>0</w:t>
            </w:r>
            <w:r w:rsidR="007D68FF"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  <w:t>3</w:t>
            </w:r>
            <w:bookmarkEnd w:id="7"/>
          </w:p>
          <w:p w14:paraId="677C26F0" w14:textId="4F8F7AC5" w:rsidR="00A333DB" w:rsidRPr="00520D9B" w:rsidRDefault="00A333DB" w:rsidP="00A333DB">
            <w:pPr>
              <w:rPr>
                <w:rFonts w:eastAsia="Arial"/>
                <w:lang w:val="es-ES"/>
              </w:rPr>
            </w:pPr>
          </w:p>
          <w:p w14:paraId="5393456D" w14:textId="5573152C" w:rsidR="00A333DB" w:rsidRPr="000817B2" w:rsidRDefault="00A333DB" w:rsidP="00A333DB">
            <w:pPr>
              <w:spacing w:line="240" w:lineRule="atLeast"/>
              <w:jc w:val="both"/>
              <w:rPr>
                <w:sz w:val="10"/>
                <w:szCs w:val="10"/>
              </w:rPr>
            </w:pPr>
          </w:p>
        </w:tc>
      </w:tr>
      <w:tr w:rsidR="00B21CAB" w14:paraId="7C5A56F8" w14:textId="77777777" w:rsidTr="02E9A07F">
        <w:trPr>
          <w:trHeight w:val="300"/>
        </w:trPr>
        <w:tc>
          <w:tcPr>
            <w:tcW w:w="1552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67D4181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UA UT / Ciclo 1</w:t>
            </w: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3E46F118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22140208" w14:textId="68650D0F" w:rsidR="00B21CAB" w:rsidRPr="001F137F" w:rsidRDefault="00B21CAB" w:rsidP="00B21CAB">
            <w:pPr>
              <w:rPr>
                <w:color w:val="000000" w:themeColor="text1"/>
                <w:sz w:val="12"/>
                <w:szCs w:val="12"/>
                <w:lang w:val="es-ES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\01. UT &amp; UIT\7014 - PLARD México\</w:t>
            </w:r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card</w:t>
            </w:r>
            <w:proofErr w:type="spellEnd"/>
          </w:p>
        </w:tc>
        <w:tc>
          <w:tcPr>
            <w:tcW w:w="1134" w:type="dxa"/>
          </w:tcPr>
          <w:p w14:paraId="72608862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INTEGRACION PLARD MX componente  </w:t>
            </w: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471FE5A7" w14:textId="72934E8B" w:rsidR="00B21CAB" w:rsidRPr="001F137F" w:rsidRDefault="00B21CAB" w:rsidP="00B21CAB">
            <w:pPr>
              <w:rPr>
                <w:color w:val="000000" w:themeColor="text1"/>
                <w:sz w:val="12"/>
                <w:szCs w:val="12"/>
                <w:lang w:val="es-ES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 xml:space="preserve">&lt;&lt; </w:t>
            </w:r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card</w:t>
            </w:r>
            <w:proofErr w:type="spellEnd"/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 xml:space="preserve"> &gt;&gt;</w:t>
            </w: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34" w:type="dxa"/>
            <w:tcMar>
              <w:left w:w="90" w:type="dxa"/>
              <w:right w:w="90" w:type="dxa"/>
            </w:tcMar>
          </w:tcPr>
          <w:p w14:paraId="0616E759" w14:textId="5F1AEEB9" w:rsidR="00B21CAB" w:rsidRPr="001F137F" w:rsidRDefault="00B21CAB" w:rsidP="00B21CAB">
            <w:pPr>
              <w:rPr>
                <w:rFonts w:ascii="Arial" w:eastAsia="Arial" w:hAnsi="Arial" w:cs="Arial"/>
                <w:color w:val="000000" w:themeColor="text1"/>
                <w:sz w:val="12"/>
                <w:szCs w:val="12"/>
                <w:lang w:val="es-ES"/>
              </w:rPr>
            </w:pPr>
            <w:r w:rsidRPr="00B21CAB"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UT_CP00</w:t>
            </w:r>
            <w:r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4</w:t>
            </w:r>
          </w:p>
        </w:tc>
        <w:tc>
          <w:tcPr>
            <w:tcW w:w="1417" w:type="dxa"/>
            <w:tcMar>
              <w:left w:w="90" w:type="dxa"/>
              <w:right w:w="90" w:type="dxa"/>
            </w:tcMar>
            <w:vAlign w:val="center"/>
          </w:tcPr>
          <w:p w14:paraId="78D16906" w14:textId="7B361F08" w:rsidR="00B21CAB" w:rsidRPr="00D411C7" w:rsidRDefault="00B21CAB" w:rsidP="00B21CAB">
            <w:pPr>
              <w:rPr>
                <w:color w:val="000000" w:themeColor="text1"/>
                <w:sz w:val="12"/>
                <w:szCs w:val="12"/>
                <w:lang w:val="es-E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KAFKA con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de la Capa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</w:p>
        </w:tc>
        <w:tc>
          <w:tcPr>
            <w:tcW w:w="1276" w:type="dxa"/>
            <w:vAlign w:val="center"/>
          </w:tcPr>
          <w:p w14:paraId="2B48B478" w14:textId="5B7B00F5" w:rsidR="00B21CAB" w:rsidRPr="00D411C7" w:rsidRDefault="00B21CAB" w:rsidP="00B21CAB">
            <w:pPr>
              <w:rPr>
                <w:color w:val="000000" w:themeColor="text1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Validación exitosa de funcionamiento de publicación de mensaje de la trama generada por el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de Capa de Integración en tópico de Apache KAFKA </w:t>
            </w:r>
          </w:p>
        </w:tc>
        <w:tc>
          <w:tcPr>
            <w:tcW w:w="1843" w:type="dxa"/>
            <w:gridSpan w:val="2"/>
            <w:vAlign w:val="center"/>
          </w:tcPr>
          <w:p w14:paraId="0C6DE9C0" w14:textId="79D9A35F" w:rsidR="00B21CAB" w:rsidRPr="00D411C7" w:rsidRDefault="00B21CAB" w:rsidP="00B21CAB">
            <w:pPr>
              <w:rPr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Se realiza la prueba exitosa de publicación y almacenado de mensaje de la bitácora de operación en el tópico de Apache KAFKA a través de los logs de trazabilidad del servicio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 y la propagación en la plataforma S3</w:t>
            </w:r>
          </w:p>
        </w:tc>
        <w:tc>
          <w:tcPr>
            <w:tcW w:w="1701" w:type="dxa"/>
            <w:vAlign w:val="center"/>
          </w:tcPr>
          <w:p w14:paraId="163A3906" w14:textId="734CFABF" w:rsidR="00B21CAB" w:rsidRPr="00D411C7" w:rsidRDefault="00B21CAB" w:rsidP="00B21CAB">
            <w:pPr>
              <w:shd w:val="clear" w:color="auto" w:fill="FFFFFF" w:themeFill="background1"/>
              <w:rPr>
                <w:color w:val="242424"/>
                <w:sz w:val="12"/>
                <w:szCs w:val="12"/>
                <w:lang w:val="es-MX"/>
              </w:rPr>
            </w:pPr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• Conexión a la red Corporativa Santander                             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>• Microservicio active-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card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desplegado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ambiente DEV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Servicio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Mock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del API PLARD desplegado y disponible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Infraestructura Redis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Stream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entorno de desarrollo habilitada y disponible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>• Infraestructura Kafka en entorno de desarrollo habilitada y disponible</w:t>
            </w:r>
          </w:p>
        </w:tc>
        <w:tc>
          <w:tcPr>
            <w:tcW w:w="1701" w:type="dxa"/>
            <w:vAlign w:val="center"/>
          </w:tcPr>
          <w:p w14:paraId="6A58B254" w14:textId="08742477" w:rsidR="00B21CAB" w:rsidRPr="00B21CAB" w:rsidRDefault="00B21CAB" w:rsidP="00B21CAB">
            <w:pPr>
              <w:rPr>
                <w:color w:val="242424"/>
                <w:sz w:val="12"/>
                <w:szCs w:val="12"/>
                <w:lang w:val="en-US"/>
              </w:rPr>
            </w:pPr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t>Trama PS7 LMWY -&gt; Message out</w:t>
            </w:r>
            <w:proofErr w:type="gramStart"/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t>: '@</w:t>
            </w:r>
            <w:proofErr w:type="gramEnd"/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t>1 "OPERACION EFECTUADA</w:t>
            </w:r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br/>
              <w:t>"Message sent successfully to KAFKA"</w:t>
            </w:r>
          </w:p>
        </w:tc>
        <w:tc>
          <w:tcPr>
            <w:tcW w:w="1342" w:type="dxa"/>
            <w:gridSpan w:val="2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75393D0" w14:textId="576FB3A4" w:rsidR="00B21CAB" w:rsidRPr="001F137F" w:rsidRDefault="00B21CAB" w:rsidP="00B21CAB">
            <w:pPr>
              <w:rPr>
                <w:b/>
                <w:bCs/>
                <w:color w:val="00B050"/>
                <w:sz w:val="12"/>
                <w:szCs w:val="12"/>
                <w:lang w:val="es-ES"/>
              </w:rPr>
            </w:pPr>
            <w:r w:rsidRPr="001F137F">
              <w:rPr>
                <w:b/>
                <w:bCs/>
                <w:color w:val="00B050"/>
                <w:sz w:val="12"/>
                <w:szCs w:val="12"/>
                <w:highlight w:val="yellow"/>
                <w:lang w:val="es-ES"/>
              </w:rPr>
              <w:t>PASSED</w:t>
            </w:r>
          </w:p>
        </w:tc>
        <w:tc>
          <w:tcPr>
            <w:tcW w:w="1774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34B8978" w14:textId="77777777" w:rsidR="00B21CAB" w:rsidRPr="001F137F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Defecto ID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  <w:p w14:paraId="33E5BA34" w14:textId="77777777" w:rsidR="00B21CAB" w:rsidRPr="001F137F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Nombre del defecto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  <w:p w14:paraId="7AF0DE85" w14:textId="0F252F3D" w:rsidR="00B21CAB" w:rsidRPr="001F137F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2"/>
                <w:szCs w:val="12"/>
                <w:lang w:val="es-ES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Casuística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</w:tc>
      </w:tr>
      <w:tr w:rsidR="00A333DB" w14:paraId="3D53564A" w14:textId="77777777" w:rsidTr="02E9A07F">
        <w:trPr>
          <w:trHeight w:val="300"/>
        </w:trPr>
        <w:tc>
          <w:tcPr>
            <w:tcW w:w="14874" w:type="dxa"/>
            <w:gridSpan w:val="12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B8D4859" w14:textId="3CB7BA46" w:rsidR="00A333DB" w:rsidRPr="007D68FF" w:rsidRDefault="364FC743" w:rsidP="007D68FF">
            <w:pPr>
              <w:pStyle w:val="Heading4"/>
              <w:rPr>
                <w:rFonts w:eastAsia="Arial" w:cs="Arial"/>
                <w:color w:val="000000" w:themeColor="text1"/>
                <w:sz w:val="22"/>
                <w:szCs w:val="22"/>
                <w:lang w:val="es-ES"/>
              </w:rPr>
            </w:pPr>
            <w:bookmarkStart w:id="8" w:name="_Toc209041939"/>
            <w:r w:rsidRPr="02E9A07F">
              <w:rPr>
                <w:rFonts w:eastAsia="Arial" w:cs="Arial"/>
                <w:color w:val="000000" w:themeColor="text1"/>
                <w:sz w:val="20"/>
                <w:lang w:val="es-ES"/>
              </w:rPr>
              <w:t>Evidencias del resultado de la prueba</w:t>
            </w:r>
            <w:r w:rsidR="007D68FF">
              <w:t xml:space="preserve"> </w:t>
            </w:r>
            <w:r w:rsidR="007D68FF" w:rsidRPr="007D68FF">
              <w:rPr>
                <w:rFonts w:eastAsia="Arial" w:cs="Arial"/>
                <w:color w:val="000000" w:themeColor="text1"/>
                <w:sz w:val="20"/>
                <w:lang w:val="es-ES"/>
              </w:rPr>
              <w:t>UT_CP004</w:t>
            </w:r>
            <w:bookmarkEnd w:id="8"/>
          </w:p>
          <w:p w14:paraId="767D1D1F" w14:textId="45C73F97" w:rsidR="00A333DB" w:rsidRPr="000817B2" w:rsidRDefault="00A333DB" w:rsidP="00A333DB">
            <w:pPr>
              <w:spacing w:line="240" w:lineRule="atLeast"/>
              <w:jc w:val="both"/>
              <w:rPr>
                <w:sz w:val="10"/>
                <w:szCs w:val="10"/>
              </w:rPr>
            </w:pPr>
          </w:p>
        </w:tc>
      </w:tr>
      <w:tr w:rsidR="00B21CAB" w14:paraId="2B41DA9E" w14:textId="77777777" w:rsidTr="02E9A07F">
        <w:trPr>
          <w:trHeight w:val="300"/>
        </w:trPr>
        <w:tc>
          <w:tcPr>
            <w:tcW w:w="1552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B6E3EB4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UA UT / Ciclo 1</w:t>
            </w: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4F687B79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11AC143E" w14:textId="6230DD54" w:rsidR="00B21CAB" w:rsidRPr="001F137F" w:rsidRDefault="00B21CAB" w:rsidP="00B21CAB">
            <w:pPr>
              <w:jc w:val="both"/>
              <w:rPr>
                <w:color w:val="000000" w:themeColor="text1"/>
                <w:sz w:val="12"/>
                <w:szCs w:val="12"/>
                <w:lang w:val="es-ES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\01. UT &amp; UIT\7014 - PLARD México\</w:t>
            </w:r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card</w:t>
            </w:r>
            <w:proofErr w:type="spellEnd"/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E5B333B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INTEGRACION PLARD MX componente  </w:t>
            </w: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5B37C5DE" w14:textId="4D05159D" w:rsidR="00B21CAB" w:rsidRPr="001F137F" w:rsidRDefault="00B21CAB" w:rsidP="00B21CAB">
            <w:pPr>
              <w:rPr>
                <w:color w:val="000000" w:themeColor="text1"/>
                <w:sz w:val="12"/>
                <w:szCs w:val="12"/>
                <w:lang w:val="es-ES"/>
              </w:rPr>
            </w:pPr>
            <w:r w:rsidRPr="02E9A07F">
              <w:rPr>
                <w:rStyle w:val="normaltextrun"/>
                <w:color w:val="000000" w:themeColor="text1"/>
                <w:sz w:val="12"/>
                <w:szCs w:val="12"/>
                <w:lang w:val="es-ES"/>
              </w:rPr>
              <w:t>&lt;&lt;</w:t>
            </w:r>
            <w:r w:rsidR="00DB03C0">
              <w:rPr>
                <w:rStyle w:val="normaltextrun"/>
                <w:color w:val="000000" w:themeColor="text1"/>
                <w:sz w:val="12"/>
                <w:szCs w:val="12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 w:themeColor="text1"/>
                <w:sz w:val="12"/>
                <w:szCs w:val="12"/>
                <w:lang w:val="es-ES"/>
              </w:rPr>
              <w:t>card</w:t>
            </w:r>
            <w:proofErr w:type="spellEnd"/>
            <w:r w:rsidRPr="02E9A07F">
              <w:rPr>
                <w:rStyle w:val="normaltextrun"/>
                <w:color w:val="000000" w:themeColor="text1"/>
                <w:sz w:val="12"/>
                <w:szCs w:val="12"/>
                <w:lang w:val="es-ES"/>
              </w:rPr>
              <w:t>&gt;&gt;</w:t>
            </w:r>
            <w:r w:rsidRPr="02E9A07F">
              <w:rPr>
                <w:rStyle w:val="eop"/>
                <w:color w:val="000000" w:themeColor="text1"/>
                <w:sz w:val="12"/>
                <w:szCs w:val="12"/>
              </w:rPr>
              <w:t> 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85FE855" w14:textId="487DEA67" w:rsidR="00B21CAB" w:rsidRPr="001F137F" w:rsidRDefault="00B21CAB" w:rsidP="00B21CAB">
            <w:pPr>
              <w:rPr>
                <w:rFonts w:ascii="Arial" w:eastAsia="Arial" w:hAnsi="Arial" w:cs="Arial"/>
                <w:color w:val="000000" w:themeColor="text1"/>
                <w:sz w:val="12"/>
                <w:szCs w:val="12"/>
                <w:lang w:val="es-ES"/>
              </w:rPr>
            </w:pPr>
            <w:r w:rsidRPr="00B21CAB"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UT_CP00</w:t>
            </w:r>
            <w:r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5</w:t>
            </w: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0AA450A" w14:textId="1943044A" w:rsidR="00B21CAB" w:rsidRPr="00A83DB3" w:rsidRDefault="00B21CAB" w:rsidP="00B21CAB">
            <w:pPr>
              <w:rPr>
                <w:color w:val="242424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Pruebas unitarias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del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de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la Capa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B727901" w14:textId="49160105" w:rsidR="00B21CAB" w:rsidRPr="00A83DB3" w:rsidRDefault="00B21CAB" w:rsidP="00B21CAB">
            <w:pPr>
              <w:rPr>
                <w:color w:val="000000" w:themeColor="text1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Validación exitosa de funcionamiento de invocación y consumo del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de Capa de Integración del flujo para activar la tarjeta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debito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adicional</w:t>
            </w:r>
          </w:p>
        </w:tc>
        <w:tc>
          <w:tcPr>
            <w:tcW w:w="1843" w:type="dxa"/>
            <w:gridSpan w:val="2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4D318D7" w14:textId="55D005AF" w:rsidR="00B21CAB" w:rsidRPr="00A83DB3" w:rsidRDefault="00B21CAB" w:rsidP="00B21CAB">
            <w:pPr>
              <w:rPr>
                <w:sz w:val="12"/>
                <w:szCs w:val="12"/>
                <w:lang w:val="es-ES"/>
              </w:rPr>
            </w:pPr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lastRenderedPageBreak/>
              <w:t>Se realiza la prueba exitosa de invocación al componente active-</w:t>
            </w:r>
            <w:proofErr w:type="spellStart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card</w:t>
            </w:r>
            <w:proofErr w:type="spellEnd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 xml:space="preserve">] desde una </w:t>
            </w:r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lastRenderedPageBreak/>
              <w:t xml:space="preserve">plataforma de orquestación </w:t>
            </w:r>
            <w:proofErr w:type="spellStart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Openshift</w:t>
            </w:r>
            <w:proofErr w:type="spellEnd"/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44A097C" w14:textId="736210F9" w:rsidR="00B21CAB" w:rsidRPr="00A83DB3" w:rsidRDefault="00B21CAB" w:rsidP="00B21CAB">
            <w:pPr>
              <w:shd w:val="clear" w:color="auto" w:fill="FFFFFF" w:themeFill="background1"/>
              <w:rPr>
                <w:color w:val="242424"/>
                <w:sz w:val="12"/>
                <w:szCs w:val="12"/>
                <w:lang w:val="es-MX"/>
              </w:rPr>
            </w:pPr>
            <w:r>
              <w:rPr>
                <w:rFonts w:ascii="Calibri" w:hAnsi="Calibri" w:cs="Calibri"/>
                <w:color w:val="242424"/>
                <w:sz w:val="16"/>
                <w:szCs w:val="16"/>
              </w:rPr>
              <w:lastRenderedPageBreak/>
              <w:t xml:space="preserve">• Conexión a la red Corporativa Santander                             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>• Microservicio active-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card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desplegado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ambiente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lastRenderedPageBreak/>
              <w:t xml:space="preserve">DEV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Servicio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Mock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del API PLARD desplegado y disponible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Infraestructura Redis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Stream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entorno de desarrollo habilitada y disponible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>• Infraestructura Kafka en entorno de desarrollo habilitada y disponible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FCF28D0" w14:textId="5E0B33F5" w:rsidR="00B21CAB" w:rsidRPr="00B21CAB" w:rsidRDefault="00B21CAB" w:rsidP="00B21CAB">
            <w:pPr>
              <w:rPr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Response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Status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200 "OK"</w:t>
            </w:r>
          </w:p>
        </w:tc>
        <w:tc>
          <w:tcPr>
            <w:tcW w:w="1342" w:type="dxa"/>
            <w:gridSpan w:val="2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DB2A4B3" w14:textId="3EB228A7" w:rsidR="00B21CAB" w:rsidRPr="001F137F" w:rsidRDefault="00B21CAB" w:rsidP="00B21CAB">
            <w:pPr>
              <w:jc w:val="both"/>
              <w:rPr>
                <w:sz w:val="12"/>
                <w:szCs w:val="12"/>
              </w:rPr>
            </w:pPr>
            <w:r w:rsidRPr="001F137F">
              <w:rPr>
                <w:b/>
                <w:bCs/>
                <w:color w:val="00B050"/>
                <w:sz w:val="12"/>
                <w:szCs w:val="12"/>
                <w:highlight w:val="yellow"/>
                <w:lang w:val="es-ES"/>
              </w:rPr>
              <w:t>PASSED</w:t>
            </w:r>
          </w:p>
        </w:tc>
        <w:tc>
          <w:tcPr>
            <w:tcW w:w="1774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3CE5600" w14:textId="77777777" w:rsidR="00B21CAB" w:rsidRPr="001F137F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Defecto ID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  <w:p w14:paraId="2DC614D8" w14:textId="77777777" w:rsidR="00B21CAB" w:rsidRPr="001F137F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Nombre del defecto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  <w:p w14:paraId="6CEAB9BA" w14:textId="231A69F4" w:rsidR="00B21CAB" w:rsidRPr="001F137F" w:rsidRDefault="00B21CAB" w:rsidP="00B21CAB">
            <w:pPr>
              <w:shd w:val="clear" w:color="auto" w:fill="FFFFFF" w:themeFill="background1"/>
              <w:spacing w:after="60"/>
              <w:jc w:val="both"/>
              <w:rPr>
                <w:rFonts w:ascii="Arial" w:eastAsia="Arial" w:hAnsi="Arial" w:cs="Arial"/>
                <w:color w:val="FF0000"/>
                <w:sz w:val="12"/>
                <w:szCs w:val="12"/>
                <w:lang w:val="es-ES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Casuística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</w:tc>
      </w:tr>
      <w:tr w:rsidR="00A333DB" w14:paraId="438D40A3" w14:textId="77777777" w:rsidTr="02E9A07F">
        <w:trPr>
          <w:trHeight w:val="300"/>
        </w:trPr>
        <w:tc>
          <w:tcPr>
            <w:tcW w:w="14874" w:type="dxa"/>
            <w:gridSpan w:val="12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643135C" w14:textId="14746045" w:rsidR="00A83DB3" w:rsidRPr="00177FEC" w:rsidRDefault="364FC743" w:rsidP="1C0D40A3">
            <w:pPr>
              <w:pStyle w:val="Heading4"/>
              <w:rPr>
                <w:rFonts w:eastAsia="Arial" w:cs="Arial"/>
                <w:color w:val="000000" w:themeColor="text1"/>
                <w:sz w:val="20"/>
                <w:lang w:val="es-ES"/>
              </w:rPr>
            </w:pPr>
            <w:bookmarkStart w:id="9" w:name="_Toc209041940"/>
            <w:r w:rsidRPr="02E9A07F">
              <w:rPr>
                <w:rFonts w:eastAsia="Arial" w:cs="Arial"/>
                <w:color w:val="000000" w:themeColor="text1"/>
                <w:sz w:val="20"/>
                <w:lang w:val="es-ES"/>
              </w:rPr>
              <w:t xml:space="preserve">Evidencias del resultado de la prueba </w:t>
            </w:r>
            <w:r w:rsidR="007D68FF" w:rsidRPr="007D68FF">
              <w:rPr>
                <w:rFonts w:eastAsia="Arial" w:cs="Arial"/>
                <w:color w:val="000000" w:themeColor="text1"/>
                <w:sz w:val="20"/>
                <w:lang w:val="es-ES"/>
              </w:rPr>
              <w:t>UT_CP00</w:t>
            </w:r>
            <w:r w:rsidR="6ED518B8" w:rsidRPr="02E9A07F">
              <w:rPr>
                <w:rFonts w:eastAsia="Arial" w:cs="Arial"/>
                <w:color w:val="000000" w:themeColor="text1"/>
                <w:sz w:val="20"/>
                <w:lang w:val="es-ES"/>
              </w:rPr>
              <w:t>5</w:t>
            </w:r>
            <w:bookmarkEnd w:id="9"/>
          </w:p>
          <w:p w14:paraId="3FEDFA75" w14:textId="5BB5CA55" w:rsidR="00A83DB3" w:rsidRPr="00A83DB3" w:rsidRDefault="00A83DB3" w:rsidP="00A83DB3">
            <w:pPr>
              <w:rPr>
                <w:lang w:val="es-ES"/>
              </w:rPr>
            </w:pPr>
          </w:p>
        </w:tc>
      </w:tr>
      <w:tr w:rsidR="00B21CAB" w14:paraId="3C72E5A3" w14:textId="77777777" w:rsidTr="02E9A07F">
        <w:trPr>
          <w:trHeight w:val="300"/>
        </w:trPr>
        <w:tc>
          <w:tcPr>
            <w:tcW w:w="1552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11F3794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UA UT / Ciclo 1</w:t>
            </w: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45A3F904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25238464" w14:textId="40663418" w:rsidR="00B21CAB" w:rsidRPr="001F137F" w:rsidRDefault="00B21CAB" w:rsidP="00B21CAB">
            <w:pPr>
              <w:jc w:val="both"/>
              <w:rPr>
                <w:color w:val="000000" w:themeColor="text1"/>
                <w:sz w:val="12"/>
                <w:szCs w:val="12"/>
                <w:lang w:val="es-ES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\01. UT &amp; UIT\7014 - PLARD México\</w:t>
            </w:r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card</w:t>
            </w:r>
            <w:proofErr w:type="spellEnd"/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EF71591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INTEGRACION PLARD MX componente  </w:t>
            </w: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05E44C53" w14:textId="2F96B58C" w:rsidR="00B21CAB" w:rsidRPr="001F137F" w:rsidRDefault="00B21CAB" w:rsidP="00B21CAB">
            <w:pPr>
              <w:rPr>
                <w:color w:val="000000" w:themeColor="text1"/>
                <w:sz w:val="12"/>
                <w:szCs w:val="12"/>
                <w:lang w:val="es-ES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 xml:space="preserve">&lt;&lt; </w:t>
            </w:r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card</w:t>
            </w:r>
            <w:proofErr w:type="spellEnd"/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 xml:space="preserve"> &gt;&gt;</w:t>
            </w: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1EAC903" w14:textId="0842E00C" w:rsidR="00B21CAB" w:rsidRPr="001F137F" w:rsidRDefault="00B21CAB" w:rsidP="00B21CAB">
            <w:pPr>
              <w:rPr>
                <w:color w:val="000000" w:themeColor="text1"/>
                <w:sz w:val="12"/>
                <w:szCs w:val="12"/>
              </w:rPr>
            </w:pPr>
            <w:r w:rsidRPr="00B21CAB"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UT_CP00</w:t>
            </w:r>
            <w:r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6</w:t>
            </w: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5E7F282" w14:textId="05047E42" w:rsidR="00B21CAB" w:rsidRPr="00A83DB3" w:rsidRDefault="00B21CAB" w:rsidP="00B21CAB">
            <w:pPr>
              <w:rPr>
                <w:color w:val="242424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Pruebas unitarias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del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de la Capa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B4B2775" w14:textId="0D6CFDCB" w:rsidR="00B21CAB" w:rsidRPr="00A83DB3" w:rsidRDefault="00B21CAB" w:rsidP="00B21CAB">
            <w:pPr>
              <w:rPr>
                <w:color w:val="000000" w:themeColor="text1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Validación exitosa de funcionamiento de invocación y consumo del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de Capa de Integración del flujo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generacion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la trama LMWY</w:t>
            </w:r>
          </w:p>
        </w:tc>
        <w:tc>
          <w:tcPr>
            <w:tcW w:w="1843" w:type="dxa"/>
            <w:gridSpan w:val="2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1B97324" w14:textId="26E5CB2A" w:rsidR="00B21CAB" w:rsidRPr="00A83DB3" w:rsidRDefault="00B21CAB" w:rsidP="00B21CAB">
            <w:pPr>
              <w:jc w:val="both"/>
              <w:rPr>
                <w:sz w:val="12"/>
                <w:szCs w:val="12"/>
                <w:lang w:val="es-ES"/>
              </w:rPr>
            </w:pPr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Se realiza la prueba exitosa de invocación al componente active-</w:t>
            </w:r>
            <w:proofErr w:type="spellStart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card</w:t>
            </w:r>
            <w:proofErr w:type="spellEnd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 xml:space="preserve">] desde una plataforma de orquestación </w:t>
            </w:r>
            <w:proofErr w:type="spellStart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Openshift</w:t>
            </w:r>
            <w:proofErr w:type="spellEnd"/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C544C9F" w14:textId="694B0440" w:rsidR="00B21CAB" w:rsidRPr="00A83DB3" w:rsidRDefault="00B21CAB" w:rsidP="00B21CAB">
            <w:pPr>
              <w:jc w:val="both"/>
              <w:rPr>
                <w:sz w:val="12"/>
                <w:szCs w:val="12"/>
                <w:lang w:val="es-ES"/>
              </w:rPr>
            </w:pPr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• Conexión a la red Corporativa Santander                             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>• Microservicio active-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card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desplegado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ambiente DEV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Servicio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Mock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del API PLARD desplegado y disponible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Infraestructura Redis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Stream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entorno de desarrollo habilitada y disponible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>• Infraestructura Kafka en entorno de desarrollo habilitada y disponible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48EADE5" w14:textId="550D6487" w:rsidR="00B21CAB" w:rsidRPr="00B21CAB" w:rsidRDefault="00B21CAB" w:rsidP="00B21CAB">
            <w:pPr>
              <w:jc w:val="both"/>
              <w:rPr>
                <w:rFonts w:ascii="Arial" w:eastAsia="Arial" w:hAnsi="Arial" w:cs="Arial"/>
                <w:color w:val="000000" w:themeColor="text1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Trama PS7 LMWY -&gt;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Message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: '@1 "OPERACION EFECTUADA</w:t>
            </w:r>
          </w:p>
        </w:tc>
        <w:tc>
          <w:tcPr>
            <w:tcW w:w="1342" w:type="dxa"/>
            <w:gridSpan w:val="2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CE2F243" w14:textId="3554BE7A" w:rsidR="00B21CAB" w:rsidRPr="001F137F" w:rsidRDefault="00B21CAB" w:rsidP="00B21CAB">
            <w:pPr>
              <w:jc w:val="both"/>
              <w:rPr>
                <w:sz w:val="12"/>
                <w:szCs w:val="12"/>
              </w:rPr>
            </w:pPr>
            <w:r w:rsidRPr="001F137F">
              <w:rPr>
                <w:b/>
                <w:bCs/>
                <w:color w:val="00B050"/>
                <w:sz w:val="12"/>
                <w:szCs w:val="12"/>
                <w:highlight w:val="yellow"/>
                <w:lang w:val="es-ES"/>
              </w:rPr>
              <w:t>PASSED</w:t>
            </w:r>
          </w:p>
        </w:tc>
        <w:tc>
          <w:tcPr>
            <w:tcW w:w="1774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F1C259D" w14:textId="77777777" w:rsidR="00B21CAB" w:rsidRPr="001F137F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Defecto ID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  <w:p w14:paraId="45DBC2F7" w14:textId="77777777" w:rsidR="00B21CAB" w:rsidRPr="001F137F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Nombre del defecto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  <w:p w14:paraId="18355E68" w14:textId="1AD349C9" w:rsidR="00B21CAB" w:rsidRPr="001F137F" w:rsidRDefault="00B21CAB" w:rsidP="00B21CAB">
            <w:pPr>
              <w:shd w:val="clear" w:color="auto" w:fill="FFFFFF" w:themeFill="background1"/>
              <w:spacing w:after="60"/>
              <w:jc w:val="both"/>
              <w:rPr>
                <w:rFonts w:ascii="Arial" w:eastAsia="Arial" w:hAnsi="Arial" w:cs="Arial"/>
                <w:color w:val="FF0000"/>
                <w:sz w:val="12"/>
                <w:szCs w:val="12"/>
                <w:lang w:val="es-ES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Casuística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</w:tc>
      </w:tr>
      <w:tr w:rsidR="00A333DB" w14:paraId="5D8BEBB4" w14:textId="77777777" w:rsidTr="02E9A07F">
        <w:trPr>
          <w:trHeight w:val="300"/>
        </w:trPr>
        <w:tc>
          <w:tcPr>
            <w:tcW w:w="14874" w:type="dxa"/>
            <w:gridSpan w:val="12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3C09F7D" w14:textId="28C26FC9" w:rsidR="00A83DB3" w:rsidRPr="00A83DB3" w:rsidRDefault="364FC743" w:rsidP="1C0D40A3">
            <w:pPr>
              <w:pStyle w:val="Heading4"/>
              <w:rPr>
                <w:rFonts w:eastAsia="Arial" w:cs="Arial"/>
                <w:color w:val="000000" w:themeColor="text1"/>
                <w:sz w:val="20"/>
                <w:lang w:val="es-ES"/>
              </w:rPr>
            </w:pPr>
            <w:bookmarkStart w:id="10" w:name="_Toc209041941"/>
            <w:r w:rsidRPr="02E9A07F">
              <w:rPr>
                <w:rFonts w:eastAsia="Arial" w:cs="Arial"/>
                <w:color w:val="000000" w:themeColor="text1"/>
                <w:sz w:val="20"/>
                <w:lang w:val="es-ES"/>
              </w:rPr>
              <w:t xml:space="preserve">Evidencias del resultado de la prueba </w:t>
            </w:r>
            <w:r w:rsidR="007D68FF" w:rsidRPr="007D68FF">
              <w:rPr>
                <w:rFonts w:eastAsia="Arial" w:cs="Arial"/>
                <w:color w:val="000000" w:themeColor="text1"/>
                <w:sz w:val="20"/>
                <w:lang w:val="es-ES"/>
              </w:rPr>
              <w:t>UT_CP00</w:t>
            </w:r>
            <w:r w:rsidR="6ED518B8" w:rsidRPr="02E9A07F">
              <w:rPr>
                <w:rFonts w:eastAsia="Arial" w:cs="Arial"/>
                <w:color w:val="000000" w:themeColor="text1"/>
                <w:sz w:val="20"/>
                <w:lang w:val="es-ES"/>
              </w:rPr>
              <w:t>6</w:t>
            </w:r>
            <w:bookmarkEnd w:id="10"/>
          </w:p>
          <w:p w14:paraId="5FB334BB" w14:textId="4352360C" w:rsidR="00A83DB3" w:rsidRPr="003070D0" w:rsidRDefault="00A83DB3" w:rsidP="00A83DB3">
            <w:pPr>
              <w:rPr>
                <w:rFonts w:eastAsia="Arial"/>
                <w:lang w:val="es-ES"/>
              </w:rPr>
            </w:pPr>
          </w:p>
          <w:p w14:paraId="78FADE38" w14:textId="77777777" w:rsidR="00A83DB3" w:rsidRDefault="00A83DB3" w:rsidP="00A83DB3">
            <w:pPr>
              <w:rPr>
                <w:rFonts w:eastAsia="Arial"/>
                <w:lang w:val="es-ES"/>
              </w:rPr>
            </w:pPr>
          </w:p>
          <w:p w14:paraId="4B2C06F3" w14:textId="43F042ED" w:rsidR="00A83DB3" w:rsidRDefault="00A83DB3" w:rsidP="00A83DB3">
            <w:pPr>
              <w:rPr>
                <w:rFonts w:eastAsia="Arial"/>
                <w:lang w:val="es-ES"/>
              </w:rPr>
            </w:pPr>
          </w:p>
          <w:p w14:paraId="731374D0" w14:textId="77777777" w:rsidR="00A83DB3" w:rsidRDefault="00A83DB3" w:rsidP="00A83DB3">
            <w:pPr>
              <w:rPr>
                <w:rFonts w:eastAsia="Arial"/>
                <w:lang w:val="es-ES"/>
              </w:rPr>
            </w:pPr>
          </w:p>
          <w:p w14:paraId="4C7535EA" w14:textId="77777777" w:rsidR="00A83DB3" w:rsidRDefault="00A83DB3" w:rsidP="00A83DB3"/>
          <w:p w14:paraId="47A230A4" w14:textId="73444C65" w:rsidR="00A83DB3" w:rsidRDefault="00A83DB3" w:rsidP="00A83DB3"/>
          <w:p w14:paraId="583EB469" w14:textId="1E33B7C7" w:rsidR="00A83DB3" w:rsidRPr="00A83DB3" w:rsidRDefault="00A83DB3" w:rsidP="00A83DB3"/>
          <w:p w14:paraId="3D23532A" w14:textId="2292E2B4" w:rsidR="00A333DB" w:rsidRPr="00A333DB" w:rsidRDefault="00A333DB" w:rsidP="00A83DB3">
            <w:pPr>
              <w:rPr>
                <w:lang w:val="es-ES"/>
              </w:rPr>
            </w:pPr>
          </w:p>
        </w:tc>
      </w:tr>
      <w:tr w:rsidR="00B21CAB" w14:paraId="7AB19052" w14:textId="77777777" w:rsidTr="02E9A07F">
        <w:trPr>
          <w:trHeight w:val="300"/>
        </w:trPr>
        <w:tc>
          <w:tcPr>
            <w:tcW w:w="1552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BBB2F9A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UA UT / Ciclo 1</w:t>
            </w: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471DE536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20C9D073" w14:textId="2712AEE2" w:rsidR="00B21CAB" w:rsidRPr="001F137F" w:rsidRDefault="00B21CAB" w:rsidP="00B21CAB">
            <w:pPr>
              <w:jc w:val="both"/>
              <w:rPr>
                <w:sz w:val="12"/>
                <w:szCs w:val="12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\01. UT &amp; UIT\7014 - PLARD México\</w:t>
            </w:r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card</w:t>
            </w:r>
            <w:proofErr w:type="spellEnd"/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50B657ED" w14:textId="77777777" w:rsidR="00B21CAB" w:rsidRPr="001F137F" w:rsidRDefault="00B21CAB" w:rsidP="00B21C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>INTEGRACION PLARD MX componente  </w:t>
            </w: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  <w:p w14:paraId="794E8EE9" w14:textId="323DC1B3" w:rsidR="00B21CAB" w:rsidRPr="001F137F" w:rsidRDefault="00B21CAB" w:rsidP="00B21CAB">
            <w:pPr>
              <w:jc w:val="both"/>
              <w:rPr>
                <w:sz w:val="12"/>
                <w:szCs w:val="12"/>
              </w:rPr>
            </w:pPr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 xml:space="preserve">&lt;&lt; </w:t>
            </w:r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2"/>
                <w:szCs w:val="12"/>
                <w:lang w:val="es-ES"/>
              </w:rPr>
              <w:t>card</w:t>
            </w:r>
            <w:proofErr w:type="spellEnd"/>
            <w:r w:rsidRPr="001F137F">
              <w:rPr>
                <w:rStyle w:val="normaltextrun"/>
                <w:color w:val="000000"/>
                <w:sz w:val="12"/>
                <w:szCs w:val="12"/>
                <w:lang w:val="es-ES"/>
              </w:rPr>
              <w:t xml:space="preserve"> &gt;&gt;</w:t>
            </w:r>
            <w:r w:rsidRPr="001F137F">
              <w:rPr>
                <w:rStyle w:val="eop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55CD7741" w14:textId="29488629" w:rsidR="00B21CAB" w:rsidRPr="001F137F" w:rsidRDefault="00B21CAB" w:rsidP="00B21CAB">
            <w:pPr>
              <w:jc w:val="both"/>
              <w:rPr>
                <w:sz w:val="12"/>
                <w:szCs w:val="12"/>
              </w:rPr>
            </w:pPr>
            <w:r w:rsidRPr="00B21CAB"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UT_CP00</w:t>
            </w:r>
            <w:r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7</w:t>
            </w: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803DA1F" w14:textId="6460825D" w:rsidR="00B21CAB" w:rsidRPr="00A83DB3" w:rsidRDefault="00B21CAB" w:rsidP="00B21CAB">
            <w:pPr>
              <w:jc w:val="both"/>
              <w:rPr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Pruebas unitarias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del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de la Capa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</w:p>
        </w:tc>
        <w:tc>
          <w:tcPr>
            <w:tcW w:w="1559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AEE8C6" w14:textId="00722961" w:rsidR="00B21CAB" w:rsidRPr="00A83DB3" w:rsidRDefault="00B21CAB" w:rsidP="00B21CAB">
            <w:pPr>
              <w:jc w:val="both"/>
              <w:rPr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Validación no exitosa de funcionamiento de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invocación y consumo del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 de Capa de Integración del flujo para solicitar la consulta de los datos de la tarjeta de débito que será activada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D397C7" w14:textId="398B67C1" w:rsidR="00B21CAB" w:rsidRPr="00A83DB3" w:rsidRDefault="00B21CAB" w:rsidP="00B21CAB">
            <w:pPr>
              <w:jc w:val="both"/>
              <w:rPr>
                <w:sz w:val="12"/>
                <w:szCs w:val="12"/>
                <w:lang w:val="es-ES"/>
              </w:rPr>
            </w:pPr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lastRenderedPageBreak/>
              <w:t xml:space="preserve">Se realiza la prueba no exitosa </w:t>
            </w:r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lastRenderedPageBreak/>
              <w:t>de invocación al componente active-</w:t>
            </w:r>
            <w:proofErr w:type="spellStart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card</w:t>
            </w:r>
            <w:proofErr w:type="spellEnd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 xml:space="preserve">] desde una plataforma de orquestación </w:t>
            </w:r>
            <w:proofErr w:type="spellStart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Openshift</w:t>
            </w:r>
            <w:proofErr w:type="spellEnd"/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726FD4" w14:textId="201AA6CE" w:rsidR="00B21CAB" w:rsidRPr="00A83DB3" w:rsidRDefault="00B21CAB" w:rsidP="00B21CAB">
            <w:pPr>
              <w:jc w:val="both"/>
              <w:rPr>
                <w:sz w:val="12"/>
                <w:szCs w:val="12"/>
                <w:lang w:val="es-ES"/>
              </w:rPr>
            </w:pPr>
            <w:r>
              <w:rPr>
                <w:rFonts w:ascii="Calibri" w:hAnsi="Calibri" w:cs="Calibri"/>
                <w:color w:val="242424"/>
                <w:sz w:val="16"/>
                <w:szCs w:val="16"/>
              </w:rPr>
              <w:lastRenderedPageBreak/>
              <w:t xml:space="preserve">• Conexión a la red Corporativa Santander                             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lastRenderedPageBreak/>
              <w:t>• Microservicio active-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card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desplegado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ambiente DEV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Servicio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Mock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del API PLARD desplegado y disponible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Infraestructura Redis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Stream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entorno de desarrollo habilitada y disponible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>• Infraestructura Kafka en entorno de desarrollo habilitada y disponible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38FD3F" w14:textId="2F88B26A" w:rsidR="00B21CAB" w:rsidRPr="00A83DB3" w:rsidRDefault="00B21CAB" w:rsidP="00B21CAB">
            <w:pPr>
              <w:jc w:val="both"/>
              <w:rPr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Error http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</w:tcPr>
          <w:p w14:paraId="20581CA6" w14:textId="3B541D98" w:rsidR="00B21CAB" w:rsidRPr="001F137F" w:rsidRDefault="00B21CAB" w:rsidP="00B21CAB">
            <w:pPr>
              <w:jc w:val="both"/>
              <w:rPr>
                <w:sz w:val="12"/>
                <w:szCs w:val="12"/>
              </w:rPr>
            </w:pPr>
            <w:r w:rsidRPr="001F137F">
              <w:rPr>
                <w:b/>
                <w:bCs/>
                <w:color w:val="00B050"/>
                <w:sz w:val="12"/>
                <w:szCs w:val="12"/>
                <w:highlight w:val="yellow"/>
                <w:lang w:val="es-ES"/>
              </w:rPr>
              <w:t>PASSED</w:t>
            </w:r>
          </w:p>
        </w:tc>
        <w:tc>
          <w:tcPr>
            <w:tcW w:w="184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50012E8" w14:textId="77777777" w:rsidR="00B21CAB" w:rsidRPr="001F137F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Defecto ID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  <w:p w14:paraId="0EE21B16" w14:textId="77777777" w:rsidR="00B21CAB" w:rsidRPr="001F137F" w:rsidRDefault="00B21CAB" w:rsidP="00B21CAB">
            <w:pPr>
              <w:shd w:val="clear" w:color="auto" w:fill="FFFFFF" w:themeFill="background1"/>
              <w:spacing w:after="60"/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Nombre del defecto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  <w:p w14:paraId="394A83DD" w14:textId="1335D570" w:rsidR="00B21CAB" w:rsidRPr="001F137F" w:rsidRDefault="00B21CAB" w:rsidP="00B21CAB">
            <w:pPr>
              <w:jc w:val="both"/>
              <w:rPr>
                <w:sz w:val="12"/>
                <w:szCs w:val="12"/>
              </w:rPr>
            </w:pPr>
            <w:r w:rsidRPr="001F137F"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  <w:t xml:space="preserve">• </w:t>
            </w:r>
            <w:r w:rsidRPr="001F137F">
              <w:rPr>
                <w:rFonts w:ascii="Arial" w:eastAsia="Arial" w:hAnsi="Arial" w:cs="Arial"/>
                <w:color w:val="000000" w:themeColor="text1"/>
                <w:sz w:val="12"/>
                <w:szCs w:val="12"/>
                <w:highlight w:val="yellow"/>
                <w:lang w:val="es-ES"/>
              </w:rPr>
              <w:t xml:space="preserve">Casuística </w:t>
            </w:r>
            <w:r w:rsidRPr="001F137F">
              <w:rPr>
                <w:rFonts w:ascii="Arial" w:eastAsia="Arial" w:hAnsi="Arial" w:cs="Arial"/>
                <w:color w:val="FF0000"/>
                <w:sz w:val="12"/>
                <w:szCs w:val="12"/>
                <w:highlight w:val="yellow"/>
                <w:lang w:val="es-ES"/>
              </w:rPr>
              <w:t>N/A</w:t>
            </w:r>
          </w:p>
        </w:tc>
      </w:tr>
      <w:tr w:rsidR="00B21CAB" w14:paraId="2F57AABB" w14:textId="77777777" w:rsidTr="02E9A07F">
        <w:trPr>
          <w:trHeight w:val="300"/>
        </w:trPr>
        <w:tc>
          <w:tcPr>
            <w:tcW w:w="14874" w:type="dxa"/>
            <w:gridSpan w:val="12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B13FC56" w14:textId="0CA84B61" w:rsidR="00B21CAB" w:rsidRPr="00494F56" w:rsidRDefault="00B21CAB" w:rsidP="00B21CAB">
            <w:pPr>
              <w:pStyle w:val="Heading4"/>
              <w:rPr>
                <w:rFonts w:eastAsia="Arial" w:cs="Arial"/>
                <w:color w:val="000000" w:themeColor="text1"/>
                <w:sz w:val="20"/>
                <w:lang w:val="es-ES"/>
              </w:rPr>
            </w:pPr>
            <w:bookmarkStart w:id="11" w:name="_Toc209041942"/>
            <w:r w:rsidRPr="02E9A07F">
              <w:rPr>
                <w:rFonts w:eastAsia="Arial" w:cs="Arial"/>
                <w:color w:val="000000" w:themeColor="text1"/>
                <w:sz w:val="20"/>
                <w:lang w:val="es-ES"/>
              </w:rPr>
              <w:t xml:space="preserve">Evidencias del resultado de la prueba </w:t>
            </w:r>
            <w:r w:rsidR="007D68FF" w:rsidRPr="007D68FF">
              <w:rPr>
                <w:rFonts w:eastAsia="Arial" w:cs="Arial"/>
                <w:color w:val="000000" w:themeColor="text1"/>
                <w:sz w:val="20"/>
                <w:lang w:val="es-ES"/>
              </w:rPr>
              <w:t>UT_CP00</w:t>
            </w:r>
            <w:r w:rsidRPr="02E9A07F">
              <w:rPr>
                <w:rFonts w:eastAsia="Arial" w:cs="Arial"/>
                <w:color w:val="000000" w:themeColor="text1"/>
                <w:sz w:val="20"/>
                <w:lang w:val="es-ES"/>
              </w:rPr>
              <w:t>7</w:t>
            </w:r>
            <w:bookmarkEnd w:id="11"/>
          </w:p>
          <w:p w14:paraId="4F3134D4" w14:textId="68B6E249" w:rsidR="00B21CAB" w:rsidRDefault="00B21CAB" w:rsidP="00B21CAB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ontextualSpacing/>
              <w:rPr>
                <w:lang w:val="es-ES"/>
              </w:rPr>
            </w:pPr>
            <w:proofErr w:type="spellStart"/>
            <w:r w:rsidRPr="191259E4">
              <w:rPr>
                <w:lang w:val="es-ES"/>
              </w:rPr>
              <w:t>Happy</w:t>
            </w:r>
            <w:proofErr w:type="spellEnd"/>
            <w:r w:rsidRPr="191259E4">
              <w:rPr>
                <w:lang w:val="es-ES"/>
              </w:rPr>
              <w:t xml:space="preserve"> </w:t>
            </w:r>
            <w:proofErr w:type="spellStart"/>
            <w:r w:rsidRPr="191259E4">
              <w:rPr>
                <w:lang w:val="es-ES"/>
              </w:rPr>
              <w:t>Path</w:t>
            </w:r>
            <w:proofErr w:type="spellEnd"/>
          </w:p>
          <w:p w14:paraId="6F315BDC" w14:textId="411E1526" w:rsidR="00B21CAB" w:rsidRDefault="00B21CAB" w:rsidP="00B21CAB">
            <w:pPr>
              <w:spacing w:after="160" w:line="259" w:lineRule="auto"/>
              <w:contextualSpacing/>
            </w:pPr>
          </w:p>
          <w:p w14:paraId="01FDD3EE" w14:textId="77777777" w:rsidR="00B21CAB" w:rsidRDefault="00B21CAB" w:rsidP="00B21CAB"/>
          <w:p w14:paraId="01B7FFEC" w14:textId="3A1E3410" w:rsidR="00B21CAB" w:rsidRDefault="00B21CAB" w:rsidP="00B21CAB"/>
          <w:p w14:paraId="03E9144D" w14:textId="43996F37" w:rsidR="00B21CAB" w:rsidRDefault="00B21CAB" w:rsidP="00B21CAB"/>
          <w:p w14:paraId="40BBDC43" w14:textId="77777777" w:rsidR="00B21CAB" w:rsidRDefault="00B21CAB" w:rsidP="00B21CAB">
            <w:pPr>
              <w:spacing w:after="160" w:line="259" w:lineRule="auto"/>
              <w:contextualSpacing/>
            </w:pPr>
          </w:p>
          <w:p w14:paraId="01FBAE3A" w14:textId="77777777" w:rsidR="00B21CAB" w:rsidRPr="001F137F" w:rsidRDefault="00B21CAB" w:rsidP="00B21CAB">
            <w:pPr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</w:pPr>
          </w:p>
        </w:tc>
      </w:tr>
      <w:tr w:rsidR="00B21CAB" w14:paraId="22D576CF" w14:textId="77777777" w:rsidTr="02E9A07F">
        <w:trPr>
          <w:trHeight w:val="300"/>
        </w:trPr>
        <w:tc>
          <w:tcPr>
            <w:tcW w:w="1552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280FB80" w14:textId="77777777" w:rsidR="00B21CAB" w:rsidRDefault="00B21CAB" w:rsidP="00B21CAB">
            <w:pPr>
              <w:rPr>
                <w:rFonts w:ascii="Segoe UI" w:hAnsi="Segoe UI" w:cs="Segoe UI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>UA UT / Ciclo 1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493D22E2" w14:textId="77777777" w:rsidR="00B21CAB" w:rsidRDefault="00B21CAB" w:rsidP="00B21CAB">
            <w:pPr>
              <w:rPr>
                <w:rFonts w:ascii="Segoe UI" w:hAnsi="Segoe UI" w:cs="Segoe UI"/>
              </w:rPr>
            </w:pP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3081306C" w14:textId="65F6715C" w:rsidR="00B21CAB" w:rsidRPr="00B21CAB" w:rsidRDefault="00B21CAB" w:rsidP="00B21CAB">
            <w:pPr>
              <w:rPr>
                <w:rStyle w:val="normaltextrun"/>
                <w:color w:val="000000"/>
                <w:sz w:val="12"/>
                <w:szCs w:val="12"/>
                <w:lang w:val="en-US"/>
              </w:rPr>
            </w:pPr>
            <w:r w:rsidRPr="00B21CAB">
              <w:rPr>
                <w:rStyle w:val="normaltextrun"/>
                <w:color w:val="000000"/>
                <w:sz w:val="18"/>
                <w:szCs w:val="18"/>
                <w:lang w:val="en-US"/>
              </w:rPr>
              <w:t>\01. UT &amp; UIT\7014 - PLARD México\</w:t>
            </w:r>
            <w:r w:rsidR="00DB03C0">
              <w:rPr>
                <w:rStyle w:val="normaltextrun"/>
                <w:color w:val="000000"/>
                <w:sz w:val="18"/>
                <w:szCs w:val="18"/>
                <w:lang w:val="en-US"/>
              </w:rPr>
              <w:t>active-card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6C924F07" w14:textId="77777777" w:rsidR="00B21CAB" w:rsidRDefault="00B21CAB" w:rsidP="00B21CAB">
            <w:pPr>
              <w:rPr>
                <w:rFonts w:ascii="Segoe UI" w:hAnsi="Segoe UI" w:cs="Segoe UI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>INTEGRACION PLARD MX componente  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672B5987" w14:textId="3B00BC8D" w:rsidR="00B21CAB" w:rsidRPr="001F137F" w:rsidRDefault="00B21CAB" w:rsidP="00B21CAB">
            <w:pPr>
              <w:rPr>
                <w:rStyle w:val="normaltextrun"/>
                <w:color w:val="000000"/>
                <w:sz w:val="12"/>
                <w:szCs w:val="12"/>
                <w:lang w:val="es-ES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 xml:space="preserve">&lt;&lt; </w:t>
            </w:r>
            <w:r w:rsidR="00DB03C0">
              <w:rPr>
                <w:rStyle w:val="normaltextrun"/>
                <w:color w:val="000000"/>
                <w:sz w:val="18"/>
                <w:szCs w:val="18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8"/>
                <w:szCs w:val="18"/>
                <w:lang w:val="es-ES"/>
              </w:rPr>
              <w:t>card</w:t>
            </w:r>
            <w:proofErr w:type="spellEnd"/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 xml:space="preserve"> &gt;&gt;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05167606" w14:textId="55268D99" w:rsidR="00B21CAB" w:rsidRPr="001F137F" w:rsidRDefault="00B21CAB" w:rsidP="00B21CAB">
            <w:pPr>
              <w:rPr>
                <w:rStyle w:val="normaltextrun"/>
                <w:color w:val="000000"/>
                <w:sz w:val="12"/>
                <w:szCs w:val="12"/>
                <w:lang w:val="es-ES"/>
              </w:rPr>
            </w:pPr>
            <w:r w:rsidRPr="00B21CAB"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UT_CP00</w:t>
            </w:r>
            <w:r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8</w:t>
            </w: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BA7FD3" w14:textId="32F2270B" w:rsidR="00B21CAB" w:rsidRPr="00EC7F27" w:rsidRDefault="00B21CAB" w:rsidP="00B21C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Pruebas unitarias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del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de la Capa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</w:p>
        </w:tc>
        <w:tc>
          <w:tcPr>
            <w:tcW w:w="1559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C68B9C" w14:textId="771C9B11" w:rsidR="00B21CAB" w:rsidRPr="00EC7F27" w:rsidRDefault="00B21CAB" w:rsidP="00B21C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Validación no exitosa de funcionamiento de invocación y consumo del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de Capa de Integración del flujo para activar la tarjeta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debito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adicional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E69DDC" w14:textId="03F2D214" w:rsidR="00B21CAB" w:rsidRPr="00EC7F27" w:rsidRDefault="00B21CAB" w:rsidP="00B21C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Se realiza la prueba no exitosa de invocación al componente active-</w:t>
            </w:r>
            <w:proofErr w:type="spellStart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card</w:t>
            </w:r>
            <w:proofErr w:type="spellEnd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 xml:space="preserve">] desde una plataforma de orquestación </w:t>
            </w:r>
            <w:proofErr w:type="spellStart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Openshift</w:t>
            </w:r>
            <w:proofErr w:type="spellEnd"/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42F7FB" w14:textId="53AE9787" w:rsidR="00B21CAB" w:rsidRPr="00EC7F27" w:rsidRDefault="00B21CAB" w:rsidP="00B21CAB">
            <w:pPr>
              <w:rPr>
                <w:rFonts w:ascii="Calibri" w:hAnsi="Calibri" w:cs="Calibri"/>
                <w:color w:val="242424"/>
                <w:sz w:val="12"/>
                <w:szCs w:val="12"/>
                <w:lang w:val="es-ES"/>
              </w:rPr>
            </w:pPr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• Conexión a la red Corporativa Santander                             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>• Microservicio active-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card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desplegado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ambiente DEV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Servicio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Mock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del API PLARD desplegado y disponible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Infraestructura Redis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Stream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entorno de desarrollo habilitada y disponible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304A13" w14:textId="224D1C2E" w:rsidR="00B21CAB" w:rsidRPr="00EC7F27" w:rsidRDefault="00B21CAB" w:rsidP="00B21C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Error http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</w:tcPr>
          <w:p w14:paraId="5E969856" w14:textId="3C416826" w:rsidR="00B21CAB" w:rsidRPr="001F137F" w:rsidRDefault="00B21CAB" w:rsidP="00B21CAB">
            <w:pPr>
              <w:rPr>
                <w:b/>
                <w:bCs/>
                <w:color w:val="00B050"/>
                <w:sz w:val="12"/>
                <w:szCs w:val="12"/>
                <w:highlight w:val="yellow"/>
                <w:lang w:val="es-ES"/>
              </w:rPr>
            </w:pPr>
            <w:r w:rsidRPr="658CC0EC">
              <w:rPr>
                <w:b/>
                <w:bCs/>
                <w:color w:val="00B050"/>
                <w:highlight w:val="yellow"/>
                <w:lang w:val="es-ES"/>
              </w:rPr>
              <w:t>PASSED</w:t>
            </w:r>
          </w:p>
        </w:tc>
        <w:tc>
          <w:tcPr>
            <w:tcW w:w="184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4454CFA" w14:textId="77777777" w:rsidR="00B21CAB" w:rsidRDefault="00B21CAB" w:rsidP="00B21CAB">
            <w:pPr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Defecto ID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  <w:p w14:paraId="61A6DE1F" w14:textId="77777777" w:rsidR="00B21CAB" w:rsidRDefault="00B21CAB" w:rsidP="00B21CAB">
            <w:pPr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Nombre del defecto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  <w:p w14:paraId="525F087D" w14:textId="59A43A28" w:rsidR="00B21CAB" w:rsidRPr="001F137F" w:rsidRDefault="00B21CAB" w:rsidP="00B21CAB">
            <w:pPr>
              <w:rPr>
                <w:rFonts w:ascii="Aptos Narrow" w:eastAsia="Aptos Narrow" w:hAnsi="Aptos Narrow" w:cs="Aptos Narrow"/>
                <w:color w:val="242424"/>
                <w:sz w:val="12"/>
                <w:szCs w:val="12"/>
                <w:highlight w:val="yellow"/>
                <w:lang w:val="es-MX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Casuística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</w:tc>
      </w:tr>
      <w:tr w:rsidR="00B21CAB" w14:paraId="783C03FA" w14:textId="77777777" w:rsidTr="00CB153A">
        <w:trPr>
          <w:trHeight w:val="300"/>
        </w:trPr>
        <w:tc>
          <w:tcPr>
            <w:tcW w:w="14874" w:type="dxa"/>
            <w:gridSpan w:val="12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7819C49" w14:textId="5C2C3118" w:rsidR="00B21CAB" w:rsidRDefault="00B21CAB" w:rsidP="00B21CAB">
            <w:pPr>
              <w:pStyle w:val="Heading4"/>
              <w:rPr>
                <w:rFonts w:eastAsia="Arial" w:cs="Arial"/>
                <w:color w:val="000000" w:themeColor="text1"/>
                <w:sz w:val="20"/>
                <w:lang w:val="es-ES"/>
              </w:rPr>
            </w:pPr>
            <w:bookmarkStart w:id="12" w:name="_Toc209041943"/>
            <w:r w:rsidRPr="02E9A07F">
              <w:rPr>
                <w:rFonts w:eastAsia="Arial" w:cs="Arial"/>
                <w:color w:val="000000" w:themeColor="text1"/>
                <w:sz w:val="20"/>
                <w:lang w:val="es-ES"/>
              </w:rPr>
              <w:t xml:space="preserve">Evidencias del resultado de la prueba </w:t>
            </w:r>
            <w:r w:rsidR="007D68FF" w:rsidRPr="007D68FF">
              <w:rPr>
                <w:rFonts w:eastAsia="Arial" w:cs="Arial"/>
                <w:color w:val="000000" w:themeColor="text1"/>
                <w:sz w:val="20"/>
                <w:lang w:val="es-ES"/>
              </w:rPr>
              <w:t>UT_CP00</w:t>
            </w:r>
            <w:r w:rsidRPr="02E9A07F">
              <w:rPr>
                <w:rFonts w:eastAsia="Arial" w:cs="Arial"/>
                <w:color w:val="000000" w:themeColor="text1"/>
                <w:sz w:val="20"/>
                <w:lang w:val="es-ES"/>
              </w:rPr>
              <w:t>8</w:t>
            </w:r>
            <w:bookmarkEnd w:id="12"/>
          </w:p>
          <w:p w14:paraId="56F33816" w14:textId="77777777" w:rsidR="000C55DB" w:rsidRPr="000C55DB" w:rsidRDefault="000C55DB" w:rsidP="000C55DB">
            <w:pPr>
              <w:rPr>
                <w:rFonts w:eastAsia="Arial"/>
                <w:lang w:val="es-ES"/>
              </w:rPr>
            </w:pPr>
          </w:p>
          <w:p w14:paraId="0FC44948" w14:textId="77777777" w:rsidR="00B21CAB" w:rsidRPr="00B21CAB" w:rsidRDefault="00B21CAB" w:rsidP="00B21CAB">
            <w:pPr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ES"/>
              </w:rPr>
            </w:pPr>
          </w:p>
        </w:tc>
      </w:tr>
      <w:tr w:rsidR="00B21CAB" w14:paraId="25D74DBC" w14:textId="77777777" w:rsidTr="02E9A07F">
        <w:trPr>
          <w:trHeight w:val="300"/>
        </w:trPr>
        <w:tc>
          <w:tcPr>
            <w:tcW w:w="1552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6894332" w14:textId="77777777" w:rsidR="00B21CAB" w:rsidRDefault="00B21CAB" w:rsidP="00B21CAB">
            <w:pPr>
              <w:rPr>
                <w:rFonts w:ascii="Segoe UI" w:hAnsi="Segoe UI" w:cs="Segoe UI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>UA UT / Ciclo 1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7AE38EA1" w14:textId="77777777" w:rsidR="00B21CAB" w:rsidRDefault="00B21CAB" w:rsidP="00B21CAB">
            <w:pPr>
              <w:rPr>
                <w:rFonts w:ascii="Segoe UI" w:hAnsi="Segoe UI" w:cs="Segoe UI"/>
              </w:rPr>
            </w:pP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0F158740" w14:textId="2187FF54" w:rsidR="00B21CAB" w:rsidRDefault="00B21CAB" w:rsidP="00B21CAB">
            <w:pPr>
              <w:rPr>
                <w:rStyle w:val="normaltextrun"/>
                <w:color w:val="000000"/>
                <w:sz w:val="18"/>
                <w:szCs w:val="18"/>
                <w:lang w:val="es-ES"/>
              </w:rPr>
            </w:pPr>
            <w:r w:rsidRPr="00B21CAB">
              <w:rPr>
                <w:rStyle w:val="normaltextrun"/>
                <w:color w:val="000000"/>
                <w:sz w:val="18"/>
                <w:szCs w:val="18"/>
                <w:lang w:val="es-MX"/>
              </w:rPr>
              <w:lastRenderedPageBreak/>
              <w:t>\01. UT &amp; UIT\7014 - PLARD México\</w:t>
            </w:r>
            <w:r w:rsidR="00DB03C0">
              <w:rPr>
                <w:rStyle w:val="normaltextrun"/>
                <w:color w:val="000000"/>
                <w:sz w:val="18"/>
                <w:szCs w:val="18"/>
                <w:lang w:val="es-MX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8"/>
                <w:szCs w:val="18"/>
                <w:lang w:val="es-MX"/>
              </w:rPr>
              <w:t>card</w:t>
            </w:r>
            <w:proofErr w:type="spellEnd"/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6AB9010A" w14:textId="77777777" w:rsidR="00B21CAB" w:rsidRDefault="00B21CAB" w:rsidP="00B21CAB">
            <w:pPr>
              <w:rPr>
                <w:rFonts w:ascii="Segoe UI" w:hAnsi="Segoe UI" w:cs="Segoe UI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lastRenderedPageBreak/>
              <w:t xml:space="preserve">INTEGRACION PLARD </w:t>
            </w: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lastRenderedPageBreak/>
              <w:t>MX componente  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47F25DD1" w14:textId="2FEF41B2" w:rsidR="00B21CAB" w:rsidRDefault="00B21CAB" w:rsidP="00B21CAB">
            <w:pPr>
              <w:rPr>
                <w:rStyle w:val="normaltextrun"/>
                <w:color w:val="000000"/>
                <w:sz w:val="18"/>
                <w:szCs w:val="18"/>
                <w:lang w:val="es-ES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 xml:space="preserve">&lt;&lt; </w:t>
            </w:r>
            <w:r w:rsidR="00DB03C0">
              <w:rPr>
                <w:rStyle w:val="normaltextrun"/>
                <w:color w:val="000000"/>
                <w:sz w:val="18"/>
                <w:szCs w:val="18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8"/>
                <w:szCs w:val="18"/>
                <w:lang w:val="es-ES"/>
              </w:rPr>
              <w:t>card</w:t>
            </w:r>
            <w:proofErr w:type="spellEnd"/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 xml:space="preserve"> &gt;&gt;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38060447" w14:textId="1CFE1938" w:rsidR="00B21CAB" w:rsidRPr="00B21CAB" w:rsidRDefault="00B21CAB" w:rsidP="00B21CAB">
            <w:pPr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</w:pPr>
            <w:r w:rsidRPr="00B21CAB"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lastRenderedPageBreak/>
              <w:t>UT_CP00</w:t>
            </w:r>
            <w:r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9</w:t>
            </w: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9DEDA1A" w14:textId="484385D0" w:rsidR="00B21CAB" w:rsidRDefault="00B21CAB" w:rsidP="00B21C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Pruebas unitarias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del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de la Capa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</w:p>
        </w:tc>
        <w:tc>
          <w:tcPr>
            <w:tcW w:w="1559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620E21" w14:textId="52BC2E38" w:rsidR="00B21CAB" w:rsidRDefault="00B21CAB" w:rsidP="00B21C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Validación no exitosa de funcionamiento de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invocación y consumo del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de Capa de Integración del flujo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generacion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la trama LMWY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C4FD67" w14:textId="51E8BBE3" w:rsidR="00B21CAB" w:rsidRDefault="00B21CAB" w:rsidP="00B21CAB">
            <w:pPr>
              <w:rPr>
                <w:rFonts w:ascii="Aptos Narrow" w:hAnsi="Aptos Narrow" w:cs="Arial"/>
                <w:color w:val="242424"/>
                <w:sz w:val="18"/>
                <w:szCs w:val="18"/>
              </w:rPr>
            </w:pPr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lastRenderedPageBreak/>
              <w:t xml:space="preserve">Se realiza la prueba no exitosa de invocación al </w:t>
            </w:r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lastRenderedPageBreak/>
              <w:t>componente active-</w:t>
            </w:r>
            <w:proofErr w:type="spellStart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card</w:t>
            </w:r>
            <w:proofErr w:type="spellEnd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 xml:space="preserve">] desde una plataforma de orquestación </w:t>
            </w:r>
            <w:proofErr w:type="spellStart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Openshift</w:t>
            </w:r>
            <w:proofErr w:type="spellEnd"/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3A2418" w14:textId="1902024F" w:rsidR="00B21CAB" w:rsidRDefault="00B21CAB" w:rsidP="00B21CAB">
            <w:pPr>
              <w:rPr>
                <w:rFonts w:ascii="Calibri" w:hAnsi="Calibri" w:cs="Calibri"/>
                <w:color w:val="242424"/>
                <w:sz w:val="16"/>
                <w:szCs w:val="16"/>
              </w:rPr>
            </w:pPr>
            <w:r>
              <w:rPr>
                <w:rFonts w:ascii="Calibri" w:hAnsi="Calibri" w:cs="Calibri"/>
                <w:color w:val="242424"/>
                <w:sz w:val="16"/>
                <w:szCs w:val="16"/>
              </w:rPr>
              <w:lastRenderedPageBreak/>
              <w:t xml:space="preserve">• Conexión a la red Corporativa Santander                             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>• Microservicio active-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lastRenderedPageBreak/>
              <w:t>card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desplegado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ambiente DEV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Servicio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Mock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del API PLARD desplegado y disponible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Infraestructura Redis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Stream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entorno de desarrollo habilitada y disponible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>• Infraestructura Kafka en entorno de desarrollo habilitada y disponible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879817" w14:textId="363C04DA" w:rsidR="00B21CAB" w:rsidRPr="00B21CAB" w:rsidRDefault="00B21CAB" w:rsidP="00B21CAB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Trama PS7 LMWY -&gt; Message out</w:t>
            </w:r>
            <w:proofErr w:type="gramStart"/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t>: '@</w:t>
            </w:r>
            <w:proofErr w:type="gramEnd"/>
            <w:r w:rsidRPr="00B21CAB">
              <w:rPr>
                <w:rFonts w:ascii="Arial" w:hAnsi="Arial" w:cs="Arial"/>
                <w:sz w:val="16"/>
                <w:szCs w:val="16"/>
                <w:lang w:val="en-US"/>
              </w:rPr>
              <w:t>2 "process error"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</w:tcPr>
          <w:p w14:paraId="5AE28F6F" w14:textId="0CCF9E31" w:rsidR="00B21CAB" w:rsidRPr="658CC0EC" w:rsidRDefault="00B21CAB" w:rsidP="00B21CAB">
            <w:pPr>
              <w:rPr>
                <w:b/>
                <w:bCs/>
                <w:color w:val="00B050"/>
                <w:highlight w:val="yellow"/>
                <w:lang w:val="es-ES"/>
              </w:rPr>
            </w:pPr>
            <w:r w:rsidRPr="658CC0EC">
              <w:rPr>
                <w:b/>
                <w:bCs/>
                <w:color w:val="00B050"/>
                <w:highlight w:val="yellow"/>
                <w:lang w:val="es-ES"/>
              </w:rPr>
              <w:t>PASSED</w:t>
            </w:r>
          </w:p>
        </w:tc>
        <w:tc>
          <w:tcPr>
            <w:tcW w:w="184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3F48177" w14:textId="77777777" w:rsidR="00B21CAB" w:rsidRDefault="00B21CAB" w:rsidP="00B21CAB">
            <w:pPr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Defecto ID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  <w:p w14:paraId="26176688" w14:textId="77777777" w:rsidR="00B21CAB" w:rsidRDefault="00B21CAB" w:rsidP="00B21CAB">
            <w:pPr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Nombre del defecto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  <w:p w14:paraId="40A57070" w14:textId="6AC54100" w:rsidR="00B21CAB" w:rsidRPr="658CC0EC" w:rsidRDefault="00B21CAB" w:rsidP="00B21CAB">
            <w:pPr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Casuística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</w:tc>
      </w:tr>
      <w:tr w:rsidR="00B21CAB" w14:paraId="6225BC0C" w14:textId="77777777" w:rsidTr="000713D5">
        <w:trPr>
          <w:trHeight w:val="300"/>
        </w:trPr>
        <w:tc>
          <w:tcPr>
            <w:tcW w:w="14874" w:type="dxa"/>
            <w:gridSpan w:val="12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D51C13D" w14:textId="382BE460" w:rsidR="00B21CAB" w:rsidRDefault="00B21CAB" w:rsidP="00B21CAB">
            <w:pPr>
              <w:pStyle w:val="Heading4"/>
              <w:rPr>
                <w:rFonts w:eastAsia="Arial" w:cs="Arial"/>
                <w:color w:val="000000" w:themeColor="text1"/>
                <w:sz w:val="20"/>
                <w:lang w:val="es-ES"/>
              </w:rPr>
            </w:pPr>
            <w:bookmarkStart w:id="13" w:name="_Toc198151397"/>
            <w:bookmarkStart w:id="14" w:name="_Toc209041944"/>
            <w:r w:rsidRPr="02E9A07F">
              <w:rPr>
                <w:rFonts w:eastAsia="Arial" w:cs="Arial"/>
                <w:color w:val="000000" w:themeColor="text1"/>
                <w:sz w:val="20"/>
                <w:lang w:val="es-ES"/>
              </w:rPr>
              <w:t xml:space="preserve">Evidencias del resultado de la prueba </w:t>
            </w:r>
            <w:r w:rsidR="007D68FF" w:rsidRPr="007D68FF">
              <w:rPr>
                <w:rFonts w:eastAsia="Arial" w:cs="Arial"/>
                <w:color w:val="000000" w:themeColor="text1"/>
                <w:sz w:val="20"/>
                <w:lang w:val="es-ES"/>
              </w:rPr>
              <w:t>UT_CP00</w:t>
            </w:r>
            <w:bookmarkEnd w:id="13"/>
            <w:r w:rsidRPr="02E9A07F">
              <w:rPr>
                <w:rFonts w:eastAsia="Arial" w:cs="Arial"/>
                <w:color w:val="000000" w:themeColor="text1"/>
                <w:sz w:val="20"/>
                <w:lang w:val="es-ES"/>
              </w:rPr>
              <w:t>9</w:t>
            </w:r>
            <w:bookmarkEnd w:id="14"/>
          </w:p>
          <w:p w14:paraId="5F588651" w14:textId="77777777" w:rsidR="00B21CAB" w:rsidRPr="00B21CAB" w:rsidRDefault="00B21CAB" w:rsidP="00B21CAB">
            <w:pPr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ES"/>
              </w:rPr>
            </w:pPr>
          </w:p>
        </w:tc>
      </w:tr>
      <w:tr w:rsidR="00B21CAB" w14:paraId="0610D1CC" w14:textId="77777777" w:rsidTr="02E9A07F">
        <w:trPr>
          <w:trHeight w:val="300"/>
        </w:trPr>
        <w:tc>
          <w:tcPr>
            <w:tcW w:w="1552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E8179AC" w14:textId="77777777" w:rsidR="00B21CAB" w:rsidRDefault="00B21CAB" w:rsidP="00B21CAB">
            <w:pPr>
              <w:rPr>
                <w:rFonts w:ascii="Segoe UI" w:hAnsi="Segoe UI" w:cs="Segoe UI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>UA UT / Ciclo 1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682572A1" w14:textId="77777777" w:rsidR="00B21CAB" w:rsidRDefault="00B21CAB" w:rsidP="00B21CAB">
            <w:pPr>
              <w:rPr>
                <w:rFonts w:ascii="Segoe UI" w:hAnsi="Segoe UI" w:cs="Segoe UI"/>
              </w:rPr>
            </w:pP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5D10FF75" w14:textId="1BD2168E" w:rsidR="00B21CAB" w:rsidRDefault="00B21CAB" w:rsidP="00B21CAB">
            <w:pPr>
              <w:rPr>
                <w:rStyle w:val="normaltextrun"/>
                <w:color w:val="000000"/>
                <w:sz w:val="18"/>
                <w:szCs w:val="18"/>
                <w:lang w:val="es-ES"/>
              </w:rPr>
            </w:pPr>
            <w:r w:rsidRPr="00B21CAB">
              <w:rPr>
                <w:rStyle w:val="normaltextrun"/>
                <w:color w:val="000000"/>
                <w:sz w:val="18"/>
                <w:szCs w:val="18"/>
                <w:lang w:val="es-MX"/>
              </w:rPr>
              <w:t>\01. UT &amp; UIT\7014 - PLARD México\</w:t>
            </w:r>
            <w:r w:rsidR="00DB03C0">
              <w:rPr>
                <w:rStyle w:val="normaltextrun"/>
                <w:color w:val="000000"/>
                <w:sz w:val="18"/>
                <w:szCs w:val="18"/>
                <w:lang w:val="es-MX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8"/>
                <w:szCs w:val="18"/>
                <w:lang w:val="es-MX"/>
              </w:rPr>
              <w:t>card</w:t>
            </w:r>
            <w:proofErr w:type="spellEnd"/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71288EA9" w14:textId="77777777" w:rsidR="00B21CAB" w:rsidRDefault="00B21CAB" w:rsidP="00B21CAB">
            <w:pPr>
              <w:rPr>
                <w:rFonts w:ascii="Segoe UI" w:hAnsi="Segoe UI" w:cs="Segoe UI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>INTEGRACION PLARD MX componente  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  <w:p w14:paraId="70252303" w14:textId="5EEEA011" w:rsidR="00B21CAB" w:rsidRDefault="00B21CAB" w:rsidP="00B21CAB">
            <w:pPr>
              <w:rPr>
                <w:rStyle w:val="normaltextrun"/>
                <w:color w:val="000000"/>
                <w:sz w:val="18"/>
                <w:szCs w:val="18"/>
                <w:lang w:val="es-ES"/>
              </w:rPr>
            </w:pPr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 xml:space="preserve">&lt;&lt; </w:t>
            </w:r>
            <w:r w:rsidR="00DB03C0">
              <w:rPr>
                <w:rStyle w:val="normaltextrun"/>
                <w:color w:val="000000"/>
                <w:sz w:val="18"/>
                <w:szCs w:val="18"/>
                <w:lang w:val="es-ES"/>
              </w:rPr>
              <w:t>active-</w:t>
            </w:r>
            <w:proofErr w:type="spellStart"/>
            <w:r w:rsidR="00DB03C0">
              <w:rPr>
                <w:rStyle w:val="normaltextrun"/>
                <w:color w:val="000000"/>
                <w:sz w:val="18"/>
                <w:szCs w:val="18"/>
                <w:lang w:val="es-ES"/>
              </w:rPr>
              <w:t>card</w:t>
            </w:r>
            <w:proofErr w:type="spellEnd"/>
            <w:r>
              <w:rPr>
                <w:rStyle w:val="normaltextrun"/>
                <w:color w:val="000000"/>
                <w:sz w:val="18"/>
                <w:szCs w:val="18"/>
                <w:lang w:val="es-ES"/>
              </w:rPr>
              <w:t xml:space="preserve"> &gt;&gt;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5BBD1F6D" w14:textId="60D9AB75" w:rsidR="00B21CAB" w:rsidRPr="00B21CAB" w:rsidRDefault="00B21CAB" w:rsidP="00B21CAB">
            <w:pPr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</w:pPr>
            <w:r w:rsidRPr="00B21CAB"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UT_CP0</w:t>
            </w:r>
            <w:r>
              <w:rPr>
                <w:rStyle w:val="normaltextrun"/>
                <w:color w:val="000000" w:themeColor="text1"/>
                <w:sz w:val="18"/>
                <w:szCs w:val="18"/>
                <w:lang w:val="es-ES"/>
              </w:rPr>
              <w:t>10</w:t>
            </w: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6B83D3" w14:textId="32D0B421" w:rsidR="00B21CAB" w:rsidRDefault="00B21CAB" w:rsidP="00B21C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Pruebas unitarias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configuracion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del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] de la Capa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Integracion</w:t>
            </w:r>
            <w:proofErr w:type="spellEnd"/>
          </w:p>
        </w:tc>
        <w:tc>
          <w:tcPr>
            <w:tcW w:w="1559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ACE65C" w14:textId="5BA1F875" w:rsidR="00B21CAB" w:rsidRDefault="00B21CAB" w:rsidP="00B21C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Validación exitosa de funcionamiento de configuración del componente MS [active-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 de Capa de Integración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0E0D72" w14:textId="08A3C4B5" w:rsidR="00B21CAB" w:rsidRDefault="00B21CAB" w:rsidP="00B21CAB">
            <w:pPr>
              <w:rPr>
                <w:rFonts w:ascii="Aptos Narrow" w:hAnsi="Aptos Narrow" w:cs="Arial"/>
                <w:color w:val="242424"/>
                <w:sz w:val="18"/>
                <w:szCs w:val="18"/>
              </w:rPr>
            </w:pPr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 xml:space="preserve">Se realiza la prueba exitosa de </w:t>
            </w:r>
            <w:proofErr w:type="spellStart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configutación</w:t>
            </w:r>
            <w:proofErr w:type="spellEnd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 xml:space="preserve"> del componente MS [active-</w:t>
            </w:r>
            <w:proofErr w:type="spellStart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card</w:t>
            </w:r>
            <w:proofErr w:type="spellEnd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 xml:space="preserve">] desde </w:t>
            </w:r>
            <w:proofErr w:type="spellStart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ConfigMaps</w:t>
            </w:r>
            <w:proofErr w:type="spellEnd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 xml:space="preserve"> de la plataforma de orquestación </w:t>
            </w:r>
            <w:proofErr w:type="spellStart"/>
            <w:r>
              <w:rPr>
                <w:rFonts w:ascii="Aptos Narrow" w:hAnsi="Aptos Narrow" w:cs="Arial"/>
                <w:color w:val="242424"/>
                <w:sz w:val="18"/>
                <w:szCs w:val="18"/>
              </w:rPr>
              <w:t>Openshift</w:t>
            </w:r>
            <w:proofErr w:type="spellEnd"/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26B254" w14:textId="502D9CD3" w:rsidR="00B21CAB" w:rsidRDefault="00B21CAB" w:rsidP="00B21CAB">
            <w:pPr>
              <w:rPr>
                <w:rFonts w:ascii="Calibri" w:hAnsi="Calibri" w:cs="Calibri"/>
                <w:color w:val="242424"/>
                <w:sz w:val="16"/>
                <w:szCs w:val="16"/>
              </w:rPr>
            </w:pPr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• Conexión a la red Corporativa Santander                             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>• Microservicio active-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card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desplegado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ambiente DEV 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Servicio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Mock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del API PLARD desplegado y disponible en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Openshift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 xml:space="preserve">• Infraestructura Redis </w:t>
            </w:r>
            <w:proofErr w:type="spellStart"/>
            <w:r>
              <w:rPr>
                <w:rFonts w:ascii="Calibri" w:hAnsi="Calibri" w:cs="Calibri"/>
                <w:color w:val="242424"/>
                <w:sz w:val="16"/>
                <w:szCs w:val="16"/>
              </w:rPr>
              <w:t>Stream</w:t>
            </w:r>
            <w:proofErr w:type="spellEnd"/>
            <w:r>
              <w:rPr>
                <w:rFonts w:ascii="Calibri" w:hAnsi="Calibri" w:cs="Calibri"/>
                <w:color w:val="242424"/>
                <w:sz w:val="16"/>
                <w:szCs w:val="16"/>
              </w:rPr>
              <w:t xml:space="preserve"> en entorno de desarrollo habilitada y disponible</w:t>
            </w:r>
            <w:r>
              <w:rPr>
                <w:rFonts w:ascii="Calibri" w:hAnsi="Calibri" w:cs="Calibri"/>
                <w:color w:val="242424"/>
                <w:sz w:val="16"/>
                <w:szCs w:val="16"/>
              </w:rPr>
              <w:br/>
              <w:t>• Infraestructura Kafka en entorno de desarrollo habilitada y disponible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9435DB" w14:textId="1BD2DC41" w:rsidR="00B21CAB" w:rsidRDefault="00B21CAB" w:rsidP="00B21C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Response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Status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200 "OK"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</w:tcPr>
          <w:p w14:paraId="09E2D745" w14:textId="6A697309" w:rsidR="00B21CAB" w:rsidRPr="658CC0EC" w:rsidRDefault="00B21CAB" w:rsidP="00B21CAB">
            <w:pPr>
              <w:rPr>
                <w:b/>
                <w:bCs/>
                <w:color w:val="00B050"/>
                <w:highlight w:val="yellow"/>
                <w:lang w:val="es-ES"/>
              </w:rPr>
            </w:pPr>
            <w:r w:rsidRPr="658CC0EC">
              <w:rPr>
                <w:b/>
                <w:bCs/>
                <w:color w:val="00B050"/>
                <w:highlight w:val="yellow"/>
                <w:lang w:val="es-ES"/>
              </w:rPr>
              <w:t>PASSED</w:t>
            </w:r>
          </w:p>
        </w:tc>
        <w:tc>
          <w:tcPr>
            <w:tcW w:w="184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A6F07F8" w14:textId="77777777" w:rsidR="00B21CAB" w:rsidRDefault="00B21CAB" w:rsidP="00B21CAB">
            <w:pPr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Defecto ID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  <w:p w14:paraId="40919DEB" w14:textId="77777777" w:rsidR="00B21CAB" w:rsidRDefault="00B21CAB" w:rsidP="00B21CAB">
            <w:pPr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Nombre del defecto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  <w:p w14:paraId="5E693B32" w14:textId="2D641EA2" w:rsidR="00B21CAB" w:rsidRPr="658CC0EC" w:rsidRDefault="00B21CAB" w:rsidP="00B21CAB">
            <w:pPr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</w:pPr>
            <w:r w:rsidRPr="658CC0EC"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MX"/>
              </w:rPr>
              <w:t xml:space="preserve">• </w:t>
            </w:r>
            <w:r w:rsidRPr="658CC0EC">
              <w:rPr>
                <w:rFonts w:ascii="Arial" w:eastAsia="Arial" w:hAnsi="Arial" w:cs="Arial"/>
                <w:color w:val="000000" w:themeColor="text1"/>
                <w:sz w:val="14"/>
                <w:szCs w:val="14"/>
                <w:highlight w:val="yellow"/>
                <w:lang w:val="es-ES"/>
              </w:rPr>
              <w:t xml:space="preserve">Casuística </w:t>
            </w:r>
            <w:r w:rsidRPr="658CC0EC">
              <w:rPr>
                <w:rFonts w:ascii="Arial" w:eastAsia="Arial" w:hAnsi="Arial" w:cs="Arial"/>
                <w:color w:val="FF0000"/>
                <w:sz w:val="14"/>
                <w:szCs w:val="14"/>
                <w:highlight w:val="yellow"/>
                <w:lang w:val="es-ES"/>
              </w:rPr>
              <w:t>N/A</w:t>
            </w:r>
          </w:p>
        </w:tc>
      </w:tr>
      <w:tr w:rsidR="00B21CAB" w14:paraId="0635B09C" w14:textId="77777777" w:rsidTr="00B14CA2">
        <w:trPr>
          <w:trHeight w:val="300"/>
        </w:trPr>
        <w:tc>
          <w:tcPr>
            <w:tcW w:w="14874" w:type="dxa"/>
            <w:gridSpan w:val="12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2BB1859" w14:textId="43438E8C" w:rsidR="00B21CAB" w:rsidRDefault="00B21CAB" w:rsidP="00B21CAB">
            <w:pPr>
              <w:pStyle w:val="Heading4"/>
              <w:rPr>
                <w:rFonts w:eastAsia="Arial" w:cs="Arial"/>
                <w:color w:val="000000" w:themeColor="text1"/>
                <w:sz w:val="20"/>
                <w:lang w:val="es-ES"/>
              </w:rPr>
            </w:pPr>
            <w:bookmarkStart w:id="15" w:name="_Toc209041945"/>
            <w:r w:rsidRPr="02E9A07F">
              <w:rPr>
                <w:rFonts w:eastAsia="Arial" w:cs="Arial"/>
                <w:color w:val="000000" w:themeColor="text1"/>
                <w:sz w:val="20"/>
                <w:lang w:val="es-ES"/>
              </w:rPr>
              <w:lastRenderedPageBreak/>
              <w:t xml:space="preserve">Evidencias del resultado de la prueba </w:t>
            </w:r>
            <w:r w:rsidR="007D68FF" w:rsidRPr="007D68FF">
              <w:rPr>
                <w:rFonts w:eastAsia="Arial" w:cs="Arial"/>
                <w:color w:val="000000" w:themeColor="text1"/>
                <w:sz w:val="20"/>
                <w:lang w:val="es-ES"/>
              </w:rPr>
              <w:t>UT_CP0</w:t>
            </w:r>
            <w:r>
              <w:rPr>
                <w:rFonts w:eastAsia="Arial" w:cs="Arial"/>
                <w:color w:val="000000" w:themeColor="text1"/>
                <w:sz w:val="20"/>
                <w:lang w:val="es-ES"/>
              </w:rPr>
              <w:t>10</w:t>
            </w:r>
            <w:bookmarkEnd w:id="15"/>
          </w:p>
          <w:p w14:paraId="70991149" w14:textId="77777777" w:rsidR="00B21CAB" w:rsidRDefault="00B21CAB" w:rsidP="00B21CAB">
            <w:pPr>
              <w:rPr>
                <w:rFonts w:eastAsia="Arial"/>
                <w:lang w:val="es-ES"/>
              </w:rPr>
            </w:pPr>
          </w:p>
          <w:p w14:paraId="769AB1EB" w14:textId="77777777" w:rsidR="000C55DB" w:rsidRPr="005850B4" w:rsidRDefault="000C55DB" w:rsidP="000C55DB">
            <w:pPr>
              <w:pStyle w:val="ListParagraph"/>
              <w:numPr>
                <w:ilvl w:val="0"/>
                <w:numId w:val="13"/>
              </w:numPr>
              <w:rPr>
                <w:rFonts w:eastAsia="Arial"/>
                <w:lang w:val="es-ES"/>
              </w:rPr>
            </w:pPr>
            <w:r w:rsidRPr="005850B4">
              <w:rPr>
                <w:rFonts w:eastAsia="Arial"/>
                <w:lang w:val="es-ES"/>
              </w:rPr>
              <w:t>READ ME GIT</w:t>
            </w:r>
          </w:p>
          <w:p w14:paraId="27A880AE" w14:textId="77777777" w:rsidR="000C55DB" w:rsidRDefault="000C55DB" w:rsidP="000C55DB"/>
          <w:p w14:paraId="065D53E1" w14:textId="77777777" w:rsidR="000C55DB" w:rsidRPr="003924FD" w:rsidRDefault="000C55DB" w:rsidP="000C55DB"/>
          <w:p w14:paraId="456788D9" w14:textId="77777777" w:rsidR="000C55DB" w:rsidRPr="006872DF" w:rsidRDefault="000C55DB" w:rsidP="000C55DB">
            <w:pPr>
              <w:rPr>
                <w:rFonts w:eastAsia="Arial"/>
                <w:lang w:val="es-ES"/>
              </w:rPr>
            </w:pPr>
          </w:p>
          <w:p w14:paraId="2FF9C9D2" w14:textId="77777777" w:rsidR="000C55DB" w:rsidRDefault="000C55DB" w:rsidP="000C55DB"/>
          <w:p w14:paraId="1CC040BA" w14:textId="77777777" w:rsidR="000C55DB" w:rsidRDefault="000C55DB" w:rsidP="000C55DB"/>
          <w:p w14:paraId="167FE555" w14:textId="77777777" w:rsidR="000C55DB" w:rsidRPr="00C15C7C" w:rsidRDefault="000C55DB" w:rsidP="000C55DB">
            <w:pPr>
              <w:rPr>
                <w:rFonts w:eastAsia="Arial"/>
                <w:lang w:val="es-ES"/>
              </w:rPr>
            </w:pPr>
          </w:p>
          <w:p w14:paraId="438DA57A" w14:textId="77777777" w:rsidR="000C55DB" w:rsidRPr="000817B2" w:rsidRDefault="000C55DB" w:rsidP="000C55DB">
            <w:pPr>
              <w:rPr>
                <w:rFonts w:eastAsia="Arial"/>
                <w:lang w:val="es-ES"/>
              </w:rPr>
            </w:pPr>
          </w:p>
          <w:p w14:paraId="2C120A9E" w14:textId="77777777" w:rsidR="000C55DB" w:rsidRDefault="000C55DB" w:rsidP="000C55DB">
            <w:pPr>
              <w:pStyle w:val="ListParagraph"/>
              <w:numPr>
                <w:ilvl w:val="0"/>
                <w:numId w:val="13"/>
              </w:numPr>
              <w:rPr>
                <w:lang w:val="es-ES"/>
              </w:rPr>
            </w:pPr>
            <w:r w:rsidRPr="000817B2">
              <w:rPr>
                <w:lang w:val="es-ES"/>
              </w:rPr>
              <w:t xml:space="preserve">Ejecución </w:t>
            </w:r>
            <w:proofErr w:type="spellStart"/>
            <w:r w:rsidRPr="000817B2">
              <w:rPr>
                <w:lang w:val="es-ES"/>
              </w:rPr>
              <w:t>Happy</w:t>
            </w:r>
            <w:proofErr w:type="spellEnd"/>
            <w:r w:rsidRPr="000817B2">
              <w:rPr>
                <w:lang w:val="es-ES"/>
              </w:rPr>
              <w:t xml:space="preserve"> </w:t>
            </w:r>
            <w:proofErr w:type="spellStart"/>
            <w:r w:rsidRPr="000817B2">
              <w:rPr>
                <w:lang w:val="es-ES"/>
              </w:rPr>
              <w:t>Path</w:t>
            </w:r>
            <w:proofErr w:type="spellEnd"/>
            <w:r>
              <w:rPr>
                <w:lang w:val="es-ES"/>
              </w:rPr>
              <w:t xml:space="preserve"> </w:t>
            </w:r>
          </w:p>
          <w:p w14:paraId="4B2E2C4F" w14:textId="77777777" w:rsidR="000C55DB" w:rsidRDefault="000C55DB" w:rsidP="000C55DB"/>
          <w:p w14:paraId="4566B588" w14:textId="77777777" w:rsidR="000C55DB" w:rsidRDefault="000C55DB" w:rsidP="000C55DB"/>
          <w:p w14:paraId="104EEC4A" w14:textId="77777777" w:rsidR="000C55DB" w:rsidRDefault="000C55DB" w:rsidP="000C55DB"/>
          <w:p w14:paraId="3ECB8A1B" w14:textId="77777777" w:rsidR="000C55DB" w:rsidRDefault="000C55DB" w:rsidP="000C55DB"/>
          <w:p w14:paraId="217E02A1" w14:textId="77777777" w:rsidR="000C55DB" w:rsidRDefault="000C55DB" w:rsidP="000C55DB"/>
          <w:p w14:paraId="7A37A5A3" w14:textId="77777777" w:rsidR="000C55DB" w:rsidRDefault="000C55DB" w:rsidP="000C55DB">
            <w:pPr>
              <w:rPr>
                <w:lang w:val="es-ES"/>
              </w:rPr>
            </w:pPr>
          </w:p>
          <w:p w14:paraId="43DA6589" w14:textId="77777777" w:rsidR="000C55DB" w:rsidRPr="00E77C08" w:rsidRDefault="000C55DB" w:rsidP="000C55DB">
            <w:pPr>
              <w:pStyle w:val="ListParagraph"/>
              <w:numPr>
                <w:ilvl w:val="0"/>
                <w:numId w:val="13"/>
              </w:numPr>
              <w:rPr>
                <w:lang w:val="es-ES"/>
              </w:rPr>
            </w:pPr>
            <w:r w:rsidRPr="00E77C08">
              <w:rPr>
                <w:lang w:val="es-ES"/>
              </w:rPr>
              <w:t xml:space="preserve">Log </w:t>
            </w:r>
            <w:proofErr w:type="spellStart"/>
            <w:r w:rsidRPr="00E77C08">
              <w:rPr>
                <w:lang w:val="es-ES"/>
              </w:rPr>
              <w:t>level</w:t>
            </w:r>
            <w:proofErr w:type="spellEnd"/>
            <w:r w:rsidRPr="00E77C08">
              <w:rPr>
                <w:lang w:val="es-ES"/>
              </w:rPr>
              <w:t xml:space="preserve"> DEBUG</w:t>
            </w:r>
          </w:p>
          <w:p w14:paraId="2C761469" w14:textId="77777777" w:rsidR="000C55DB" w:rsidRDefault="000C55DB" w:rsidP="000C55DB"/>
          <w:p w14:paraId="48F9B93D" w14:textId="77777777" w:rsidR="000C55DB" w:rsidRDefault="000C55DB" w:rsidP="000C55DB">
            <w:pPr>
              <w:pStyle w:val="ListParagraph"/>
              <w:numPr>
                <w:ilvl w:val="0"/>
                <w:numId w:val="13"/>
              </w:numPr>
            </w:pPr>
            <w:r w:rsidRPr="22D319D3">
              <w:rPr>
                <w:lang w:val="es-ES"/>
              </w:rPr>
              <w:t xml:space="preserve">Log </w:t>
            </w:r>
            <w:proofErr w:type="spellStart"/>
            <w:r w:rsidRPr="22D319D3">
              <w:rPr>
                <w:lang w:val="es-ES"/>
              </w:rPr>
              <w:t>level</w:t>
            </w:r>
            <w:proofErr w:type="spellEnd"/>
            <w:r w:rsidRPr="22D319D3">
              <w:rPr>
                <w:lang w:val="es-ES"/>
              </w:rPr>
              <w:t xml:space="preserve"> INFO </w:t>
            </w:r>
          </w:p>
          <w:p w14:paraId="2F4442BC" w14:textId="77777777" w:rsidR="000C55DB" w:rsidRDefault="000C55DB" w:rsidP="000C55DB"/>
          <w:p w14:paraId="68C0FD83" w14:textId="77777777" w:rsidR="000C55DB" w:rsidRDefault="000C55DB" w:rsidP="000C55DB">
            <w:r>
              <w:t>N/A</w:t>
            </w:r>
          </w:p>
          <w:p w14:paraId="7CEBA15F" w14:textId="77777777" w:rsidR="000C55DB" w:rsidRDefault="000C55DB" w:rsidP="00B21CAB">
            <w:pPr>
              <w:rPr>
                <w:rFonts w:eastAsia="Arial"/>
                <w:lang w:val="es-ES"/>
              </w:rPr>
            </w:pPr>
          </w:p>
          <w:p w14:paraId="15800EBD" w14:textId="77777777" w:rsidR="00B21CAB" w:rsidRPr="00B21CAB" w:rsidRDefault="00B21CAB" w:rsidP="00B21CAB">
            <w:pPr>
              <w:rPr>
                <w:rFonts w:eastAsia="Arial"/>
                <w:lang w:val="es-ES"/>
              </w:rPr>
            </w:pPr>
          </w:p>
          <w:p w14:paraId="2FBD24B3" w14:textId="77777777" w:rsidR="00B21CAB" w:rsidRPr="00B21CAB" w:rsidRDefault="00B21CAB" w:rsidP="00B21CAB">
            <w:pPr>
              <w:rPr>
                <w:rFonts w:ascii="Aptos Narrow" w:eastAsia="Aptos Narrow" w:hAnsi="Aptos Narrow" w:cs="Aptos Narrow"/>
                <w:color w:val="242424"/>
                <w:sz w:val="14"/>
                <w:szCs w:val="14"/>
                <w:highlight w:val="yellow"/>
                <w:lang w:val="es-ES"/>
              </w:rPr>
            </w:pPr>
          </w:p>
        </w:tc>
      </w:tr>
    </w:tbl>
    <w:p w14:paraId="027D6291" w14:textId="77777777" w:rsidR="00E472CA" w:rsidRDefault="00E472CA" w:rsidP="00E472CA">
      <w:pPr>
        <w:rPr>
          <w:lang w:val="es-ES"/>
        </w:rPr>
      </w:pPr>
    </w:p>
    <w:p w14:paraId="65E24C26" w14:textId="0D0F0837" w:rsidR="266CA15B" w:rsidRDefault="042298DE" w:rsidP="52ED7273">
      <w:pPr>
        <w:pStyle w:val="Heading3"/>
        <w:rPr>
          <w:lang w:val="es-ES"/>
        </w:rPr>
      </w:pPr>
      <w:bookmarkStart w:id="16" w:name="_Toc209041946"/>
      <w:r w:rsidRPr="02E9A07F">
        <w:rPr>
          <w:sz w:val="20"/>
          <w:lang w:val="es-ES"/>
        </w:rPr>
        <w:t xml:space="preserve">Evidencias del resultado de </w:t>
      </w:r>
      <w:r w:rsidR="5461C122" w:rsidRPr="02E9A07F">
        <w:rPr>
          <w:sz w:val="20"/>
          <w:lang w:val="es-ES"/>
        </w:rPr>
        <w:t>ejecución</w:t>
      </w:r>
      <w:r w:rsidR="0F3F093F" w:rsidRPr="02E9A07F">
        <w:rPr>
          <w:sz w:val="20"/>
          <w:lang w:val="es-ES"/>
        </w:rPr>
        <w:t xml:space="preserve"> de </w:t>
      </w:r>
      <w:r w:rsidRPr="02E9A07F">
        <w:rPr>
          <w:sz w:val="20"/>
          <w:lang w:val="es-ES"/>
        </w:rPr>
        <w:t>prueba</w:t>
      </w:r>
      <w:r w:rsidR="25EB7873" w:rsidRPr="02E9A07F">
        <w:rPr>
          <w:sz w:val="20"/>
          <w:lang w:val="es-ES"/>
        </w:rPr>
        <w:t>s</w:t>
      </w:r>
      <w:r w:rsidR="24123CEB" w:rsidRPr="02E9A07F">
        <w:rPr>
          <w:sz w:val="20"/>
          <w:lang w:val="es-ES"/>
        </w:rPr>
        <w:t xml:space="preserve"> </w:t>
      </w:r>
      <w:r w:rsidR="24123CEB" w:rsidRPr="02E9A07F">
        <w:rPr>
          <w:rFonts w:eastAsia="Arial" w:cs="Arial"/>
          <w:color w:val="000000" w:themeColor="text1"/>
          <w:sz w:val="19"/>
          <w:szCs w:val="19"/>
          <w:lang w:val="es-ES"/>
        </w:rPr>
        <w:t>(Flujos de ejecución)</w:t>
      </w:r>
      <w:bookmarkEnd w:id="16"/>
    </w:p>
    <w:p w14:paraId="4452C57F" w14:textId="4B68B80E" w:rsidR="5BE427F6" w:rsidRDefault="5BE427F6" w:rsidP="08B05969">
      <w:pPr>
        <w:rPr>
          <w:rFonts w:ascii="Arial" w:eastAsia="Arial" w:hAnsi="Arial" w:cs="Arial"/>
          <w:color w:val="000000" w:themeColor="text1"/>
          <w:sz w:val="18"/>
          <w:szCs w:val="18"/>
          <w:lang w:val="es-ES"/>
        </w:rPr>
      </w:pPr>
    </w:p>
    <w:p w14:paraId="15AB1C01" w14:textId="0ABBD0E0" w:rsidR="3182B0CF" w:rsidRDefault="3182B0CF" w:rsidP="08B05969">
      <w:pPr>
        <w:rPr>
          <w:highlight w:val="yellow"/>
          <w:lang w:val="es-ES"/>
        </w:rPr>
      </w:pPr>
      <w:r w:rsidRPr="2B6F5596">
        <w:rPr>
          <w:highlight w:val="yellow"/>
          <w:lang w:val="es-ES"/>
        </w:rPr>
        <w:t>(</w:t>
      </w:r>
      <w:proofErr w:type="spellStart"/>
      <w:r w:rsidRPr="2B6F5596">
        <w:rPr>
          <w:highlight w:val="yellow"/>
          <w:lang w:val="es-ES"/>
        </w:rPr>
        <w:t>Backup</w:t>
      </w:r>
      <w:proofErr w:type="spellEnd"/>
      <w:r w:rsidRPr="2B6F5596">
        <w:rPr>
          <w:highlight w:val="yellow"/>
          <w:lang w:val="es-ES"/>
        </w:rPr>
        <w:t>)</w:t>
      </w:r>
    </w:p>
    <w:p w14:paraId="5941E51D" w14:textId="1B07854E" w:rsidR="2B6F5596" w:rsidRDefault="2B6F5596" w:rsidP="2B6F5596">
      <w:pPr>
        <w:rPr>
          <w:highlight w:val="yellow"/>
          <w:lang w:val="es-ES"/>
        </w:rPr>
      </w:pPr>
    </w:p>
    <w:p w14:paraId="51EC14F4" w14:textId="48A8E0A6" w:rsidR="5BE427F6" w:rsidRDefault="042298DE" w:rsidP="1C0D40A3">
      <w:pPr>
        <w:pStyle w:val="Heading3"/>
        <w:rPr>
          <w:sz w:val="20"/>
          <w:lang w:val="es-ES"/>
        </w:rPr>
      </w:pPr>
      <w:bookmarkStart w:id="17" w:name="_Toc209041947"/>
      <w:r w:rsidRPr="02E9A07F">
        <w:rPr>
          <w:sz w:val="20"/>
          <w:lang w:val="es-ES"/>
        </w:rPr>
        <w:t>Insumos de ejecución</w:t>
      </w:r>
      <w:bookmarkEnd w:id="17"/>
    </w:p>
    <w:p w14:paraId="4928B6B6" w14:textId="3B2F8B71" w:rsidR="07298972" w:rsidRDefault="07298972" w:rsidP="07298972">
      <w:pPr>
        <w:rPr>
          <w:lang w:val="es-ES"/>
        </w:rPr>
      </w:pPr>
    </w:p>
    <w:p w14:paraId="2FB194D1" w14:textId="09FD924C" w:rsidR="32E6B61F" w:rsidRDefault="32E6B61F" w:rsidP="07298972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7298972">
        <w:rPr>
          <w:lang w:val="es-ES"/>
        </w:rPr>
        <w:t>Happy</w:t>
      </w:r>
      <w:proofErr w:type="spellEnd"/>
      <w:r w:rsidRPr="07298972">
        <w:rPr>
          <w:lang w:val="es-ES"/>
        </w:rPr>
        <w:t xml:space="preserve"> </w:t>
      </w:r>
      <w:proofErr w:type="spellStart"/>
      <w:r w:rsidRPr="07298972">
        <w:rPr>
          <w:lang w:val="es-ES"/>
        </w:rPr>
        <w:t>Path</w:t>
      </w:r>
      <w:proofErr w:type="spellEnd"/>
    </w:p>
    <w:p w14:paraId="13259352" w14:textId="6794B574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2025-09-12T11:22:22.797-06: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[nio-8080-exec-2]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name: request-activate-card-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2466D144" w14:textId="7BA0FDD8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lastRenderedPageBreak/>
        <w:t>2025-09-12T11:22:22.797-06: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[nio-8080-exec-2]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replyTo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response-activate-card-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75CAA56F" w14:textId="32539004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2025-09-12T11:22:22.797-06: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[nio-8080-exec-2]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deviceId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557905-2585-f9166208-12d6-4d04-ae11-21825229b304</w:t>
      </w:r>
    </w:p>
    <w:p w14:paraId="7F57E955" w14:textId="642D57B4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2025-09-12T11:22:22.797-06: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[nio-8080-exec-2]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message: [    DEIFSNMXMP5D08241123451O00N200144857770004352820022312321234564PAGOSANT9P6T]</w:t>
      </w:r>
    </w:p>
    <w:p w14:paraId="63719001" w14:textId="3F83F623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2025-09-12T11:22:22.799-06: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[nio-8080-exec-2]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==&gt; Message published:     DEIFSNMXMP5D08241123451O00N200144857770004352820022312321234564PAGOSANT9P6T</w:t>
      </w:r>
    </w:p>
    <w:p w14:paraId="1345D7F9" w14:textId="2A3A34E8" w:rsidR="32E6B61F" w:rsidRDefault="32E6B61F" w:rsidP="07298972">
      <w:pPr>
        <w:spacing w:before="210" w:after="210"/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2025-09-12T11:22:22.909-06: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[nio-8080-exec-2]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Object created...... </w:t>
      </w:r>
      <w:r w:rsidRPr="07298972">
        <w:rPr>
          <w:rFonts w:ascii="Segoe UI" w:eastAsia="Segoe UI" w:hAnsi="Segoe UI" w:cs="Segoe UI"/>
          <w:sz w:val="21"/>
          <w:szCs w:val="21"/>
          <w:lang w:val="es-ES"/>
        </w:rPr>
        <w:t>Id: 1757697742890-0</w:t>
      </w:r>
    </w:p>
    <w:p w14:paraId="14653F5D" w14:textId="7156FA82" w:rsidR="32E6B61F" w:rsidRDefault="32E6B61F" w:rsidP="07298972">
      <w:r w:rsidRPr="07298972">
        <w:rPr>
          <w:rFonts w:ascii="Segoe UI" w:eastAsia="Segoe UI" w:hAnsi="Segoe UI" w:cs="Segoe UI"/>
          <w:sz w:val="21"/>
          <w:szCs w:val="21"/>
          <w:lang w:val="es-ES"/>
        </w:rPr>
        <w:t xml:space="preserve"> </w:t>
      </w:r>
      <w:r w:rsidRPr="07298972">
        <w:rPr>
          <w:lang w:val="es-ES"/>
        </w:rPr>
        <w:t xml:space="preserve"> </w:t>
      </w:r>
    </w:p>
    <w:p w14:paraId="348FC7E0" w14:textId="4285CF2D" w:rsidR="32E6B61F" w:rsidRDefault="32E6B61F" w:rsidP="07298972">
      <w:pPr>
        <w:pStyle w:val="ListParagraph"/>
        <w:numPr>
          <w:ilvl w:val="0"/>
          <w:numId w:val="1"/>
        </w:numPr>
        <w:rPr>
          <w:lang w:val="es-ES"/>
        </w:rPr>
      </w:pPr>
      <w:r w:rsidRPr="07298972">
        <w:rPr>
          <w:lang w:val="es-ES"/>
        </w:rPr>
        <w:t>Error 400</w:t>
      </w:r>
    </w:p>
    <w:p w14:paraId="3A742EA5" w14:textId="07FB820D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2025-09-12T11:44:26.746-06: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[nio-8080-exec-5]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name: request-activate-card-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3CB88F96" w14:textId="096137AD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2025-09-12T11:44:26.746-06: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[nio-8080-exec-5]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replyTo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response-activate-card-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0F1FE853" w14:textId="3E8A9D54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2025-09-12T11:44:26.746-06: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[nio-8080-exec-5]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deviceId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557905-2585-f9166208-12d6-4d04-ae11-21825229b304</w:t>
      </w:r>
    </w:p>
    <w:p w14:paraId="0B4E1F5A" w14:textId="0E52A340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2025-09-12T11:44:26.746-06: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[nio-8080-exec-5]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message: [    DEIFSNMXMP5D08241123451O00N2                      2312321234564PAGOSANT9P6T]</w:t>
      </w:r>
    </w:p>
    <w:p w14:paraId="40597651" w14:textId="642CFECB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lastRenderedPageBreak/>
        <w:t>2025-09-12T11:44:26.746-06: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[nio-8080-exec-5]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==&gt; Message published:     DEIFSNMXMP5D08241123451O00N2                      2312321234564PAGOSANT9P6T</w:t>
      </w:r>
    </w:p>
    <w:p w14:paraId="3F5CB22A" w14:textId="7A1E148C" w:rsidR="32E6B61F" w:rsidRDefault="32E6B61F" w:rsidP="07298972">
      <w:pPr>
        <w:spacing w:before="210" w:after="210"/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2025-09-12T11:44:26.778-06: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[nio-8080-exec-5]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Object created...... </w:t>
      </w:r>
      <w:r w:rsidRPr="07298972">
        <w:rPr>
          <w:rFonts w:ascii="Segoe UI" w:eastAsia="Segoe UI" w:hAnsi="Segoe UI" w:cs="Segoe UI"/>
          <w:sz w:val="21"/>
          <w:szCs w:val="21"/>
          <w:lang w:val="es-ES"/>
        </w:rPr>
        <w:t>Id: 1757699066760-0</w:t>
      </w:r>
    </w:p>
    <w:p w14:paraId="1AACB5A1" w14:textId="0E7B3894" w:rsidR="32E6B61F" w:rsidRPr="00B21CAB" w:rsidRDefault="32E6B61F" w:rsidP="07298972">
      <w:pPr>
        <w:rPr>
          <w:rFonts w:ascii="Segoe UI" w:eastAsia="Segoe UI" w:hAnsi="Segoe UI" w:cs="Segoe UI"/>
          <w:sz w:val="21"/>
          <w:szCs w:val="21"/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* Error 404</w:t>
      </w:r>
    </w:p>
    <w:p w14:paraId="064CE094" w14:textId="071B1834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2025-09-12T11:51:09.123-06: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[nio-8080-exec-8]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name: request-activate-card-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12766F11" w14:textId="54B24D4A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2025-09-12T11:51:09.123-06: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[nio-8080-exec-8]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replyTo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response-activate-card-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7C694232" w14:textId="71E8A976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2025-09-12T11:51:09.123-06: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[nio-8080-exec-8]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deviceId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557905-2585-f9166208-12d6-4d04-ae11-21825229b304</w:t>
      </w:r>
    </w:p>
    <w:p w14:paraId="08DF0734" w14:textId="48989092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2025-09-12T11:51:09.123-06: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[nio-8080-exec-8]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message: [    DEIFSNMXMP5D08241123451O00N20014485777000435282002      1234564PAGOSANT9P6T]</w:t>
      </w:r>
    </w:p>
    <w:p w14:paraId="1864DFBF" w14:textId="6463C646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2025-09-12T11:51:09.123-06: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[nio-8080-exec-8]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==&gt; Message published:     DEIFSNMXMP5D08241123451O00N20014485777000435282002      1234564PAGOSANT9P6T</w:t>
      </w:r>
    </w:p>
    <w:p w14:paraId="0B64DA67" w14:textId="62996919" w:rsidR="32E6B61F" w:rsidRDefault="32E6B61F" w:rsidP="07298972">
      <w:pPr>
        <w:spacing w:before="210" w:after="210"/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2025-09-12T11:51:09.157-06: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[nio-8080-exec-8]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Object created...... </w:t>
      </w:r>
      <w:r w:rsidRPr="07298972">
        <w:rPr>
          <w:rFonts w:ascii="Segoe UI" w:eastAsia="Segoe UI" w:hAnsi="Segoe UI" w:cs="Segoe UI"/>
          <w:sz w:val="21"/>
          <w:szCs w:val="21"/>
          <w:lang w:val="es-ES"/>
        </w:rPr>
        <w:t>Id: 1757699469139-0</w:t>
      </w:r>
    </w:p>
    <w:p w14:paraId="6E00CBD9" w14:textId="0756C578" w:rsidR="32E6B61F" w:rsidRDefault="32E6B61F" w:rsidP="07298972">
      <w:pPr>
        <w:spacing w:before="210" w:after="210"/>
      </w:pPr>
      <w:r w:rsidRPr="07298972">
        <w:rPr>
          <w:rFonts w:ascii="Segoe UI" w:eastAsia="Segoe UI" w:hAnsi="Segoe UI" w:cs="Segoe UI"/>
          <w:sz w:val="21"/>
          <w:szCs w:val="21"/>
          <w:lang w:val="es-ES"/>
        </w:rPr>
        <w:t xml:space="preserve"> </w:t>
      </w:r>
    </w:p>
    <w:p w14:paraId="126E9BD9" w14:textId="39FAE21A" w:rsidR="32E6B61F" w:rsidRPr="00B21CAB" w:rsidRDefault="32E6B61F" w:rsidP="07298972">
      <w:pPr>
        <w:rPr>
          <w:lang w:val="en-US"/>
        </w:rPr>
      </w:pPr>
      <w:r w:rsidRPr="07298972">
        <w:rPr>
          <w:rFonts w:ascii="Segoe UI" w:eastAsia="Segoe UI" w:hAnsi="Segoe UI" w:cs="Segoe UI"/>
          <w:sz w:val="21"/>
          <w:szCs w:val="21"/>
          <w:lang w:val="es-ES"/>
        </w:rPr>
        <w:t xml:space="preserve">  </w:t>
      </w:r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*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error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500</w:t>
      </w:r>
    </w:p>
    <w:p w14:paraId="094C183C" w14:textId="4BD4E536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2025-09-12T11:54:24.709-06: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[nio-8080-exec-1]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name: request-activate-card-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6969F6E2" w14:textId="18127B15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lastRenderedPageBreak/>
        <w:t>2025-09-12T11:54:24.710-06: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[nio-8080-exec-1]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replyTo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response-activate-card-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1AC3D88C" w14:textId="2AC081B0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2025-09-12T11:54:24.710-06: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[nio-8080-exec-1]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deviceId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557905-2585-f9166208-12d6-4d04-ae11-21825229b304</w:t>
      </w:r>
    </w:p>
    <w:p w14:paraId="1AC402FD" w14:textId="39DFD4B7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2025-09-12T11:54:24.710-06: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[nio-8080-exec-1]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message: [    DEIFSNMXMP5D08241123451O00N200144857770004352820022312321234564    SANT9P6T]</w:t>
      </w:r>
    </w:p>
    <w:p w14:paraId="10949C46" w14:textId="13ED0C73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2025-09-12T11:54:24.710-06: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[nio-8080-exec-1]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==&gt; Message published:     DEIFSNMXMP5D08241123451O00N200144857770004352820022312321234564    SANT9P6T</w:t>
      </w:r>
    </w:p>
    <w:p w14:paraId="1A9BE5F4" w14:textId="478CCE87" w:rsidR="32E6B61F" w:rsidRDefault="32E6B61F" w:rsidP="07298972">
      <w:pPr>
        <w:spacing w:before="210" w:after="210"/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2025-09-12T11:54:24.740-06: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[nio-8080-exec-1]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Object created...... </w:t>
      </w:r>
      <w:r w:rsidRPr="07298972">
        <w:rPr>
          <w:rFonts w:ascii="Segoe UI" w:eastAsia="Segoe UI" w:hAnsi="Segoe UI" w:cs="Segoe UI"/>
          <w:sz w:val="21"/>
          <w:szCs w:val="21"/>
          <w:lang w:val="es-ES"/>
        </w:rPr>
        <w:t>Id: 1757699664722-0</w:t>
      </w:r>
    </w:p>
    <w:p w14:paraId="619EA918" w14:textId="089CDEC1" w:rsidR="32E6B61F" w:rsidRDefault="32E6B61F" w:rsidP="07298972">
      <w:pPr>
        <w:spacing w:before="210" w:after="210"/>
      </w:pPr>
      <w:r w:rsidRPr="07298972">
        <w:rPr>
          <w:rFonts w:ascii="Segoe UI" w:eastAsia="Segoe UI" w:hAnsi="Segoe UI" w:cs="Segoe UI"/>
          <w:sz w:val="21"/>
          <w:szCs w:val="21"/>
          <w:lang w:val="es-ES"/>
        </w:rPr>
        <w:t xml:space="preserve"> </w:t>
      </w:r>
    </w:p>
    <w:p w14:paraId="17EEDFA9" w14:textId="305BA65B" w:rsidR="32E6B61F" w:rsidRPr="00B21CAB" w:rsidRDefault="32E6B61F" w:rsidP="07298972">
      <w:pPr>
        <w:rPr>
          <w:lang w:val="en-US"/>
        </w:rPr>
      </w:pPr>
      <w:r w:rsidRPr="07298972">
        <w:rPr>
          <w:rFonts w:ascii="Segoe UI" w:eastAsia="Segoe UI" w:hAnsi="Segoe UI" w:cs="Segoe UI"/>
          <w:sz w:val="21"/>
          <w:szCs w:val="21"/>
          <w:lang w:val="es-ES"/>
        </w:rPr>
        <w:t xml:space="preserve">  </w:t>
      </w:r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*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error</w:t>
      </w:r>
      <w:proofErr w:type="gramEnd"/>
    </w:p>
    <w:p w14:paraId="1284C2D8" w14:textId="5090A1B7" w:rsidR="07298972" w:rsidRPr="00B21CAB" w:rsidRDefault="07298972" w:rsidP="07298972">
      <w:pPr>
        <w:rPr>
          <w:rFonts w:ascii="Segoe UI" w:eastAsia="Segoe UI" w:hAnsi="Segoe UI" w:cs="Segoe UI"/>
          <w:sz w:val="21"/>
          <w:szCs w:val="21"/>
          <w:lang w:val="en-US"/>
        </w:rPr>
      </w:pPr>
    </w:p>
    <w:p w14:paraId="65210ECB" w14:textId="28B354CE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2025-09-12T12:01:51.891-06: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[nio-8080-exec-4]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name: request-activate-card-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245232D9" w14:textId="4096CCF0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2025-09-12T12:01:51.891-06: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[nio-8080-exec-4]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replyTo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response-activate-card-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42DF6352" w14:textId="09C288E3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2025-09-12T12:01:51.891-06: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[nio-8080-exec-4]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deviceId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557905-9575-d6a9924-2f67-436e-b8fa-11da5589b</w:t>
      </w:r>
    </w:p>
    <w:p w14:paraId="028C4757" w14:textId="42498AE7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2025-09-12T12:01:51.891-06: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[nio-8080-exec-4]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message: [    DEIFSNMXMP5D08241123451O00N2                      2312321234564PAGOSANT9P6T]</w:t>
      </w:r>
    </w:p>
    <w:p w14:paraId="22BD5DF3" w14:textId="426DDF14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lastRenderedPageBreak/>
        <w:t>2025-09-12T12:01:51.892-06: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[nio-8080-exec-4]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==&gt; Message published:     DEIFSNMXMP5D08241123451O00N2                      2312321234564PAGOSANT9P6T</w:t>
      </w:r>
    </w:p>
    <w:p w14:paraId="0A0D2978" w14:textId="20962BCA" w:rsidR="32E6B61F" w:rsidRDefault="32E6B61F" w:rsidP="07298972">
      <w:pPr>
        <w:spacing w:before="210" w:after="210"/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2025-09-12T12:01:51.923-06: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[nio-8080-exec-4]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Object created...... </w:t>
      </w:r>
      <w:r w:rsidRPr="07298972">
        <w:rPr>
          <w:rFonts w:ascii="Segoe UI" w:eastAsia="Segoe UI" w:hAnsi="Segoe UI" w:cs="Segoe UI"/>
          <w:sz w:val="21"/>
          <w:szCs w:val="21"/>
          <w:lang w:val="es-ES"/>
        </w:rPr>
        <w:t>Id: 1757700111905-0</w:t>
      </w:r>
    </w:p>
    <w:p w14:paraId="3EC3F61C" w14:textId="3E92D994" w:rsidR="32E6B61F" w:rsidRDefault="32E6B61F" w:rsidP="07298972">
      <w:pPr>
        <w:spacing w:before="210" w:after="210"/>
      </w:pPr>
      <w:r w:rsidRPr="07298972">
        <w:rPr>
          <w:rFonts w:ascii="Segoe UI" w:eastAsia="Segoe UI" w:hAnsi="Segoe UI" w:cs="Segoe UI"/>
          <w:sz w:val="21"/>
          <w:szCs w:val="21"/>
          <w:lang w:val="es-ES"/>
        </w:rPr>
        <w:t xml:space="preserve"> </w:t>
      </w:r>
    </w:p>
    <w:p w14:paraId="3677768F" w14:textId="1D7D7902" w:rsidR="32E6B61F" w:rsidRPr="00B21CAB" w:rsidRDefault="32E6B61F" w:rsidP="07298972">
      <w:pPr>
        <w:rPr>
          <w:lang w:val="en-US"/>
        </w:rPr>
      </w:pPr>
      <w:r w:rsidRPr="07298972">
        <w:rPr>
          <w:rFonts w:ascii="Segoe UI" w:eastAsia="Segoe UI" w:hAnsi="Segoe UI" w:cs="Segoe UI"/>
          <w:sz w:val="21"/>
          <w:szCs w:val="21"/>
          <w:lang w:val="es-ES"/>
        </w:rPr>
        <w:t xml:space="preserve">  </w:t>
      </w:r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*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error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57925499" w14:textId="4BD21DDC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2025-09-12T12:05:32.524-06: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[io-8080-exec-10]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name: request-activate-card-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4D08F075" w14:textId="3E5582DE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2025-09-12T12:05:32.524-06: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[io-8080-exec-10]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replyTo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response-activate-card-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07A0A645" w14:textId="2E41BD0D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2025-09-12T12:05:32.524-06: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[io-8080-exec-10]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deviceId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557905-9575-d6a9924-2f67-436e-b8fa-11da5589b</w:t>
      </w:r>
    </w:p>
    <w:p w14:paraId="59908397" w14:textId="131FFD80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2025-09-12T12:05:32.524-06: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[io-8080-exec-10]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message: [    DEIFSNMXMP5D08241123451O00N200144857770004352820022312321234564PAGOSANT9P6T]</w:t>
      </w:r>
    </w:p>
    <w:p w14:paraId="06CA3313" w14:textId="7CDC4FF3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2025-09-12T12:05:32.524-06: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[io-8080-exec-10]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==&gt; Message published:     DEIFSNMXMP5D08241123451O00N200144857770004352820022312321234564PAGOSANT9P6T</w:t>
      </w:r>
    </w:p>
    <w:p w14:paraId="44032015" w14:textId="17987E54" w:rsidR="32E6B61F" w:rsidRDefault="32E6B61F" w:rsidP="07298972">
      <w:pPr>
        <w:spacing w:before="240" w:after="240"/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2025-09-12T12:05:32.554-06: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[io-8080-exec-10]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Object created...... </w:t>
      </w:r>
      <w:r w:rsidRPr="07298972">
        <w:rPr>
          <w:rFonts w:ascii="Segoe UI" w:eastAsia="Segoe UI" w:hAnsi="Segoe UI" w:cs="Segoe UI"/>
          <w:sz w:val="21"/>
          <w:szCs w:val="21"/>
          <w:lang w:val="es-ES"/>
        </w:rPr>
        <w:t>Id: 1757700332537-0</w:t>
      </w:r>
    </w:p>
    <w:p w14:paraId="6A4B09B3" w14:textId="2ABD2E86" w:rsidR="32E6B61F" w:rsidRPr="00B21CAB" w:rsidRDefault="32E6B61F" w:rsidP="07298972">
      <w:pPr>
        <w:rPr>
          <w:rFonts w:ascii="Segoe UI" w:eastAsia="Segoe UI" w:hAnsi="Segoe UI" w:cs="Segoe UI"/>
          <w:sz w:val="21"/>
          <w:szCs w:val="21"/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*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error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27EA3FDC" w14:textId="06F58FCA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lastRenderedPageBreak/>
        <w:t>2025-09-12T12:13:18.849-06: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[nio-8080-exec-3]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name: request-activate-card-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489F8E7D" w14:textId="5EDF4202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2025-09-12T12:13:18.849-06: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[nio-8080-exec-3]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replyTo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response-activate-card-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6969CE6A" w14:textId="69CAB9E3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2025-09-12T12:13:18.849-06: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[nio-8080-exec-3]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deviceId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557905-9575-d6a9924-2f67-436e-b8fa-11da5589b</w:t>
      </w:r>
    </w:p>
    <w:p w14:paraId="1A112519" w14:textId="628CE0A6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2025-09-12T12:13:18.849-06: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[nio-8080-exec-3]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message: [    DEIFSNMXMP5D08241123451O00N200144857770004352820022312321234564PAGOSANT9P6T]</w:t>
      </w:r>
    </w:p>
    <w:p w14:paraId="4B5895E3" w14:textId="16B74128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2025-09-12T12:13:18.849-06: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[nio-8080-exec-3]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==&gt; Message published:     DEIFSNMXMP5D08241123451O00N200144857770004352820022312321234564PAGOSANT9P6T</w:t>
      </w:r>
    </w:p>
    <w:p w14:paraId="03FE897A" w14:textId="023CBD06" w:rsidR="32E6B61F" w:rsidRDefault="32E6B61F" w:rsidP="07298972">
      <w:pPr>
        <w:spacing w:before="240" w:after="240"/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2025-09-12T12:13:18.883-06: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[nio-8080-exec-3]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Object created...... </w:t>
      </w:r>
      <w:r w:rsidRPr="07298972">
        <w:rPr>
          <w:rFonts w:ascii="Segoe UI" w:eastAsia="Segoe UI" w:hAnsi="Segoe UI" w:cs="Segoe UI"/>
          <w:sz w:val="21"/>
          <w:szCs w:val="21"/>
          <w:lang w:val="es-ES"/>
        </w:rPr>
        <w:t>Id: 1757700798866-0</w:t>
      </w:r>
    </w:p>
    <w:p w14:paraId="2DE54A57" w14:textId="6E58B41C" w:rsidR="32E6B61F" w:rsidRPr="00B21CAB" w:rsidRDefault="32E6B61F" w:rsidP="07298972">
      <w:pPr>
        <w:rPr>
          <w:rFonts w:ascii="Segoe UI" w:eastAsia="Segoe UI" w:hAnsi="Segoe UI" w:cs="Segoe UI"/>
          <w:sz w:val="21"/>
          <w:szCs w:val="21"/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*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error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0B8739DD" w14:textId="64766A6C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2025-09-12T12:39:20.313-06: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[nio-8080-exec-1]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name: request-activate-card-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4D3F3ECA" w14:textId="3458EAEA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2025-09-12T12:39:20.314-06: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[nio-8080-exec-1]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replyTo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response-activate-card-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116C1AD9" w14:textId="27BE4AE8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2025-09-12T12:39:20.314-06: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[nio-8080-exec-1]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deviceId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117300-0328-2ec986f5-c76f-4b09-a8ef-1b0a53b6f2d7</w:t>
      </w:r>
    </w:p>
    <w:p w14:paraId="380A2EAB" w14:textId="422CA91E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lastRenderedPageBreak/>
        <w:t>2025-09-12T12:39:20.314-06: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[nio-8080-exec-1]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message: [    DEIFSNMXMP5D08241123451O00N200144857770004352820022312321234564PAGOSANT9P6T]</w:t>
      </w:r>
    </w:p>
    <w:p w14:paraId="6492F6B7" w14:textId="298AE31B" w:rsidR="32E6B61F" w:rsidRPr="00B21CAB" w:rsidRDefault="32E6B61F" w:rsidP="07298972">
      <w:pPr>
        <w:spacing w:before="210" w:after="21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2025-09-12T12:39:20.314-06: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[nio-8080-exec-1]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==&gt; Message published:     DEIFSNMXMP5D08241123451O00N200144857770004352820022312321234564PAGOSANT9P6T</w:t>
      </w:r>
    </w:p>
    <w:p w14:paraId="158FA87E" w14:textId="379F2E8A" w:rsidR="32E6B61F" w:rsidRDefault="32E6B61F" w:rsidP="07298972">
      <w:pPr>
        <w:spacing w:before="210" w:after="210"/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2025-09-12T12:39:20.342-06: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25532 --- [time-tracker] [nio-8080-exec-1]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Object created...... </w:t>
      </w:r>
      <w:r w:rsidRPr="07298972">
        <w:rPr>
          <w:rFonts w:ascii="Segoe UI" w:eastAsia="Segoe UI" w:hAnsi="Segoe UI" w:cs="Segoe UI"/>
          <w:sz w:val="21"/>
          <w:szCs w:val="21"/>
          <w:lang w:val="es-ES"/>
        </w:rPr>
        <w:t>Id: 1757702360328-0</w:t>
      </w:r>
    </w:p>
    <w:p w14:paraId="5019FDBB" w14:textId="3B8657FE" w:rsidR="32E6B61F" w:rsidRDefault="32E6B61F" w:rsidP="07298972">
      <w:pPr>
        <w:spacing w:before="210" w:after="210"/>
      </w:pPr>
      <w:r w:rsidRPr="07298972">
        <w:rPr>
          <w:rFonts w:ascii="Segoe UI" w:eastAsia="Segoe UI" w:hAnsi="Segoe UI" w:cs="Segoe UI"/>
          <w:sz w:val="21"/>
          <w:szCs w:val="21"/>
          <w:lang w:val="es-ES"/>
        </w:rPr>
        <w:t xml:space="preserve"> </w:t>
      </w:r>
    </w:p>
    <w:p w14:paraId="41D294DD" w14:textId="0032F81A" w:rsidR="32E6B61F" w:rsidRPr="00B21CAB" w:rsidRDefault="32E6B61F" w:rsidP="07298972">
      <w:pPr>
        <w:rPr>
          <w:lang w:val="en-US"/>
        </w:rPr>
      </w:pPr>
      <w:r w:rsidRPr="07298972">
        <w:rPr>
          <w:rFonts w:ascii="Segoe UI" w:eastAsia="Segoe UI" w:hAnsi="Segoe UI" w:cs="Segoe UI"/>
          <w:sz w:val="21"/>
          <w:szCs w:val="21"/>
          <w:lang w:val="es-ES"/>
        </w:rPr>
        <w:t xml:space="preserve">  </w:t>
      </w:r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*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error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68DF4BD8" w14:textId="299C91AD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2025-09-12T12:46:21.817-06: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3880 --- [time-tracker] [nio-8080-exec-2]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name: request-activate-card-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42585D88" w14:textId="2DC62561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2025-09-12T12:46:21.817-06: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3880 --- [time-tracker] [nio-8080-exec-2]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replyTo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response-activate-card-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1A189831" w14:textId="13738D8E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2025-09-12T12:46:21.817-06: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3880 --- [time-tracker] [nio-8080-exec-2]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deviceId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557905-9575-d6a99240-2f67-436e-b8fa-11da5589c9e7</w:t>
      </w:r>
    </w:p>
    <w:p w14:paraId="2D9B0020" w14:textId="5CCD3A2A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2025-09-12T12:46:21.817-06: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3880 --- [time-tracker] [nio-8080-exec-2]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message: [    DEIFSNMXMP5D08241123451O00N200144857770004352820022312321234564PAGOSANT9P6T]</w:t>
      </w:r>
    </w:p>
    <w:p w14:paraId="4D09592E" w14:textId="1E91D573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2025-09-12T12:46:21.821-06: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3880 --- [time-tracker] [nio-8080-exec-2]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==&gt; Message published:     DEIFSNMXMP5D08241123451O00N200144857770004352820022312321234564PAGOSANT9P6T</w:t>
      </w:r>
    </w:p>
    <w:p w14:paraId="517BAA44" w14:textId="7B2DF32B" w:rsidR="32E6B61F" w:rsidRDefault="32E6B61F" w:rsidP="07298972">
      <w:pPr>
        <w:spacing w:before="240" w:after="240"/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2025-09-12T12:46:21.941-06: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3880 --- [time-tracker] [nio-8080-exec-2]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Object created...... </w:t>
      </w:r>
      <w:r w:rsidRPr="07298972">
        <w:rPr>
          <w:rFonts w:ascii="Segoe UI" w:eastAsia="Segoe UI" w:hAnsi="Segoe UI" w:cs="Segoe UI"/>
          <w:sz w:val="21"/>
          <w:szCs w:val="21"/>
          <w:lang w:val="es-ES"/>
        </w:rPr>
        <w:t>Id: 1757702781923-0</w:t>
      </w:r>
    </w:p>
    <w:p w14:paraId="0D93B734" w14:textId="6A04F3CC" w:rsidR="32E6B61F" w:rsidRPr="00B21CAB" w:rsidRDefault="32E6B61F" w:rsidP="07298972">
      <w:pPr>
        <w:rPr>
          <w:rFonts w:ascii="Segoe UI" w:eastAsia="Segoe UI" w:hAnsi="Segoe UI" w:cs="Segoe UI"/>
          <w:sz w:val="21"/>
          <w:szCs w:val="21"/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*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error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0375D037" w14:textId="15934370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2025-09-12T12:54:08.785-06: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3880 --- [time-tracker] [nio-8080-exec-8]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name: request-activate-card-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3850ACFA" w14:textId="12A89C51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2025-09-12T12:54:08.786-06: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3880 --- [time-tracker] [nio-8080-exec-8]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stream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replyTo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response-activate-card-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lmwy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-stream</w:t>
      </w:r>
    </w:p>
    <w:p w14:paraId="18C16560" w14:textId="6014570C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2025-09-12T12:54:08.786-06: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3880 --- [time-tracker] [nio-8080-exec-8]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deviceId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>: 457300-0328-2ec986f5-c76f-4b09-a8ef-1b0a53b6f2d1</w:t>
      </w:r>
    </w:p>
    <w:p w14:paraId="02EF2105" w14:textId="4D932A3A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2025-09-12T12:54:08.786-06: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3880 --- [time-tracker] [nio-8080-exec-8]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message: [    DEIFSNMXMP5D08241123451O00N200144857770004352820022312321234564PAGOSANT9P6T]</w:t>
      </w:r>
    </w:p>
    <w:p w14:paraId="534D6165" w14:textId="1086932B" w:rsidR="32E6B61F" w:rsidRPr="00B21CAB" w:rsidRDefault="32E6B61F" w:rsidP="07298972">
      <w:pPr>
        <w:spacing w:before="240" w:after="240"/>
        <w:rPr>
          <w:lang w:val="en-US"/>
        </w:rPr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2025-09-12T12:54:08.786-06: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3880 --- [time-tracker] [nio-8080-exec-8]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==&gt; Message published:     DEIFSNMXMP5D08241123451O00N200144857770004352820022312321234564PAGOSANT9P6T</w:t>
      </w:r>
    </w:p>
    <w:p w14:paraId="5A64AFB4" w14:textId="5DD28B8F" w:rsidR="32E6B61F" w:rsidRDefault="32E6B61F" w:rsidP="07298972">
      <w:pPr>
        <w:spacing w:before="240" w:after="240"/>
      </w:pPr>
      <w:r w:rsidRPr="00B21CAB">
        <w:rPr>
          <w:rFonts w:ascii="Segoe UI" w:eastAsia="Segoe UI" w:hAnsi="Segoe UI" w:cs="Segoe UI"/>
          <w:sz w:val="21"/>
          <w:szCs w:val="21"/>
          <w:lang w:val="en-US"/>
        </w:rPr>
        <w:t>2025-09-12T12:54:08.815-06: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00  INFO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3880 --- [time-tracker] [nio-8080-exec-8] </w:t>
      </w:r>
      <w:proofErr w:type="spellStart"/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>c.m.s.p.acl.microservice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>.TestPublisher</w:t>
      </w:r>
      <w:proofErr w:type="spell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 :</w:t>
      </w:r>
      <w:proofErr w:type="gramEnd"/>
      <w:r w:rsidRPr="00B21CAB">
        <w:rPr>
          <w:rFonts w:ascii="Segoe UI" w:eastAsia="Segoe UI" w:hAnsi="Segoe UI" w:cs="Segoe UI"/>
          <w:sz w:val="21"/>
          <w:szCs w:val="21"/>
          <w:lang w:val="en-US"/>
        </w:rPr>
        <w:t xml:space="preserve"> Object created...... </w:t>
      </w:r>
      <w:r w:rsidRPr="07298972">
        <w:rPr>
          <w:rFonts w:ascii="Segoe UI" w:eastAsia="Segoe UI" w:hAnsi="Segoe UI" w:cs="Segoe UI"/>
          <w:sz w:val="21"/>
          <w:szCs w:val="21"/>
          <w:lang w:val="es-ES"/>
        </w:rPr>
        <w:t>Id: 1757703248799-0</w:t>
      </w:r>
    </w:p>
    <w:p w14:paraId="2739B653" w14:textId="04890DA5" w:rsidR="07298972" w:rsidRDefault="07298972" w:rsidP="07298972">
      <w:pPr>
        <w:rPr>
          <w:rFonts w:ascii="Segoe UI" w:eastAsia="Segoe UI" w:hAnsi="Segoe UI" w:cs="Segoe UI"/>
          <w:sz w:val="21"/>
          <w:szCs w:val="21"/>
          <w:lang w:val="es-ES"/>
        </w:rPr>
      </w:pPr>
    </w:p>
    <w:sectPr w:rsidR="07298972" w:rsidSect="00427E62">
      <w:headerReference w:type="default" r:id="rId13"/>
      <w:footerReference w:type="default" r:id="rId14"/>
      <w:pgSz w:w="15842" w:h="12242" w:orient="landscape" w:code="1"/>
      <w:pgMar w:top="1134" w:right="709" w:bottom="1134" w:left="567" w:header="568" w:footer="5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0306A" w14:textId="77777777" w:rsidR="001D5458" w:rsidRDefault="001D5458" w:rsidP="00672F08">
      <w:r>
        <w:separator/>
      </w:r>
    </w:p>
  </w:endnote>
  <w:endnote w:type="continuationSeparator" w:id="0">
    <w:p w14:paraId="6529DB5A" w14:textId="77777777" w:rsidR="001D5458" w:rsidRDefault="001D5458" w:rsidP="0067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,Times New Roman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135" w:type="dxa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572"/>
      <w:gridCol w:w="3572"/>
      <w:gridCol w:w="2991"/>
    </w:tblGrid>
    <w:tr w:rsidR="00422CBF" w:rsidRPr="00B51B6A" w14:paraId="180C9284" w14:textId="77777777">
      <w:trPr>
        <w:cantSplit/>
      </w:trPr>
      <w:tc>
        <w:tcPr>
          <w:tcW w:w="3572" w:type="dxa"/>
          <w:shd w:val="pct5" w:color="000000" w:fill="FFFFFF"/>
        </w:tcPr>
        <w:p w14:paraId="567D0E04" w14:textId="77777777" w:rsidR="00422CBF" w:rsidRPr="00B51B6A" w:rsidRDefault="00422CBF" w:rsidP="00660EC8">
          <w:pPr>
            <w:spacing w:before="30"/>
            <w:jc w:val="both"/>
            <w:rPr>
              <w:rFonts w:ascii="Arial" w:hAnsi="Arial"/>
            </w:rPr>
          </w:pPr>
          <w:r w:rsidRPr="00B51B6A">
            <w:rPr>
              <w:rFonts w:ascii="Arial" w:hAnsi="Arial"/>
              <w:caps/>
            </w:rPr>
            <w:t xml:space="preserve">FECHA VIGOR: </w:t>
          </w:r>
        </w:p>
      </w:tc>
      <w:tc>
        <w:tcPr>
          <w:tcW w:w="3572" w:type="dxa"/>
          <w:shd w:val="pct5" w:color="000000" w:fill="FFFFFF"/>
        </w:tcPr>
        <w:p w14:paraId="168F8CE4" w14:textId="77777777" w:rsidR="00422CBF" w:rsidRPr="00B51B6A" w:rsidRDefault="00422CBF" w:rsidP="00DF5ECF">
          <w:pPr>
            <w:spacing w:before="30"/>
            <w:rPr>
              <w:rFonts w:ascii="Arial" w:hAnsi="Arial"/>
            </w:rPr>
          </w:pPr>
          <w:r>
            <w:rPr>
              <w:rFonts w:ascii="Arial" w:hAnsi="Arial"/>
            </w:rPr>
            <w:t>PUBLICACIÓN INICIAL</w:t>
          </w:r>
        </w:p>
      </w:tc>
      <w:tc>
        <w:tcPr>
          <w:tcW w:w="2991" w:type="dxa"/>
          <w:shd w:val="pct5" w:color="000000" w:fill="FFFFFF"/>
        </w:tcPr>
        <w:p w14:paraId="1C1CCDB6" w14:textId="77777777" w:rsidR="00422CBF" w:rsidRPr="00B51B6A" w:rsidRDefault="00422CBF" w:rsidP="00226209">
          <w:pPr>
            <w:spacing w:before="30"/>
            <w:jc w:val="right"/>
            <w:rPr>
              <w:rFonts w:ascii="Arial" w:hAnsi="Arial"/>
            </w:rPr>
          </w:pPr>
          <w:r w:rsidRPr="00B51B6A">
            <w:rPr>
              <w:rFonts w:ascii="Arial" w:hAnsi="Arial"/>
              <w:caps/>
            </w:rPr>
            <w:t xml:space="preserve">PÁG. </w:t>
          </w:r>
          <w:r w:rsidRPr="00CD2A31">
            <w:rPr>
              <w:rStyle w:val="PageNumber"/>
              <w:rFonts w:ascii="Arial" w:hAnsi="Arial" w:cs="Arial"/>
            </w:rPr>
            <w:fldChar w:fldCharType="begin"/>
          </w:r>
          <w:r w:rsidRPr="00CD2A31">
            <w:rPr>
              <w:rStyle w:val="PageNumber"/>
              <w:rFonts w:ascii="Arial" w:hAnsi="Arial" w:cs="Arial"/>
            </w:rPr>
            <w:instrText xml:space="preserve"> PAGE </w:instrText>
          </w:r>
          <w:r w:rsidRPr="00CD2A31">
            <w:rPr>
              <w:rStyle w:val="PageNumber"/>
              <w:rFonts w:ascii="Arial" w:hAnsi="Arial" w:cs="Arial"/>
            </w:rPr>
            <w:fldChar w:fldCharType="separate"/>
          </w:r>
          <w:r w:rsidR="009A3F71">
            <w:rPr>
              <w:rStyle w:val="PageNumber"/>
              <w:rFonts w:ascii="Arial" w:hAnsi="Arial" w:cs="Arial"/>
              <w:noProof/>
            </w:rPr>
            <w:t>3</w:t>
          </w:r>
          <w:r w:rsidRPr="00CD2A31">
            <w:rPr>
              <w:rStyle w:val="PageNumber"/>
              <w:rFonts w:ascii="Arial" w:hAnsi="Arial" w:cs="Arial"/>
            </w:rPr>
            <w:fldChar w:fldCharType="end"/>
          </w:r>
          <w:r w:rsidRPr="00B51B6A">
            <w:rPr>
              <w:rFonts w:ascii="Arial" w:hAnsi="Arial"/>
              <w:caps/>
            </w:rPr>
            <w:t xml:space="preserve"> de </w:t>
          </w:r>
          <w:r w:rsidRPr="00CD2A31">
            <w:rPr>
              <w:rStyle w:val="PageNumber"/>
              <w:rFonts w:ascii="Arial" w:hAnsi="Arial" w:cs="Arial"/>
            </w:rPr>
            <w:fldChar w:fldCharType="begin"/>
          </w:r>
          <w:r w:rsidRPr="00CD2A31">
            <w:rPr>
              <w:rStyle w:val="PageNumber"/>
              <w:rFonts w:ascii="Arial" w:hAnsi="Arial" w:cs="Arial"/>
            </w:rPr>
            <w:instrText xml:space="preserve"> NUMPAGES </w:instrText>
          </w:r>
          <w:r w:rsidRPr="00CD2A31">
            <w:rPr>
              <w:rStyle w:val="PageNumber"/>
              <w:rFonts w:ascii="Arial" w:hAnsi="Arial" w:cs="Arial"/>
            </w:rPr>
            <w:fldChar w:fldCharType="separate"/>
          </w:r>
          <w:r w:rsidR="009A3F71">
            <w:rPr>
              <w:rStyle w:val="PageNumber"/>
              <w:rFonts w:ascii="Arial" w:hAnsi="Arial" w:cs="Arial"/>
              <w:noProof/>
            </w:rPr>
            <w:t>8</w:t>
          </w:r>
          <w:r w:rsidRPr="00CD2A31">
            <w:rPr>
              <w:rStyle w:val="PageNumber"/>
              <w:rFonts w:ascii="Arial" w:hAnsi="Arial" w:cs="Arial"/>
            </w:rPr>
            <w:fldChar w:fldCharType="end"/>
          </w:r>
        </w:p>
      </w:tc>
    </w:tr>
    <w:tr w:rsidR="00422CBF" w:rsidRPr="00B51B6A" w14:paraId="2B3F67FC" w14:textId="77777777">
      <w:trPr>
        <w:cantSplit/>
        <w:trHeight w:val="101"/>
      </w:trPr>
      <w:tc>
        <w:tcPr>
          <w:tcW w:w="3572" w:type="dxa"/>
          <w:shd w:val="clear" w:color="000000" w:fill="auto"/>
        </w:tcPr>
        <w:p w14:paraId="355D8BCC" w14:textId="77777777" w:rsidR="00422CBF" w:rsidRPr="00427E62" w:rsidRDefault="00422CBF" w:rsidP="00427E62">
          <w:pPr>
            <w:spacing w:before="40"/>
            <w:jc w:val="right"/>
            <w:rPr>
              <w:rFonts w:ascii="Arial" w:hAnsi="Arial" w:cs="Arial"/>
              <w:color w:val="808080"/>
              <w:sz w:val="10"/>
              <w:szCs w:val="10"/>
            </w:rPr>
          </w:pPr>
        </w:p>
      </w:tc>
      <w:tc>
        <w:tcPr>
          <w:tcW w:w="3572" w:type="dxa"/>
          <w:shd w:val="clear" w:color="000000" w:fill="auto"/>
        </w:tcPr>
        <w:p w14:paraId="60C8F3A3" w14:textId="77777777" w:rsidR="00422CBF" w:rsidRPr="00427E62" w:rsidRDefault="00422CBF" w:rsidP="00427E62">
          <w:pPr>
            <w:spacing w:before="40"/>
            <w:jc w:val="right"/>
            <w:rPr>
              <w:rFonts w:ascii="Arial" w:hAnsi="Arial" w:cs="Arial"/>
              <w:color w:val="808080"/>
              <w:sz w:val="10"/>
              <w:szCs w:val="10"/>
            </w:rPr>
          </w:pPr>
        </w:p>
      </w:tc>
      <w:tc>
        <w:tcPr>
          <w:tcW w:w="2991" w:type="dxa"/>
          <w:shd w:val="clear" w:color="000000" w:fill="auto"/>
        </w:tcPr>
        <w:p w14:paraId="1837AEF3" w14:textId="77777777" w:rsidR="00422CBF" w:rsidRPr="00D406F1" w:rsidRDefault="00422CBF" w:rsidP="00D406F1">
          <w:pPr>
            <w:spacing w:before="40"/>
            <w:jc w:val="right"/>
            <w:rPr>
              <w:rFonts w:ascii="Arial" w:hAnsi="Arial" w:cs="Arial"/>
              <w:color w:val="808080"/>
              <w:sz w:val="10"/>
              <w:szCs w:val="10"/>
            </w:rPr>
          </w:pPr>
          <w:r w:rsidRPr="00A379FE">
            <w:rPr>
              <w:rFonts w:ascii="Arial" w:hAnsi="Arial" w:cs="Arial"/>
              <w:color w:val="808080"/>
              <w:sz w:val="10"/>
              <w:szCs w:val="10"/>
            </w:rPr>
            <w:t>(0</w:t>
          </w:r>
          <w:r>
            <w:rPr>
              <w:rFonts w:ascii="Arial" w:hAnsi="Arial" w:cs="Arial"/>
              <w:color w:val="808080"/>
              <w:sz w:val="10"/>
              <w:szCs w:val="10"/>
            </w:rPr>
            <w:t>52014</w:t>
          </w:r>
          <w:r w:rsidRPr="00A379FE">
            <w:rPr>
              <w:rFonts w:ascii="Arial" w:hAnsi="Arial" w:cs="Arial"/>
              <w:color w:val="808080"/>
              <w:sz w:val="10"/>
              <w:szCs w:val="10"/>
            </w:rPr>
            <w:t>)</w:t>
          </w:r>
        </w:p>
      </w:tc>
    </w:tr>
  </w:tbl>
  <w:p w14:paraId="3A8501DE" w14:textId="77777777" w:rsidR="00422CBF" w:rsidRPr="00A379FE" w:rsidRDefault="00422CBF" w:rsidP="00427E6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5B69E" w14:textId="77777777" w:rsidR="001D5458" w:rsidRDefault="001D5458" w:rsidP="00672F08">
      <w:r>
        <w:separator/>
      </w:r>
    </w:p>
  </w:footnote>
  <w:footnote w:type="continuationSeparator" w:id="0">
    <w:p w14:paraId="28E1BA8D" w14:textId="77777777" w:rsidR="001D5458" w:rsidRDefault="001D5458" w:rsidP="00672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44BD9" w14:textId="0D168386" w:rsidR="00422CBF" w:rsidRDefault="191259E4" w:rsidP="191259E4">
    <w:pPr>
      <w:tabs>
        <w:tab w:val="right" w:pos="9923"/>
      </w:tabs>
      <w:spacing w:after="60"/>
      <w:rPr>
        <w:rFonts w:ascii="Arial" w:hAnsi="Arial"/>
        <w:sz w:val="2"/>
        <w:szCs w:val="2"/>
      </w:rPr>
    </w:pPr>
    <w:r>
      <w:rPr>
        <w:noProof/>
      </w:rPr>
      <w:drawing>
        <wp:inline distT="0" distB="0" distL="0" distR="0" wp14:anchorId="57FD7BE4" wp14:editId="2412A67C">
          <wp:extent cx="1885950" cy="333375"/>
          <wp:effectExtent l="0" t="0" r="0" b="9525"/>
          <wp:docPr id="15" name="Grá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o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22CBF">
      <w:tab/>
    </w:r>
    <w:r w:rsidRPr="191259E4">
      <w:rPr>
        <w:rFonts w:ascii="Arial" w:hAnsi="Arial"/>
        <w:b/>
        <w:bCs/>
        <w:color w:val="FF0000"/>
        <w:sz w:val="36"/>
        <w:szCs w:val="36"/>
      </w:rPr>
      <w:t>FOR-DES-091 Evidencias de Pruebas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2F77"/>
    <w:multiLevelType w:val="hybridMultilevel"/>
    <w:tmpl w:val="BBC62FD0"/>
    <w:lvl w:ilvl="0" w:tplc="830E4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0CD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B23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AC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2E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82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826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C6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C1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2326"/>
    <w:multiLevelType w:val="hybridMultilevel"/>
    <w:tmpl w:val="3B442840"/>
    <w:lvl w:ilvl="0" w:tplc="677EDB2E">
      <w:start w:val="1"/>
      <w:numFmt w:val="decimal"/>
      <w:lvlText w:val="%1."/>
      <w:lvlJc w:val="left"/>
      <w:pPr>
        <w:ind w:left="720" w:hanging="360"/>
      </w:pPr>
    </w:lvl>
    <w:lvl w:ilvl="1" w:tplc="128CDDFE">
      <w:start w:val="1"/>
      <w:numFmt w:val="lowerLetter"/>
      <w:lvlText w:val="%2."/>
      <w:lvlJc w:val="left"/>
      <w:pPr>
        <w:ind w:left="1440" w:hanging="360"/>
      </w:pPr>
    </w:lvl>
    <w:lvl w:ilvl="2" w:tplc="F96089E4">
      <w:start w:val="1"/>
      <w:numFmt w:val="lowerRoman"/>
      <w:lvlText w:val="%3."/>
      <w:lvlJc w:val="right"/>
      <w:pPr>
        <w:ind w:left="2160" w:hanging="180"/>
      </w:pPr>
    </w:lvl>
    <w:lvl w:ilvl="3" w:tplc="6AA80FBE">
      <w:start w:val="1"/>
      <w:numFmt w:val="decimal"/>
      <w:lvlText w:val="%4."/>
      <w:lvlJc w:val="left"/>
      <w:pPr>
        <w:ind w:left="2880" w:hanging="360"/>
      </w:pPr>
    </w:lvl>
    <w:lvl w:ilvl="4" w:tplc="27C4E926">
      <w:start w:val="1"/>
      <w:numFmt w:val="lowerLetter"/>
      <w:lvlText w:val="%5."/>
      <w:lvlJc w:val="left"/>
      <w:pPr>
        <w:ind w:left="3600" w:hanging="360"/>
      </w:pPr>
    </w:lvl>
    <w:lvl w:ilvl="5" w:tplc="EEBE8794">
      <w:start w:val="1"/>
      <w:numFmt w:val="lowerRoman"/>
      <w:lvlText w:val="%6."/>
      <w:lvlJc w:val="right"/>
      <w:pPr>
        <w:ind w:left="4320" w:hanging="180"/>
      </w:pPr>
    </w:lvl>
    <w:lvl w:ilvl="6" w:tplc="CF72ED8E">
      <w:start w:val="1"/>
      <w:numFmt w:val="decimal"/>
      <w:lvlText w:val="%7."/>
      <w:lvlJc w:val="left"/>
      <w:pPr>
        <w:ind w:left="5040" w:hanging="360"/>
      </w:pPr>
    </w:lvl>
    <w:lvl w:ilvl="7" w:tplc="2570B910">
      <w:start w:val="1"/>
      <w:numFmt w:val="lowerLetter"/>
      <w:lvlText w:val="%8."/>
      <w:lvlJc w:val="left"/>
      <w:pPr>
        <w:ind w:left="5760" w:hanging="360"/>
      </w:pPr>
    </w:lvl>
    <w:lvl w:ilvl="8" w:tplc="1076F4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2ED95"/>
    <w:multiLevelType w:val="hybridMultilevel"/>
    <w:tmpl w:val="9EEC356A"/>
    <w:lvl w:ilvl="0" w:tplc="AE96475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71E99E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756B2A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96B44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EB681F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A4E8C7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C6CAB3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8183CA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3268DB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683D7E"/>
    <w:multiLevelType w:val="hybridMultilevel"/>
    <w:tmpl w:val="E9EA3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1D16"/>
    <w:multiLevelType w:val="hybridMultilevel"/>
    <w:tmpl w:val="E99A42DC"/>
    <w:lvl w:ilvl="0" w:tplc="60FE7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49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F62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6B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44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C1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4F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8D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0AA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F7DFF"/>
    <w:multiLevelType w:val="hybridMultilevel"/>
    <w:tmpl w:val="08E0E0DC"/>
    <w:lvl w:ilvl="0" w:tplc="FDA43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480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3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8E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20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0F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20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87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0A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4A5CE"/>
    <w:multiLevelType w:val="hybridMultilevel"/>
    <w:tmpl w:val="32B60176"/>
    <w:lvl w:ilvl="0" w:tplc="706EA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AD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AC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25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63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C1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42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07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C7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00426"/>
    <w:multiLevelType w:val="hybridMultilevel"/>
    <w:tmpl w:val="CD048D82"/>
    <w:lvl w:ilvl="0" w:tplc="9F0AC400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42C61"/>
    <w:multiLevelType w:val="hybridMultilevel"/>
    <w:tmpl w:val="D324B364"/>
    <w:lvl w:ilvl="0" w:tplc="36944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41A1F"/>
    <w:multiLevelType w:val="hybridMultilevel"/>
    <w:tmpl w:val="8D2403B8"/>
    <w:lvl w:ilvl="0" w:tplc="14E29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105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2A8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68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EA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6F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E7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8B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4F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9917F"/>
    <w:multiLevelType w:val="hybridMultilevel"/>
    <w:tmpl w:val="2846892A"/>
    <w:lvl w:ilvl="0" w:tplc="95101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A8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1E4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83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AF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F89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43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24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49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157C8"/>
    <w:multiLevelType w:val="multilevel"/>
    <w:tmpl w:val="BB6E1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,Times New Roman" w:hAnsi="Arial,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927CC"/>
    <w:multiLevelType w:val="hybridMultilevel"/>
    <w:tmpl w:val="D1C28996"/>
    <w:lvl w:ilvl="0" w:tplc="D50EF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07CF3"/>
    <w:multiLevelType w:val="hybridMultilevel"/>
    <w:tmpl w:val="13E0BF30"/>
    <w:lvl w:ilvl="0" w:tplc="23D86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D091B"/>
    <w:multiLevelType w:val="multilevel"/>
    <w:tmpl w:val="AF225B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896114431">
    <w:abstractNumId w:val="6"/>
  </w:num>
  <w:num w:numId="2" w16cid:durableId="1907374435">
    <w:abstractNumId w:val="5"/>
  </w:num>
  <w:num w:numId="3" w16cid:durableId="1950578821">
    <w:abstractNumId w:val="11"/>
  </w:num>
  <w:num w:numId="4" w16cid:durableId="903371761">
    <w:abstractNumId w:val="2"/>
  </w:num>
  <w:num w:numId="5" w16cid:durableId="226494794">
    <w:abstractNumId w:val="10"/>
  </w:num>
  <w:num w:numId="6" w16cid:durableId="1278442991">
    <w:abstractNumId w:val="1"/>
  </w:num>
  <w:num w:numId="7" w16cid:durableId="483159476">
    <w:abstractNumId w:val="9"/>
  </w:num>
  <w:num w:numId="8" w16cid:durableId="1164324141">
    <w:abstractNumId w:val="0"/>
  </w:num>
  <w:num w:numId="9" w16cid:durableId="1726565162">
    <w:abstractNumId w:val="4"/>
  </w:num>
  <w:num w:numId="10" w16cid:durableId="1498306081">
    <w:abstractNumId w:val="14"/>
  </w:num>
  <w:num w:numId="11" w16cid:durableId="1201820721">
    <w:abstractNumId w:val="3"/>
  </w:num>
  <w:num w:numId="12" w16cid:durableId="15934843">
    <w:abstractNumId w:val="13"/>
  </w:num>
  <w:num w:numId="13" w16cid:durableId="1345785227">
    <w:abstractNumId w:val="7"/>
  </w:num>
  <w:num w:numId="14" w16cid:durableId="741830049">
    <w:abstractNumId w:val="8"/>
  </w:num>
  <w:num w:numId="15" w16cid:durableId="144214693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E35"/>
    <w:rsid w:val="00000B73"/>
    <w:rsid w:val="00003743"/>
    <w:rsid w:val="00007926"/>
    <w:rsid w:val="000102F2"/>
    <w:rsid w:val="0001062E"/>
    <w:rsid w:val="00013E24"/>
    <w:rsid w:val="00016669"/>
    <w:rsid w:val="00016C5E"/>
    <w:rsid w:val="000213C1"/>
    <w:rsid w:val="0002180D"/>
    <w:rsid w:val="00021838"/>
    <w:rsid w:val="00021F15"/>
    <w:rsid w:val="0002208C"/>
    <w:rsid w:val="0002353C"/>
    <w:rsid w:val="00027191"/>
    <w:rsid w:val="00027209"/>
    <w:rsid w:val="0003639E"/>
    <w:rsid w:val="000369A0"/>
    <w:rsid w:val="00037F1E"/>
    <w:rsid w:val="00040598"/>
    <w:rsid w:val="000417C1"/>
    <w:rsid w:val="000426E1"/>
    <w:rsid w:val="00043E2F"/>
    <w:rsid w:val="00044B6F"/>
    <w:rsid w:val="000468B0"/>
    <w:rsid w:val="000510D1"/>
    <w:rsid w:val="00052A6F"/>
    <w:rsid w:val="00053956"/>
    <w:rsid w:val="0005518C"/>
    <w:rsid w:val="00055425"/>
    <w:rsid w:val="00055CC9"/>
    <w:rsid w:val="000611ED"/>
    <w:rsid w:val="00062861"/>
    <w:rsid w:val="00062B30"/>
    <w:rsid w:val="00067AB9"/>
    <w:rsid w:val="00067DF9"/>
    <w:rsid w:val="000708F9"/>
    <w:rsid w:val="0007245B"/>
    <w:rsid w:val="00074117"/>
    <w:rsid w:val="0007424C"/>
    <w:rsid w:val="0007668D"/>
    <w:rsid w:val="000800AA"/>
    <w:rsid w:val="00080E7E"/>
    <w:rsid w:val="0008143B"/>
    <w:rsid w:val="000817B2"/>
    <w:rsid w:val="00083258"/>
    <w:rsid w:val="000835A3"/>
    <w:rsid w:val="00083F9E"/>
    <w:rsid w:val="00084247"/>
    <w:rsid w:val="000844FD"/>
    <w:rsid w:val="0008616D"/>
    <w:rsid w:val="00086FA5"/>
    <w:rsid w:val="00090093"/>
    <w:rsid w:val="000911F2"/>
    <w:rsid w:val="00095D57"/>
    <w:rsid w:val="000968BF"/>
    <w:rsid w:val="00096911"/>
    <w:rsid w:val="000A129E"/>
    <w:rsid w:val="000A13AB"/>
    <w:rsid w:val="000A5895"/>
    <w:rsid w:val="000A7060"/>
    <w:rsid w:val="000B085C"/>
    <w:rsid w:val="000B3AEF"/>
    <w:rsid w:val="000B3FE5"/>
    <w:rsid w:val="000B6F15"/>
    <w:rsid w:val="000C0EC5"/>
    <w:rsid w:val="000C0EF9"/>
    <w:rsid w:val="000C29D4"/>
    <w:rsid w:val="000C310C"/>
    <w:rsid w:val="000C322C"/>
    <w:rsid w:val="000C4004"/>
    <w:rsid w:val="000C55DB"/>
    <w:rsid w:val="000C6A84"/>
    <w:rsid w:val="000C7FC8"/>
    <w:rsid w:val="000D07D5"/>
    <w:rsid w:val="000D120D"/>
    <w:rsid w:val="000D324D"/>
    <w:rsid w:val="000D3563"/>
    <w:rsid w:val="000D4FDA"/>
    <w:rsid w:val="000D5AD2"/>
    <w:rsid w:val="000D60E5"/>
    <w:rsid w:val="000E2C25"/>
    <w:rsid w:val="000E3101"/>
    <w:rsid w:val="000E4973"/>
    <w:rsid w:val="000E6101"/>
    <w:rsid w:val="000E69D6"/>
    <w:rsid w:val="000E6D93"/>
    <w:rsid w:val="000E6E78"/>
    <w:rsid w:val="000F00F9"/>
    <w:rsid w:val="000F260F"/>
    <w:rsid w:val="000F58FD"/>
    <w:rsid w:val="000F5E01"/>
    <w:rsid w:val="001018C9"/>
    <w:rsid w:val="00101CBB"/>
    <w:rsid w:val="001028E3"/>
    <w:rsid w:val="001029A9"/>
    <w:rsid w:val="00102AD7"/>
    <w:rsid w:val="00103445"/>
    <w:rsid w:val="001059D6"/>
    <w:rsid w:val="00110539"/>
    <w:rsid w:val="00110719"/>
    <w:rsid w:val="00112C7B"/>
    <w:rsid w:val="00113661"/>
    <w:rsid w:val="00113ECA"/>
    <w:rsid w:val="0011591B"/>
    <w:rsid w:val="00117061"/>
    <w:rsid w:val="00117BDC"/>
    <w:rsid w:val="00121646"/>
    <w:rsid w:val="00124982"/>
    <w:rsid w:val="0012511A"/>
    <w:rsid w:val="0012531C"/>
    <w:rsid w:val="001259DE"/>
    <w:rsid w:val="00127E53"/>
    <w:rsid w:val="00130D86"/>
    <w:rsid w:val="00132A80"/>
    <w:rsid w:val="0013759C"/>
    <w:rsid w:val="00146DF8"/>
    <w:rsid w:val="00146E2D"/>
    <w:rsid w:val="00146FCE"/>
    <w:rsid w:val="00147BAC"/>
    <w:rsid w:val="0015089E"/>
    <w:rsid w:val="0015099F"/>
    <w:rsid w:val="00150EA0"/>
    <w:rsid w:val="0015338C"/>
    <w:rsid w:val="00154B2B"/>
    <w:rsid w:val="0015757E"/>
    <w:rsid w:val="00160E49"/>
    <w:rsid w:val="001645A1"/>
    <w:rsid w:val="00164B08"/>
    <w:rsid w:val="001659A6"/>
    <w:rsid w:val="00166D32"/>
    <w:rsid w:val="001710F4"/>
    <w:rsid w:val="00171462"/>
    <w:rsid w:val="00171706"/>
    <w:rsid w:val="001718D2"/>
    <w:rsid w:val="001745BE"/>
    <w:rsid w:val="00174E72"/>
    <w:rsid w:val="00174E9C"/>
    <w:rsid w:val="00175535"/>
    <w:rsid w:val="0017668F"/>
    <w:rsid w:val="00176801"/>
    <w:rsid w:val="0017682A"/>
    <w:rsid w:val="00176F38"/>
    <w:rsid w:val="001774DB"/>
    <w:rsid w:val="00177FEC"/>
    <w:rsid w:val="0018087E"/>
    <w:rsid w:val="0018115A"/>
    <w:rsid w:val="0018122B"/>
    <w:rsid w:val="00181D27"/>
    <w:rsid w:val="001821F4"/>
    <w:rsid w:val="00184A15"/>
    <w:rsid w:val="0019049A"/>
    <w:rsid w:val="00190F38"/>
    <w:rsid w:val="00192B54"/>
    <w:rsid w:val="0019548C"/>
    <w:rsid w:val="00197466"/>
    <w:rsid w:val="001975C3"/>
    <w:rsid w:val="001A0B61"/>
    <w:rsid w:val="001A19B7"/>
    <w:rsid w:val="001A36F4"/>
    <w:rsid w:val="001A3763"/>
    <w:rsid w:val="001A426B"/>
    <w:rsid w:val="001A7D0A"/>
    <w:rsid w:val="001B1A13"/>
    <w:rsid w:val="001B4452"/>
    <w:rsid w:val="001B590A"/>
    <w:rsid w:val="001B730B"/>
    <w:rsid w:val="001C0769"/>
    <w:rsid w:val="001C116A"/>
    <w:rsid w:val="001C1F00"/>
    <w:rsid w:val="001C36E8"/>
    <w:rsid w:val="001C53BA"/>
    <w:rsid w:val="001C5429"/>
    <w:rsid w:val="001D2B5B"/>
    <w:rsid w:val="001D3E6B"/>
    <w:rsid w:val="001D4C8A"/>
    <w:rsid w:val="001D5458"/>
    <w:rsid w:val="001D74C4"/>
    <w:rsid w:val="001E2B7B"/>
    <w:rsid w:val="001E378C"/>
    <w:rsid w:val="001E4365"/>
    <w:rsid w:val="001E4B41"/>
    <w:rsid w:val="001E6D5E"/>
    <w:rsid w:val="001F0835"/>
    <w:rsid w:val="001F137F"/>
    <w:rsid w:val="001F1CE6"/>
    <w:rsid w:val="001F4944"/>
    <w:rsid w:val="001F6234"/>
    <w:rsid w:val="001F6617"/>
    <w:rsid w:val="001F683C"/>
    <w:rsid w:val="001F70A1"/>
    <w:rsid w:val="002037E2"/>
    <w:rsid w:val="00205431"/>
    <w:rsid w:val="002077FB"/>
    <w:rsid w:val="00210B36"/>
    <w:rsid w:val="00211EC1"/>
    <w:rsid w:val="00213877"/>
    <w:rsid w:val="00216373"/>
    <w:rsid w:val="00220FFC"/>
    <w:rsid w:val="002227DD"/>
    <w:rsid w:val="00225A1A"/>
    <w:rsid w:val="00226209"/>
    <w:rsid w:val="0022787E"/>
    <w:rsid w:val="00230693"/>
    <w:rsid w:val="00232EBC"/>
    <w:rsid w:val="00233AAA"/>
    <w:rsid w:val="002350DB"/>
    <w:rsid w:val="002370A8"/>
    <w:rsid w:val="00242300"/>
    <w:rsid w:val="002423B9"/>
    <w:rsid w:val="00242953"/>
    <w:rsid w:val="00242F70"/>
    <w:rsid w:val="0024542E"/>
    <w:rsid w:val="00245674"/>
    <w:rsid w:val="002520BE"/>
    <w:rsid w:val="002563D4"/>
    <w:rsid w:val="00256C9E"/>
    <w:rsid w:val="00256F3E"/>
    <w:rsid w:val="0025704E"/>
    <w:rsid w:val="00257BD8"/>
    <w:rsid w:val="00262DB5"/>
    <w:rsid w:val="00263ED7"/>
    <w:rsid w:val="00263FB4"/>
    <w:rsid w:val="002647BE"/>
    <w:rsid w:val="002652E2"/>
    <w:rsid w:val="002654D8"/>
    <w:rsid w:val="00267919"/>
    <w:rsid w:val="00270EC8"/>
    <w:rsid w:val="0027332C"/>
    <w:rsid w:val="0027424A"/>
    <w:rsid w:val="0027670B"/>
    <w:rsid w:val="002800F2"/>
    <w:rsid w:val="00282157"/>
    <w:rsid w:val="002845DE"/>
    <w:rsid w:val="00284A5C"/>
    <w:rsid w:val="00285D73"/>
    <w:rsid w:val="002877AD"/>
    <w:rsid w:val="002912FC"/>
    <w:rsid w:val="00292933"/>
    <w:rsid w:val="00294AE9"/>
    <w:rsid w:val="002961D6"/>
    <w:rsid w:val="002A2164"/>
    <w:rsid w:val="002A317F"/>
    <w:rsid w:val="002A401B"/>
    <w:rsid w:val="002A563F"/>
    <w:rsid w:val="002A5E37"/>
    <w:rsid w:val="002A62E8"/>
    <w:rsid w:val="002B10E9"/>
    <w:rsid w:val="002B441C"/>
    <w:rsid w:val="002B49D4"/>
    <w:rsid w:val="002B7598"/>
    <w:rsid w:val="002B7EE1"/>
    <w:rsid w:val="002C15AE"/>
    <w:rsid w:val="002C3990"/>
    <w:rsid w:val="002C3A7C"/>
    <w:rsid w:val="002C3BF6"/>
    <w:rsid w:val="002C44F0"/>
    <w:rsid w:val="002C56F3"/>
    <w:rsid w:val="002C7201"/>
    <w:rsid w:val="002D266E"/>
    <w:rsid w:val="002D268C"/>
    <w:rsid w:val="002D2945"/>
    <w:rsid w:val="002D3117"/>
    <w:rsid w:val="002D332A"/>
    <w:rsid w:val="002D4608"/>
    <w:rsid w:val="002D5AF6"/>
    <w:rsid w:val="002E04FF"/>
    <w:rsid w:val="002E0AFA"/>
    <w:rsid w:val="002E14B1"/>
    <w:rsid w:val="002E1BF7"/>
    <w:rsid w:val="002E2B89"/>
    <w:rsid w:val="002E31E0"/>
    <w:rsid w:val="002E417E"/>
    <w:rsid w:val="002E77B5"/>
    <w:rsid w:val="002F2696"/>
    <w:rsid w:val="002F337C"/>
    <w:rsid w:val="002F46DB"/>
    <w:rsid w:val="002F7E5F"/>
    <w:rsid w:val="0030283F"/>
    <w:rsid w:val="00304F44"/>
    <w:rsid w:val="003058CC"/>
    <w:rsid w:val="003062CC"/>
    <w:rsid w:val="003070D0"/>
    <w:rsid w:val="00307BE6"/>
    <w:rsid w:val="003104C8"/>
    <w:rsid w:val="003118AE"/>
    <w:rsid w:val="00311FBD"/>
    <w:rsid w:val="00312778"/>
    <w:rsid w:val="003143A1"/>
    <w:rsid w:val="00314A12"/>
    <w:rsid w:val="0031649F"/>
    <w:rsid w:val="0031C0F3"/>
    <w:rsid w:val="0032035E"/>
    <w:rsid w:val="00320847"/>
    <w:rsid w:val="00320935"/>
    <w:rsid w:val="003211C7"/>
    <w:rsid w:val="00322C03"/>
    <w:rsid w:val="0032326D"/>
    <w:rsid w:val="003238DD"/>
    <w:rsid w:val="003240DA"/>
    <w:rsid w:val="00324741"/>
    <w:rsid w:val="00330D04"/>
    <w:rsid w:val="003314C7"/>
    <w:rsid w:val="003314FD"/>
    <w:rsid w:val="00331F4F"/>
    <w:rsid w:val="00331FAB"/>
    <w:rsid w:val="00332CD8"/>
    <w:rsid w:val="0033495B"/>
    <w:rsid w:val="003349B8"/>
    <w:rsid w:val="00335E91"/>
    <w:rsid w:val="00336078"/>
    <w:rsid w:val="0034005D"/>
    <w:rsid w:val="003408B0"/>
    <w:rsid w:val="00342C72"/>
    <w:rsid w:val="003438B7"/>
    <w:rsid w:val="00344293"/>
    <w:rsid w:val="003456ED"/>
    <w:rsid w:val="003462A8"/>
    <w:rsid w:val="00350365"/>
    <w:rsid w:val="0035611F"/>
    <w:rsid w:val="00357B2E"/>
    <w:rsid w:val="00360DA8"/>
    <w:rsid w:val="00360DB2"/>
    <w:rsid w:val="00362AEF"/>
    <w:rsid w:val="00362C7A"/>
    <w:rsid w:val="00363404"/>
    <w:rsid w:val="00363A88"/>
    <w:rsid w:val="00367CF1"/>
    <w:rsid w:val="003705E1"/>
    <w:rsid w:val="00370ABB"/>
    <w:rsid w:val="00370D9B"/>
    <w:rsid w:val="00373752"/>
    <w:rsid w:val="00373B69"/>
    <w:rsid w:val="00374A96"/>
    <w:rsid w:val="0037554E"/>
    <w:rsid w:val="0038084C"/>
    <w:rsid w:val="00383367"/>
    <w:rsid w:val="0038368D"/>
    <w:rsid w:val="00383A7D"/>
    <w:rsid w:val="0038780C"/>
    <w:rsid w:val="00392672"/>
    <w:rsid w:val="00397BA6"/>
    <w:rsid w:val="00397C32"/>
    <w:rsid w:val="003A0432"/>
    <w:rsid w:val="003A1970"/>
    <w:rsid w:val="003A1E36"/>
    <w:rsid w:val="003A2CA2"/>
    <w:rsid w:val="003A3420"/>
    <w:rsid w:val="003A3E7C"/>
    <w:rsid w:val="003A59F0"/>
    <w:rsid w:val="003A66F6"/>
    <w:rsid w:val="003A6A8B"/>
    <w:rsid w:val="003B16A2"/>
    <w:rsid w:val="003B427D"/>
    <w:rsid w:val="003B553E"/>
    <w:rsid w:val="003B5AE6"/>
    <w:rsid w:val="003B7B4F"/>
    <w:rsid w:val="003C1E91"/>
    <w:rsid w:val="003C395C"/>
    <w:rsid w:val="003C396B"/>
    <w:rsid w:val="003C4EAD"/>
    <w:rsid w:val="003D0505"/>
    <w:rsid w:val="003D06D9"/>
    <w:rsid w:val="003D16E9"/>
    <w:rsid w:val="003D311D"/>
    <w:rsid w:val="003D577A"/>
    <w:rsid w:val="003E0400"/>
    <w:rsid w:val="003E0D65"/>
    <w:rsid w:val="003E1677"/>
    <w:rsid w:val="003E5604"/>
    <w:rsid w:val="003F0CA8"/>
    <w:rsid w:val="003F0F47"/>
    <w:rsid w:val="003F1B30"/>
    <w:rsid w:val="003F2625"/>
    <w:rsid w:val="003F2769"/>
    <w:rsid w:val="003F368D"/>
    <w:rsid w:val="003F4C0B"/>
    <w:rsid w:val="003F51A6"/>
    <w:rsid w:val="003F53B7"/>
    <w:rsid w:val="003F6464"/>
    <w:rsid w:val="0040177A"/>
    <w:rsid w:val="00401852"/>
    <w:rsid w:val="004019D0"/>
    <w:rsid w:val="00401FDB"/>
    <w:rsid w:val="00404603"/>
    <w:rsid w:val="0040568F"/>
    <w:rsid w:val="00405A84"/>
    <w:rsid w:val="00406258"/>
    <w:rsid w:val="00407B37"/>
    <w:rsid w:val="004117A8"/>
    <w:rsid w:val="004124DE"/>
    <w:rsid w:val="0041309A"/>
    <w:rsid w:val="00413742"/>
    <w:rsid w:val="00413F1B"/>
    <w:rsid w:val="004179E9"/>
    <w:rsid w:val="004214CC"/>
    <w:rsid w:val="00422CBF"/>
    <w:rsid w:val="00425523"/>
    <w:rsid w:val="00425820"/>
    <w:rsid w:val="00426DEC"/>
    <w:rsid w:val="00427E62"/>
    <w:rsid w:val="00430EDE"/>
    <w:rsid w:val="004312A0"/>
    <w:rsid w:val="00431A0F"/>
    <w:rsid w:val="004333EB"/>
    <w:rsid w:val="00434C4A"/>
    <w:rsid w:val="00434C8A"/>
    <w:rsid w:val="00436C80"/>
    <w:rsid w:val="00436E27"/>
    <w:rsid w:val="00436F1A"/>
    <w:rsid w:val="00437809"/>
    <w:rsid w:val="00437BFE"/>
    <w:rsid w:val="004415FB"/>
    <w:rsid w:val="00450E14"/>
    <w:rsid w:val="004510CC"/>
    <w:rsid w:val="0045116B"/>
    <w:rsid w:val="00451197"/>
    <w:rsid w:val="0045138E"/>
    <w:rsid w:val="00451C24"/>
    <w:rsid w:val="00452941"/>
    <w:rsid w:val="0045340C"/>
    <w:rsid w:val="004554AA"/>
    <w:rsid w:val="004555C7"/>
    <w:rsid w:val="00455934"/>
    <w:rsid w:val="00456050"/>
    <w:rsid w:val="00457901"/>
    <w:rsid w:val="00460156"/>
    <w:rsid w:val="0046082F"/>
    <w:rsid w:val="004611DA"/>
    <w:rsid w:val="004633E7"/>
    <w:rsid w:val="00464F55"/>
    <w:rsid w:val="00466E9E"/>
    <w:rsid w:val="004703A9"/>
    <w:rsid w:val="0047137F"/>
    <w:rsid w:val="00471798"/>
    <w:rsid w:val="00473472"/>
    <w:rsid w:val="004825F3"/>
    <w:rsid w:val="0048411E"/>
    <w:rsid w:val="00485A38"/>
    <w:rsid w:val="00490D74"/>
    <w:rsid w:val="00492455"/>
    <w:rsid w:val="00494457"/>
    <w:rsid w:val="00494F56"/>
    <w:rsid w:val="004954B0"/>
    <w:rsid w:val="0049784D"/>
    <w:rsid w:val="004A172A"/>
    <w:rsid w:val="004A5254"/>
    <w:rsid w:val="004B155C"/>
    <w:rsid w:val="004C19A6"/>
    <w:rsid w:val="004C4567"/>
    <w:rsid w:val="004C4C02"/>
    <w:rsid w:val="004C57D5"/>
    <w:rsid w:val="004C5876"/>
    <w:rsid w:val="004D2B3A"/>
    <w:rsid w:val="004D5AD5"/>
    <w:rsid w:val="004D64AC"/>
    <w:rsid w:val="004D674C"/>
    <w:rsid w:val="004E0654"/>
    <w:rsid w:val="004E0BFB"/>
    <w:rsid w:val="004E1673"/>
    <w:rsid w:val="004F161B"/>
    <w:rsid w:val="004F2BA8"/>
    <w:rsid w:val="004F4628"/>
    <w:rsid w:val="004F63C4"/>
    <w:rsid w:val="004F6F13"/>
    <w:rsid w:val="004F79F1"/>
    <w:rsid w:val="00501427"/>
    <w:rsid w:val="0050212B"/>
    <w:rsid w:val="0050420D"/>
    <w:rsid w:val="00504922"/>
    <w:rsid w:val="00505A73"/>
    <w:rsid w:val="0050760A"/>
    <w:rsid w:val="00510B7E"/>
    <w:rsid w:val="00510FCA"/>
    <w:rsid w:val="00511860"/>
    <w:rsid w:val="00511957"/>
    <w:rsid w:val="005126A3"/>
    <w:rsid w:val="00512D28"/>
    <w:rsid w:val="005130E6"/>
    <w:rsid w:val="00514265"/>
    <w:rsid w:val="00516555"/>
    <w:rsid w:val="00517D08"/>
    <w:rsid w:val="00520C7A"/>
    <w:rsid w:val="00520D9B"/>
    <w:rsid w:val="0052179F"/>
    <w:rsid w:val="00522D85"/>
    <w:rsid w:val="00523815"/>
    <w:rsid w:val="005264DF"/>
    <w:rsid w:val="005264FD"/>
    <w:rsid w:val="00530395"/>
    <w:rsid w:val="005308BB"/>
    <w:rsid w:val="00531365"/>
    <w:rsid w:val="00531741"/>
    <w:rsid w:val="00533B0C"/>
    <w:rsid w:val="00534875"/>
    <w:rsid w:val="00534CAC"/>
    <w:rsid w:val="00535F56"/>
    <w:rsid w:val="00537058"/>
    <w:rsid w:val="00540136"/>
    <w:rsid w:val="005401E0"/>
    <w:rsid w:val="00541EF1"/>
    <w:rsid w:val="00544878"/>
    <w:rsid w:val="00546153"/>
    <w:rsid w:val="00547A99"/>
    <w:rsid w:val="005523CF"/>
    <w:rsid w:val="00554C8F"/>
    <w:rsid w:val="00560C92"/>
    <w:rsid w:val="005614FE"/>
    <w:rsid w:val="005630DD"/>
    <w:rsid w:val="00564F6C"/>
    <w:rsid w:val="00566344"/>
    <w:rsid w:val="00574552"/>
    <w:rsid w:val="0057541D"/>
    <w:rsid w:val="00575532"/>
    <w:rsid w:val="005802AE"/>
    <w:rsid w:val="00582B5B"/>
    <w:rsid w:val="00582F08"/>
    <w:rsid w:val="00583205"/>
    <w:rsid w:val="005850B4"/>
    <w:rsid w:val="005863D6"/>
    <w:rsid w:val="005866C3"/>
    <w:rsid w:val="00586D1C"/>
    <w:rsid w:val="005879E6"/>
    <w:rsid w:val="00587C9B"/>
    <w:rsid w:val="00593EBB"/>
    <w:rsid w:val="005946A3"/>
    <w:rsid w:val="0059631A"/>
    <w:rsid w:val="0059785B"/>
    <w:rsid w:val="005A0928"/>
    <w:rsid w:val="005A1F47"/>
    <w:rsid w:val="005A26C8"/>
    <w:rsid w:val="005A32A9"/>
    <w:rsid w:val="005A42FB"/>
    <w:rsid w:val="005B2359"/>
    <w:rsid w:val="005B3FB6"/>
    <w:rsid w:val="005B4497"/>
    <w:rsid w:val="005B6C1E"/>
    <w:rsid w:val="005C045E"/>
    <w:rsid w:val="005C281F"/>
    <w:rsid w:val="005C418B"/>
    <w:rsid w:val="005C467D"/>
    <w:rsid w:val="005C57E5"/>
    <w:rsid w:val="005C6A1B"/>
    <w:rsid w:val="005C70E2"/>
    <w:rsid w:val="005D2ACD"/>
    <w:rsid w:val="005D4226"/>
    <w:rsid w:val="005D6D5D"/>
    <w:rsid w:val="005D72C6"/>
    <w:rsid w:val="005E04C2"/>
    <w:rsid w:val="005E0EC3"/>
    <w:rsid w:val="005E69E0"/>
    <w:rsid w:val="005E6A9A"/>
    <w:rsid w:val="005F1AF7"/>
    <w:rsid w:val="005F1BE7"/>
    <w:rsid w:val="005F2FA0"/>
    <w:rsid w:val="005F4D9A"/>
    <w:rsid w:val="005F5457"/>
    <w:rsid w:val="005F684A"/>
    <w:rsid w:val="005F6B02"/>
    <w:rsid w:val="00601CA7"/>
    <w:rsid w:val="0060221C"/>
    <w:rsid w:val="006024FD"/>
    <w:rsid w:val="00603228"/>
    <w:rsid w:val="006057E0"/>
    <w:rsid w:val="00606C7D"/>
    <w:rsid w:val="006115E1"/>
    <w:rsid w:val="006123A4"/>
    <w:rsid w:val="00614861"/>
    <w:rsid w:val="00616A1A"/>
    <w:rsid w:val="0062298F"/>
    <w:rsid w:val="00625096"/>
    <w:rsid w:val="00626596"/>
    <w:rsid w:val="00631E24"/>
    <w:rsid w:val="00633FFE"/>
    <w:rsid w:val="00634789"/>
    <w:rsid w:val="00635880"/>
    <w:rsid w:val="0063664D"/>
    <w:rsid w:val="00637C1E"/>
    <w:rsid w:val="00640A84"/>
    <w:rsid w:val="006412A4"/>
    <w:rsid w:val="00642A12"/>
    <w:rsid w:val="0064335F"/>
    <w:rsid w:val="00643ABD"/>
    <w:rsid w:val="00644CB8"/>
    <w:rsid w:val="00645851"/>
    <w:rsid w:val="006467FB"/>
    <w:rsid w:val="00646C31"/>
    <w:rsid w:val="006517C6"/>
    <w:rsid w:val="00654C00"/>
    <w:rsid w:val="0065604F"/>
    <w:rsid w:val="006561E3"/>
    <w:rsid w:val="0065649C"/>
    <w:rsid w:val="00657EC8"/>
    <w:rsid w:val="006601CE"/>
    <w:rsid w:val="00660EC8"/>
    <w:rsid w:val="00661842"/>
    <w:rsid w:val="00661D8E"/>
    <w:rsid w:val="00663F9E"/>
    <w:rsid w:val="0066407D"/>
    <w:rsid w:val="00664DC4"/>
    <w:rsid w:val="00664FE3"/>
    <w:rsid w:val="0066593A"/>
    <w:rsid w:val="00665DC5"/>
    <w:rsid w:val="0067248E"/>
    <w:rsid w:val="00672843"/>
    <w:rsid w:val="00672A61"/>
    <w:rsid w:val="00672F08"/>
    <w:rsid w:val="00673BDA"/>
    <w:rsid w:val="006755DA"/>
    <w:rsid w:val="006761AD"/>
    <w:rsid w:val="006804C8"/>
    <w:rsid w:val="00680558"/>
    <w:rsid w:val="00680D0D"/>
    <w:rsid w:val="006825C6"/>
    <w:rsid w:val="006828E1"/>
    <w:rsid w:val="0068363A"/>
    <w:rsid w:val="006871A9"/>
    <w:rsid w:val="006872DF"/>
    <w:rsid w:val="00687994"/>
    <w:rsid w:val="0069187C"/>
    <w:rsid w:val="00696297"/>
    <w:rsid w:val="006979F6"/>
    <w:rsid w:val="006A0F03"/>
    <w:rsid w:val="006A13D8"/>
    <w:rsid w:val="006A146D"/>
    <w:rsid w:val="006A22C1"/>
    <w:rsid w:val="006A3892"/>
    <w:rsid w:val="006A4950"/>
    <w:rsid w:val="006A4EE4"/>
    <w:rsid w:val="006A66E6"/>
    <w:rsid w:val="006A70DE"/>
    <w:rsid w:val="006A77D2"/>
    <w:rsid w:val="006B09CB"/>
    <w:rsid w:val="006B39DF"/>
    <w:rsid w:val="006B4362"/>
    <w:rsid w:val="006B458D"/>
    <w:rsid w:val="006B560F"/>
    <w:rsid w:val="006B5EC5"/>
    <w:rsid w:val="006B693A"/>
    <w:rsid w:val="006C09DB"/>
    <w:rsid w:val="006C0D0C"/>
    <w:rsid w:val="006C358A"/>
    <w:rsid w:val="006C3786"/>
    <w:rsid w:val="006C3E61"/>
    <w:rsid w:val="006D1CBC"/>
    <w:rsid w:val="006D269E"/>
    <w:rsid w:val="006D31C0"/>
    <w:rsid w:val="006E1F1F"/>
    <w:rsid w:val="006E2112"/>
    <w:rsid w:val="006E3696"/>
    <w:rsid w:val="006E45A5"/>
    <w:rsid w:val="006E6857"/>
    <w:rsid w:val="006E729D"/>
    <w:rsid w:val="006F3156"/>
    <w:rsid w:val="006F3544"/>
    <w:rsid w:val="006F3FC1"/>
    <w:rsid w:val="006F4428"/>
    <w:rsid w:val="006F5520"/>
    <w:rsid w:val="006F7900"/>
    <w:rsid w:val="00701D94"/>
    <w:rsid w:val="00705799"/>
    <w:rsid w:val="00710B92"/>
    <w:rsid w:val="00713009"/>
    <w:rsid w:val="00713CE8"/>
    <w:rsid w:val="00716E43"/>
    <w:rsid w:val="0071767A"/>
    <w:rsid w:val="007200B6"/>
    <w:rsid w:val="007204E6"/>
    <w:rsid w:val="00720B86"/>
    <w:rsid w:val="0072148A"/>
    <w:rsid w:val="00722C6B"/>
    <w:rsid w:val="00723AF2"/>
    <w:rsid w:val="00723E64"/>
    <w:rsid w:val="00726DD5"/>
    <w:rsid w:val="0072729A"/>
    <w:rsid w:val="007275D8"/>
    <w:rsid w:val="007338A7"/>
    <w:rsid w:val="007343E4"/>
    <w:rsid w:val="00736BDB"/>
    <w:rsid w:val="00737FB8"/>
    <w:rsid w:val="00741193"/>
    <w:rsid w:val="00741243"/>
    <w:rsid w:val="0074141C"/>
    <w:rsid w:val="00744009"/>
    <w:rsid w:val="00747F53"/>
    <w:rsid w:val="00752868"/>
    <w:rsid w:val="00755C18"/>
    <w:rsid w:val="00756028"/>
    <w:rsid w:val="0076005D"/>
    <w:rsid w:val="0076073D"/>
    <w:rsid w:val="00761A51"/>
    <w:rsid w:val="007622E4"/>
    <w:rsid w:val="00762C22"/>
    <w:rsid w:val="00762CCE"/>
    <w:rsid w:val="00765694"/>
    <w:rsid w:val="00773704"/>
    <w:rsid w:val="00775ED5"/>
    <w:rsid w:val="0077679A"/>
    <w:rsid w:val="007770BE"/>
    <w:rsid w:val="007775B9"/>
    <w:rsid w:val="007814B6"/>
    <w:rsid w:val="007817B7"/>
    <w:rsid w:val="00781924"/>
    <w:rsid w:val="00781D31"/>
    <w:rsid w:val="00782727"/>
    <w:rsid w:val="00783D6A"/>
    <w:rsid w:val="00786FCF"/>
    <w:rsid w:val="007914BF"/>
    <w:rsid w:val="0079163C"/>
    <w:rsid w:val="00793620"/>
    <w:rsid w:val="00794466"/>
    <w:rsid w:val="00794658"/>
    <w:rsid w:val="00797A99"/>
    <w:rsid w:val="007A0D6F"/>
    <w:rsid w:val="007A0FC9"/>
    <w:rsid w:val="007A28AC"/>
    <w:rsid w:val="007A5148"/>
    <w:rsid w:val="007B133E"/>
    <w:rsid w:val="007B1734"/>
    <w:rsid w:val="007B29BE"/>
    <w:rsid w:val="007B502C"/>
    <w:rsid w:val="007B6A89"/>
    <w:rsid w:val="007C0283"/>
    <w:rsid w:val="007C1869"/>
    <w:rsid w:val="007C1E45"/>
    <w:rsid w:val="007D0DBD"/>
    <w:rsid w:val="007D41F8"/>
    <w:rsid w:val="007D68FF"/>
    <w:rsid w:val="007D73C7"/>
    <w:rsid w:val="007D7459"/>
    <w:rsid w:val="007E18DE"/>
    <w:rsid w:val="007E47DC"/>
    <w:rsid w:val="007E6CD9"/>
    <w:rsid w:val="007E6E60"/>
    <w:rsid w:val="007E7988"/>
    <w:rsid w:val="007F354E"/>
    <w:rsid w:val="007F4C4F"/>
    <w:rsid w:val="007F56C7"/>
    <w:rsid w:val="007F589C"/>
    <w:rsid w:val="007F5D22"/>
    <w:rsid w:val="007F71F9"/>
    <w:rsid w:val="00801AC0"/>
    <w:rsid w:val="00801C8B"/>
    <w:rsid w:val="00803B85"/>
    <w:rsid w:val="00803CB5"/>
    <w:rsid w:val="008046F0"/>
    <w:rsid w:val="0080538A"/>
    <w:rsid w:val="00805989"/>
    <w:rsid w:val="00805C8D"/>
    <w:rsid w:val="00806A3F"/>
    <w:rsid w:val="00807773"/>
    <w:rsid w:val="008119C9"/>
    <w:rsid w:val="00812A78"/>
    <w:rsid w:val="0081354F"/>
    <w:rsid w:val="00815D0A"/>
    <w:rsid w:val="0081654F"/>
    <w:rsid w:val="00817345"/>
    <w:rsid w:val="008173B2"/>
    <w:rsid w:val="00817722"/>
    <w:rsid w:val="00817B1A"/>
    <w:rsid w:val="008206A4"/>
    <w:rsid w:val="00820973"/>
    <w:rsid w:val="008229BF"/>
    <w:rsid w:val="00822BA9"/>
    <w:rsid w:val="00825AB3"/>
    <w:rsid w:val="00827115"/>
    <w:rsid w:val="00827378"/>
    <w:rsid w:val="00830F74"/>
    <w:rsid w:val="008313C1"/>
    <w:rsid w:val="008327BD"/>
    <w:rsid w:val="0083293B"/>
    <w:rsid w:val="00833A1A"/>
    <w:rsid w:val="00836046"/>
    <w:rsid w:val="00836665"/>
    <w:rsid w:val="008370CF"/>
    <w:rsid w:val="00843F4C"/>
    <w:rsid w:val="008519DD"/>
    <w:rsid w:val="008527F2"/>
    <w:rsid w:val="008554A1"/>
    <w:rsid w:val="00855989"/>
    <w:rsid w:val="00856A7D"/>
    <w:rsid w:val="00857C37"/>
    <w:rsid w:val="00862CA5"/>
    <w:rsid w:val="00864E25"/>
    <w:rsid w:val="008662AF"/>
    <w:rsid w:val="00867531"/>
    <w:rsid w:val="00871110"/>
    <w:rsid w:val="008720BB"/>
    <w:rsid w:val="00873107"/>
    <w:rsid w:val="00873A7E"/>
    <w:rsid w:val="00873C4C"/>
    <w:rsid w:val="00873F68"/>
    <w:rsid w:val="008748B3"/>
    <w:rsid w:val="00874CC0"/>
    <w:rsid w:val="00876292"/>
    <w:rsid w:val="00877F10"/>
    <w:rsid w:val="008812A1"/>
    <w:rsid w:val="00881AA8"/>
    <w:rsid w:val="00881F85"/>
    <w:rsid w:val="00882B77"/>
    <w:rsid w:val="008838A1"/>
    <w:rsid w:val="00885835"/>
    <w:rsid w:val="008877D6"/>
    <w:rsid w:val="00890BB1"/>
    <w:rsid w:val="0089132D"/>
    <w:rsid w:val="00891C5C"/>
    <w:rsid w:val="00893ABE"/>
    <w:rsid w:val="0089481D"/>
    <w:rsid w:val="0089566E"/>
    <w:rsid w:val="008A2CBE"/>
    <w:rsid w:val="008A513C"/>
    <w:rsid w:val="008A5865"/>
    <w:rsid w:val="008A717B"/>
    <w:rsid w:val="008A7C68"/>
    <w:rsid w:val="008B005A"/>
    <w:rsid w:val="008B02C9"/>
    <w:rsid w:val="008B06E4"/>
    <w:rsid w:val="008B3966"/>
    <w:rsid w:val="008B448A"/>
    <w:rsid w:val="008B6DE2"/>
    <w:rsid w:val="008C222B"/>
    <w:rsid w:val="008C4AD7"/>
    <w:rsid w:val="008C5822"/>
    <w:rsid w:val="008C5B08"/>
    <w:rsid w:val="008C5F49"/>
    <w:rsid w:val="008C69B0"/>
    <w:rsid w:val="008D6055"/>
    <w:rsid w:val="008D74D6"/>
    <w:rsid w:val="008E2D9C"/>
    <w:rsid w:val="008E4D1F"/>
    <w:rsid w:val="008E6149"/>
    <w:rsid w:val="008F16A7"/>
    <w:rsid w:val="008F2BE2"/>
    <w:rsid w:val="008F404B"/>
    <w:rsid w:val="008F42ED"/>
    <w:rsid w:val="008F4AAD"/>
    <w:rsid w:val="008F51BE"/>
    <w:rsid w:val="008F65AB"/>
    <w:rsid w:val="008F7672"/>
    <w:rsid w:val="008F7735"/>
    <w:rsid w:val="00903107"/>
    <w:rsid w:val="00906729"/>
    <w:rsid w:val="009067CA"/>
    <w:rsid w:val="00911453"/>
    <w:rsid w:val="009158D3"/>
    <w:rsid w:val="009220BE"/>
    <w:rsid w:val="009229A2"/>
    <w:rsid w:val="009271CD"/>
    <w:rsid w:val="009278C1"/>
    <w:rsid w:val="009321D9"/>
    <w:rsid w:val="00932260"/>
    <w:rsid w:val="0093242B"/>
    <w:rsid w:val="00935709"/>
    <w:rsid w:val="00936F5D"/>
    <w:rsid w:val="0093727B"/>
    <w:rsid w:val="00941435"/>
    <w:rsid w:val="009425A5"/>
    <w:rsid w:val="009467CE"/>
    <w:rsid w:val="00946DDF"/>
    <w:rsid w:val="0094720E"/>
    <w:rsid w:val="00947D09"/>
    <w:rsid w:val="009502CC"/>
    <w:rsid w:val="00953E35"/>
    <w:rsid w:val="00954260"/>
    <w:rsid w:val="00954B2A"/>
    <w:rsid w:val="00957EC9"/>
    <w:rsid w:val="009603AA"/>
    <w:rsid w:val="00962CE6"/>
    <w:rsid w:val="00963B0C"/>
    <w:rsid w:val="00965A23"/>
    <w:rsid w:val="009729C1"/>
    <w:rsid w:val="009753F1"/>
    <w:rsid w:val="0097740F"/>
    <w:rsid w:val="0097771D"/>
    <w:rsid w:val="0098005D"/>
    <w:rsid w:val="00982489"/>
    <w:rsid w:val="00984D38"/>
    <w:rsid w:val="009865EE"/>
    <w:rsid w:val="00986D55"/>
    <w:rsid w:val="0098751D"/>
    <w:rsid w:val="009913A4"/>
    <w:rsid w:val="00991547"/>
    <w:rsid w:val="00991B64"/>
    <w:rsid w:val="009921BE"/>
    <w:rsid w:val="00992341"/>
    <w:rsid w:val="00994231"/>
    <w:rsid w:val="009955D1"/>
    <w:rsid w:val="00995EA0"/>
    <w:rsid w:val="0099712C"/>
    <w:rsid w:val="009974C7"/>
    <w:rsid w:val="00997797"/>
    <w:rsid w:val="009A0115"/>
    <w:rsid w:val="009A1041"/>
    <w:rsid w:val="009A1C50"/>
    <w:rsid w:val="009A3F71"/>
    <w:rsid w:val="009A4AE8"/>
    <w:rsid w:val="009A5C04"/>
    <w:rsid w:val="009A5D23"/>
    <w:rsid w:val="009A6068"/>
    <w:rsid w:val="009A6491"/>
    <w:rsid w:val="009A7670"/>
    <w:rsid w:val="009B4588"/>
    <w:rsid w:val="009B4CEC"/>
    <w:rsid w:val="009B5B2A"/>
    <w:rsid w:val="009B6BCA"/>
    <w:rsid w:val="009C1025"/>
    <w:rsid w:val="009C1EB9"/>
    <w:rsid w:val="009C1FED"/>
    <w:rsid w:val="009C26CE"/>
    <w:rsid w:val="009C7F17"/>
    <w:rsid w:val="009D2946"/>
    <w:rsid w:val="009D5C20"/>
    <w:rsid w:val="009D5ED4"/>
    <w:rsid w:val="009D73A5"/>
    <w:rsid w:val="009D7954"/>
    <w:rsid w:val="009D7F43"/>
    <w:rsid w:val="009E29DB"/>
    <w:rsid w:val="009E43A7"/>
    <w:rsid w:val="009E4C63"/>
    <w:rsid w:val="009F0618"/>
    <w:rsid w:val="009F076F"/>
    <w:rsid w:val="009F124B"/>
    <w:rsid w:val="009F4CAF"/>
    <w:rsid w:val="009F5A91"/>
    <w:rsid w:val="009F6EA8"/>
    <w:rsid w:val="00A0166F"/>
    <w:rsid w:val="00A018A4"/>
    <w:rsid w:val="00A04538"/>
    <w:rsid w:val="00A049DA"/>
    <w:rsid w:val="00A05D49"/>
    <w:rsid w:val="00A10D09"/>
    <w:rsid w:val="00A10DCA"/>
    <w:rsid w:val="00A15549"/>
    <w:rsid w:val="00A158B5"/>
    <w:rsid w:val="00A1744A"/>
    <w:rsid w:val="00A23718"/>
    <w:rsid w:val="00A237C0"/>
    <w:rsid w:val="00A25CBE"/>
    <w:rsid w:val="00A27D11"/>
    <w:rsid w:val="00A30C83"/>
    <w:rsid w:val="00A329E8"/>
    <w:rsid w:val="00A333DB"/>
    <w:rsid w:val="00A36235"/>
    <w:rsid w:val="00A379FE"/>
    <w:rsid w:val="00A411D2"/>
    <w:rsid w:val="00A41E87"/>
    <w:rsid w:val="00A4258C"/>
    <w:rsid w:val="00A46F5C"/>
    <w:rsid w:val="00A5164E"/>
    <w:rsid w:val="00A54C49"/>
    <w:rsid w:val="00A564BD"/>
    <w:rsid w:val="00A56F6B"/>
    <w:rsid w:val="00A60A82"/>
    <w:rsid w:val="00A6204F"/>
    <w:rsid w:val="00A633BF"/>
    <w:rsid w:val="00A655B0"/>
    <w:rsid w:val="00A65D87"/>
    <w:rsid w:val="00A67937"/>
    <w:rsid w:val="00A7074C"/>
    <w:rsid w:val="00A745E2"/>
    <w:rsid w:val="00A775D8"/>
    <w:rsid w:val="00A77D41"/>
    <w:rsid w:val="00A77D6B"/>
    <w:rsid w:val="00A8189F"/>
    <w:rsid w:val="00A83DB3"/>
    <w:rsid w:val="00A90B73"/>
    <w:rsid w:val="00A915BF"/>
    <w:rsid w:val="00A92732"/>
    <w:rsid w:val="00A934F9"/>
    <w:rsid w:val="00A94A73"/>
    <w:rsid w:val="00A96C67"/>
    <w:rsid w:val="00AA1723"/>
    <w:rsid w:val="00AA2FFB"/>
    <w:rsid w:val="00AA41A4"/>
    <w:rsid w:val="00AB02FE"/>
    <w:rsid w:val="00AB0903"/>
    <w:rsid w:val="00AB1D5A"/>
    <w:rsid w:val="00AB2D7D"/>
    <w:rsid w:val="00AB39C7"/>
    <w:rsid w:val="00AB5F60"/>
    <w:rsid w:val="00AB69D3"/>
    <w:rsid w:val="00AB774D"/>
    <w:rsid w:val="00AC0640"/>
    <w:rsid w:val="00AC3ECB"/>
    <w:rsid w:val="00AC56D0"/>
    <w:rsid w:val="00AC5A57"/>
    <w:rsid w:val="00AC74AD"/>
    <w:rsid w:val="00ACD4E6"/>
    <w:rsid w:val="00AD2E34"/>
    <w:rsid w:val="00AD5075"/>
    <w:rsid w:val="00AD66B8"/>
    <w:rsid w:val="00AD722D"/>
    <w:rsid w:val="00AE2281"/>
    <w:rsid w:val="00AE27BD"/>
    <w:rsid w:val="00AE37D0"/>
    <w:rsid w:val="00AE603B"/>
    <w:rsid w:val="00AE6208"/>
    <w:rsid w:val="00AE7C3F"/>
    <w:rsid w:val="00AF3383"/>
    <w:rsid w:val="00AF47CF"/>
    <w:rsid w:val="00AF5445"/>
    <w:rsid w:val="00AF54CF"/>
    <w:rsid w:val="00AF7667"/>
    <w:rsid w:val="00B001B4"/>
    <w:rsid w:val="00B01224"/>
    <w:rsid w:val="00B021A1"/>
    <w:rsid w:val="00B024CD"/>
    <w:rsid w:val="00B039EE"/>
    <w:rsid w:val="00B04E94"/>
    <w:rsid w:val="00B064F4"/>
    <w:rsid w:val="00B07FDF"/>
    <w:rsid w:val="00B10511"/>
    <w:rsid w:val="00B1056B"/>
    <w:rsid w:val="00B11F95"/>
    <w:rsid w:val="00B12430"/>
    <w:rsid w:val="00B132C7"/>
    <w:rsid w:val="00B13834"/>
    <w:rsid w:val="00B16186"/>
    <w:rsid w:val="00B16461"/>
    <w:rsid w:val="00B17193"/>
    <w:rsid w:val="00B17B4A"/>
    <w:rsid w:val="00B21720"/>
    <w:rsid w:val="00B217FD"/>
    <w:rsid w:val="00B21AC5"/>
    <w:rsid w:val="00B21C7B"/>
    <w:rsid w:val="00B21CAB"/>
    <w:rsid w:val="00B2323A"/>
    <w:rsid w:val="00B23A8F"/>
    <w:rsid w:val="00B25165"/>
    <w:rsid w:val="00B31358"/>
    <w:rsid w:val="00B31B9E"/>
    <w:rsid w:val="00B3559F"/>
    <w:rsid w:val="00B3637C"/>
    <w:rsid w:val="00B4123A"/>
    <w:rsid w:val="00B476B8"/>
    <w:rsid w:val="00B47ADC"/>
    <w:rsid w:val="00B47C41"/>
    <w:rsid w:val="00B50ACF"/>
    <w:rsid w:val="00B50B86"/>
    <w:rsid w:val="00B50E8F"/>
    <w:rsid w:val="00B51B52"/>
    <w:rsid w:val="00B53169"/>
    <w:rsid w:val="00B54DBE"/>
    <w:rsid w:val="00B56803"/>
    <w:rsid w:val="00B572E7"/>
    <w:rsid w:val="00B57B31"/>
    <w:rsid w:val="00B6115F"/>
    <w:rsid w:val="00B621E5"/>
    <w:rsid w:val="00B634AC"/>
    <w:rsid w:val="00B63F39"/>
    <w:rsid w:val="00B64371"/>
    <w:rsid w:val="00B65333"/>
    <w:rsid w:val="00B7774B"/>
    <w:rsid w:val="00B803BB"/>
    <w:rsid w:val="00B825D5"/>
    <w:rsid w:val="00B826E3"/>
    <w:rsid w:val="00B84A80"/>
    <w:rsid w:val="00B85D6E"/>
    <w:rsid w:val="00B85F39"/>
    <w:rsid w:val="00B8684F"/>
    <w:rsid w:val="00B87735"/>
    <w:rsid w:val="00B9101D"/>
    <w:rsid w:val="00B91458"/>
    <w:rsid w:val="00B92494"/>
    <w:rsid w:val="00B93FB4"/>
    <w:rsid w:val="00B944DA"/>
    <w:rsid w:val="00B954CA"/>
    <w:rsid w:val="00B96E64"/>
    <w:rsid w:val="00B975A1"/>
    <w:rsid w:val="00B97D59"/>
    <w:rsid w:val="00B9E327"/>
    <w:rsid w:val="00BA07CE"/>
    <w:rsid w:val="00BA14DD"/>
    <w:rsid w:val="00BA2083"/>
    <w:rsid w:val="00BA44A8"/>
    <w:rsid w:val="00BA637C"/>
    <w:rsid w:val="00BA693D"/>
    <w:rsid w:val="00BA6ECF"/>
    <w:rsid w:val="00BA6F27"/>
    <w:rsid w:val="00BB2332"/>
    <w:rsid w:val="00BB2452"/>
    <w:rsid w:val="00BB4BD8"/>
    <w:rsid w:val="00BB5057"/>
    <w:rsid w:val="00BB5C5D"/>
    <w:rsid w:val="00BB5E0B"/>
    <w:rsid w:val="00BB6F49"/>
    <w:rsid w:val="00BC03EB"/>
    <w:rsid w:val="00BC1184"/>
    <w:rsid w:val="00BC1EBD"/>
    <w:rsid w:val="00BC53CB"/>
    <w:rsid w:val="00BC61B3"/>
    <w:rsid w:val="00BC7CC8"/>
    <w:rsid w:val="00BD346D"/>
    <w:rsid w:val="00BD40C0"/>
    <w:rsid w:val="00BD4D04"/>
    <w:rsid w:val="00BD5A53"/>
    <w:rsid w:val="00BE06D1"/>
    <w:rsid w:val="00BE12AE"/>
    <w:rsid w:val="00BE2921"/>
    <w:rsid w:val="00BE4846"/>
    <w:rsid w:val="00BE4C1E"/>
    <w:rsid w:val="00BF0788"/>
    <w:rsid w:val="00BF1F62"/>
    <w:rsid w:val="00BF2E3D"/>
    <w:rsid w:val="00BF3DFF"/>
    <w:rsid w:val="00BF4124"/>
    <w:rsid w:val="00BF5D09"/>
    <w:rsid w:val="00BF72B9"/>
    <w:rsid w:val="00BF7A6D"/>
    <w:rsid w:val="00C03788"/>
    <w:rsid w:val="00C0461B"/>
    <w:rsid w:val="00C05EDD"/>
    <w:rsid w:val="00C066F6"/>
    <w:rsid w:val="00C06D05"/>
    <w:rsid w:val="00C07BD6"/>
    <w:rsid w:val="00C07F61"/>
    <w:rsid w:val="00C10372"/>
    <w:rsid w:val="00C12550"/>
    <w:rsid w:val="00C12721"/>
    <w:rsid w:val="00C15878"/>
    <w:rsid w:val="00C15C7C"/>
    <w:rsid w:val="00C15D1C"/>
    <w:rsid w:val="00C16364"/>
    <w:rsid w:val="00C208CB"/>
    <w:rsid w:val="00C221B4"/>
    <w:rsid w:val="00C233A9"/>
    <w:rsid w:val="00C24A87"/>
    <w:rsid w:val="00C2663E"/>
    <w:rsid w:val="00C30086"/>
    <w:rsid w:val="00C3060C"/>
    <w:rsid w:val="00C310CD"/>
    <w:rsid w:val="00C31EF1"/>
    <w:rsid w:val="00C32783"/>
    <w:rsid w:val="00C32FC6"/>
    <w:rsid w:val="00C334FA"/>
    <w:rsid w:val="00C351B4"/>
    <w:rsid w:val="00C40FA1"/>
    <w:rsid w:val="00C41541"/>
    <w:rsid w:val="00C419E9"/>
    <w:rsid w:val="00C438AD"/>
    <w:rsid w:val="00C44F13"/>
    <w:rsid w:val="00C46D8E"/>
    <w:rsid w:val="00C47FB5"/>
    <w:rsid w:val="00C50379"/>
    <w:rsid w:val="00C50724"/>
    <w:rsid w:val="00C52F35"/>
    <w:rsid w:val="00C5352D"/>
    <w:rsid w:val="00C53965"/>
    <w:rsid w:val="00C54420"/>
    <w:rsid w:val="00C55C5F"/>
    <w:rsid w:val="00C56952"/>
    <w:rsid w:val="00C56EEE"/>
    <w:rsid w:val="00C605D8"/>
    <w:rsid w:val="00C6113E"/>
    <w:rsid w:val="00C63078"/>
    <w:rsid w:val="00C64380"/>
    <w:rsid w:val="00C670D7"/>
    <w:rsid w:val="00C70703"/>
    <w:rsid w:val="00C70D77"/>
    <w:rsid w:val="00C74796"/>
    <w:rsid w:val="00C75992"/>
    <w:rsid w:val="00C76B53"/>
    <w:rsid w:val="00C77EA5"/>
    <w:rsid w:val="00C80B2E"/>
    <w:rsid w:val="00C81519"/>
    <w:rsid w:val="00C82614"/>
    <w:rsid w:val="00C83ACE"/>
    <w:rsid w:val="00C83D4A"/>
    <w:rsid w:val="00C8434E"/>
    <w:rsid w:val="00C87718"/>
    <w:rsid w:val="00C908F0"/>
    <w:rsid w:val="00C92541"/>
    <w:rsid w:val="00C93520"/>
    <w:rsid w:val="00C95396"/>
    <w:rsid w:val="00C961EF"/>
    <w:rsid w:val="00C977C9"/>
    <w:rsid w:val="00CA1779"/>
    <w:rsid w:val="00CA1AB8"/>
    <w:rsid w:val="00CA1CF6"/>
    <w:rsid w:val="00CA2810"/>
    <w:rsid w:val="00CA2AF0"/>
    <w:rsid w:val="00CA3E61"/>
    <w:rsid w:val="00CA44B4"/>
    <w:rsid w:val="00CA471C"/>
    <w:rsid w:val="00CA4BBD"/>
    <w:rsid w:val="00CA4C66"/>
    <w:rsid w:val="00CA6C27"/>
    <w:rsid w:val="00CB0DA6"/>
    <w:rsid w:val="00CB234E"/>
    <w:rsid w:val="00CB48F1"/>
    <w:rsid w:val="00CB494A"/>
    <w:rsid w:val="00CB4B12"/>
    <w:rsid w:val="00CB522A"/>
    <w:rsid w:val="00CC1D32"/>
    <w:rsid w:val="00CC2246"/>
    <w:rsid w:val="00CC2924"/>
    <w:rsid w:val="00CC3DF0"/>
    <w:rsid w:val="00CC4748"/>
    <w:rsid w:val="00CC4D31"/>
    <w:rsid w:val="00CC65CB"/>
    <w:rsid w:val="00CC74EB"/>
    <w:rsid w:val="00CD019F"/>
    <w:rsid w:val="00CD02D6"/>
    <w:rsid w:val="00CD1052"/>
    <w:rsid w:val="00CD2A31"/>
    <w:rsid w:val="00CD3BFF"/>
    <w:rsid w:val="00CD65AA"/>
    <w:rsid w:val="00CE11B5"/>
    <w:rsid w:val="00CE450E"/>
    <w:rsid w:val="00CE747B"/>
    <w:rsid w:val="00CE74FE"/>
    <w:rsid w:val="00CE7ECA"/>
    <w:rsid w:val="00CF0777"/>
    <w:rsid w:val="00CF1167"/>
    <w:rsid w:val="00CF22BB"/>
    <w:rsid w:val="00CF248A"/>
    <w:rsid w:val="00CF3A83"/>
    <w:rsid w:val="00CF3B71"/>
    <w:rsid w:val="00D0166E"/>
    <w:rsid w:val="00D03A8B"/>
    <w:rsid w:val="00D03B92"/>
    <w:rsid w:val="00D052DF"/>
    <w:rsid w:val="00D069DD"/>
    <w:rsid w:val="00D07C2B"/>
    <w:rsid w:val="00D10467"/>
    <w:rsid w:val="00D12EF8"/>
    <w:rsid w:val="00D153CE"/>
    <w:rsid w:val="00D15BB8"/>
    <w:rsid w:val="00D160C6"/>
    <w:rsid w:val="00D16AE5"/>
    <w:rsid w:val="00D2026A"/>
    <w:rsid w:val="00D20FF9"/>
    <w:rsid w:val="00D2329D"/>
    <w:rsid w:val="00D23CE0"/>
    <w:rsid w:val="00D26A9C"/>
    <w:rsid w:val="00D31199"/>
    <w:rsid w:val="00D31C97"/>
    <w:rsid w:val="00D3741F"/>
    <w:rsid w:val="00D406F1"/>
    <w:rsid w:val="00D4090C"/>
    <w:rsid w:val="00D411C7"/>
    <w:rsid w:val="00D4179B"/>
    <w:rsid w:val="00D4399F"/>
    <w:rsid w:val="00D44D89"/>
    <w:rsid w:val="00D466EF"/>
    <w:rsid w:val="00D47883"/>
    <w:rsid w:val="00D51668"/>
    <w:rsid w:val="00D531DF"/>
    <w:rsid w:val="00D55567"/>
    <w:rsid w:val="00D57E0C"/>
    <w:rsid w:val="00D60599"/>
    <w:rsid w:val="00D657CF"/>
    <w:rsid w:val="00D66229"/>
    <w:rsid w:val="00D709B8"/>
    <w:rsid w:val="00D70A3E"/>
    <w:rsid w:val="00D7273D"/>
    <w:rsid w:val="00D75EEB"/>
    <w:rsid w:val="00D77B9D"/>
    <w:rsid w:val="00D800AD"/>
    <w:rsid w:val="00D8222A"/>
    <w:rsid w:val="00D82855"/>
    <w:rsid w:val="00D83FAD"/>
    <w:rsid w:val="00D85915"/>
    <w:rsid w:val="00D86DEF"/>
    <w:rsid w:val="00D925BE"/>
    <w:rsid w:val="00D97074"/>
    <w:rsid w:val="00D9748C"/>
    <w:rsid w:val="00DA172B"/>
    <w:rsid w:val="00DA3154"/>
    <w:rsid w:val="00DA5431"/>
    <w:rsid w:val="00DA5E72"/>
    <w:rsid w:val="00DB03C0"/>
    <w:rsid w:val="00DB1082"/>
    <w:rsid w:val="00DB1E67"/>
    <w:rsid w:val="00DB33C8"/>
    <w:rsid w:val="00DC2F33"/>
    <w:rsid w:val="00DC3BE4"/>
    <w:rsid w:val="00DC72D7"/>
    <w:rsid w:val="00DC73D3"/>
    <w:rsid w:val="00DC75B5"/>
    <w:rsid w:val="00DD0AF8"/>
    <w:rsid w:val="00DD2994"/>
    <w:rsid w:val="00DD3560"/>
    <w:rsid w:val="00DD3DF3"/>
    <w:rsid w:val="00DD41C9"/>
    <w:rsid w:val="00DD4825"/>
    <w:rsid w:val="00DD61EA"/>
    <w:rsid w:val="00DE0B47"/>
    <w:rsid w:val="00DE0DFB"/>
    <w:rsid w:val="00DE143D"/>
    <w:rsid w:val="00DE16A1"/>
    <w:rsid w:val="00DE2F6A"/>
    <w:rsid w:val="00DE572B"/>
    <w:rsid w:val="00DE58E7"/>
    <w:rsid w:val="00DF07B7"/>
    <w:rsid w:val="00DF1C9D"/>
    <w:rsid w:val="00DF276F"/>
    <w:rsid w:val="00DF5ECF"/>
    <w:rsid w:val="00E00494"/>
    <w:rsid w:val="00E0059D"/>
    <w:rsid w:val="00E03D11"/>
    <w:rsid w:val="00E10287"/>
    <w:rsid w:val="00E10A29"/>
    <w:rsid w:val="00E120E8"/>
    <w:rsid w:val="00E136EF"/>
    <w:rsid w:val="00E20BD8"/>
    <w:rsid w:val="00E217C0"/>
    <w:rsid w:val="00E23E06"/>
    <w:rsid w:val="00E2400D"/>
    <w:rsid w:val="00E24693"/>
    <w:rsid w:val="00E253DF"/>
    <w:rsid w:val="00E2752A"/>
    <w:rsid w:val="00E30447"/>
    <w:rsid w:val="00E305E7"/>
    <w:rsid w:val="00E30CC5"/>
    <w:rsid w:val="00E32293"/>
    <w:rsid w:val="00E33BB8"/>
    <w:rsid w:val="00E34A1C"/>
    <w:rsid w:val="00E36A6F"/>
    <w:rsid w:val="00E36A7A"/>
    <w:rsid w:val="00E36CBD"/>
    <w:rsid w:val="00E41B43"/>
    <w:rsid w:val="00E420E6"/>
    <w:rsid w:val="00E424CE"/>
    <w:rsid w:val="00E43C0F"/>
    <w:rsid w:val="00E454DD"/>
    <w:rsid w:val="00E459DB"/>
    <w:rsid w:val="00E472CA"/>
    <w:rsid w:val="00E50ABB"/>
    <w:rsid w:val="00E52A5A"/>
    <w:rsid w:val="00E52FA2"/>
    <w:rsid w:val="00E54D1B"/>
    <w:rsid w:val="00E5513C"/>
    <w:rsid w:val="00E56691"/>
    <w:rsid w:val="00E56996"/>
    <w:rsid w:val="00E576ED"/>
    <w:rsid w:val="00E57E40"/>
    <w:rsid w:val="00E60E3A"/>
    <w:rsid w:val="00E6170B"/>
    <w:rsid w:val="00E64032"/>
    <w:rsid w:val="00E707ED"/>
    <w:rsid w:val="00E70C2D"/>
    <w:rsid w:val="00E71875"/>
    <w:rsid w:val="00E75593"/>
    <w:rsid w:val="00E7755A"/>
    <w:rsid w:val="00E77C08"/>
    <w:rsid w:val="00E828AA"/>
    <w:rsid w:val="00E86001"/>
    <w:rsid w:val="00E86F09"/>
    <w:rsid w:val="00E876E7"/>
    <w:rsid w:val="00E9215D"/>
    <w:rsid w:val="00E926AA"/>
    <w:rsid w:val="00E93703"/>
    <w:rsid w:val="00E93B01"/>
    <w:rsid w:val="00E93BE8"/>
    <w:rsid w:val="00E9771C"/>
    <w:rsid w:val="00EA37EF"/>
    <w:rsid w:val="00EA46AB"/>
    <w:rsid w:val="00EA47FA"/>
    <w:rsid w:val="00EA5295"/>
    <w:rsid w:val="00EA5581"/>
    <w:rsid w:val="00EA6658"/>
    <w:rsid w:val="00EA6E2A"/>
    <w:rsid w:val="00EA743F"/>
    <w:rsid w:val="00EB023D"/>
    <w:rsid w:val="00EB3BC4"/>
    <w:rsid w:val="00EB42ED"/>
    <w:rsid w:val="00EB74FB"/>
    <w:rsid w:val="00EC0EA7"/>
    <w:rsid w:val="00EC1C38"/>
    <w:rsid w:val="00EC2067"/>
    <w:rsid w:val="00EC2A2D"/>
    <w:rsid w:val="00EC2BD8"/>
    <w:rsid w:val="00EC47CA"/>
    <w:rsid w:val="00EC5E4E"/>
    <w:rsid w:val="00EC5FAC"/>
    <w:rsid w:val="00EC68EA"/>
    <w:rsid w:val="00EC7F27"/>
    <w:rsid w:val="00ED0084"/>
    <w:rsid w:val="00ED02AE"/>
    <w:rsid w:val="00ED1D82"/>
    <w:rsid w:val="00ED454E"/>
    <w:rsid w:val="00ED5433"/>
    <w:rsid w:val="00ED556C"/>
    <w:rsid w:val="00ED5A7F"/>
    <w:rsid w:val="00ED60E3"/>
    <w:rsid w:val="00ED6842"/>
    <w:rsid w:val="00EE0FFE"/>
    <w:rsid w:val="00EE1020"/>
    <w:rsid w:val="00EE18AE"/>
    <w:rsid w:val="00EE2A82"/>
    <w:rsid w:val="00EE36BC"/>
    <w:rsid w:val="00EE3BE2"/>
    <w:rsid w:val="00EE7885"/>
    <w:rsid w:val="00EF1EFB"/>
    <w:rsid w:val="00EF310D"/>
    <w:rsid w:val="00EF4709"/>
    <w:rsid w:val="00EF4790"/>
    <w:rsid w:val="00EF5921"/>
    <w:rsid w:val="00EF60E1"/>
    <w:rsid w:val="00EF686A"/>
    <w:rsid w:val="00EF6C46"/>
    <w:rsid w:val="00F00E0C"/>
    <w:rsid w:val="00F00EF2"/>
    <w:rsid w:val="00F0389F"/>
    <w:rsid w:val="00F03B54"/>
    <w:rsid w:val="00F0630C"/>
    <w:rsid w:val="00F06640"/>
    <w:rsid w:val="00F06AEA"/>
    <w:rsid w:val="00F07A0F"/>
    <w:rsid w:val="00F07E0E"/>
    <w:rsid w:val="00F1262C"/>
    <w:rsid w:val="00F12845"/>
    <w:rsid w:val="00F1590F"/>
    <w:rsid w:val="00F1752D"/>
    <w:rsid w:val="00F17D77"/>
    <w:rsid w:val="00F20416"/>
    <w:rsid w:val="00F20582"/>
    <w:rsid w:val="00F2088F"/>
    <w:rsid w:val="00F22A61"/>
    <w:rsid w:val="00F23244"/>
    <w:rsid w:val="00F23AF0"/>
    <w:rsid w:val="00F24E50"/>
    <w:rsid w:val="00F2667D"/>
    <w:rsid w:val="00F26D02"/>
    <w:rsid w:val="00F30097"/>
    <w:rsid w:val="00F32E29"/>
    <w:rsid w:val="00F34B85"/>
    <w:rsid w:val="00F35EE2"/>
    <w:rsid w:val="00F3677B"/>
    <w:rsid w:val="00F40299"/>
    <w:rsid w:val="00F4148D"/>
    <w:rsid w:val="00F41689"/>
    <w:rsid w:val="00F41B6A"/>
    <w:rsid w:val="00F42E81"/>
    <w:rsid w:val="00F4369F"/>
    <w:rsid w:val="00F43D57"/>
    <w:rsid w:val="00F4508E"/>
    <w:rsid w:val="00F46092"/>
    <w:rsid w:val="00F461F8"/>
    <w:rsid w:val="00F47D94"/>
    <w:rsid w:val="00F51ECD"/>
    <w:rsid w:val="00F5221D"/>
    <w:rsid w:val="00F53C23"/>
    <w:rsid w:val="00F5429E"/>
    <w:rsid w:val="00F54A7C"/>
    <w:rsid w:val="00F56837"/>
    <w:rsid w:val="00F56E8E"/>
    <w:rsid w:val="00F60891"/>
    <w:rsid w:val="00F6174F"/>
    <w:rsid w:val="00F64A68"/>
    <w:rsid w:val="00F676CF"/>
    <w:rsid w:val="00F67730"/>
    <w:rsid w:val="00F739DE"/>
    <w:rsid w:val="00F73A7E"/>
    <w:rsid w:val="00F73F3B"/>
    <w:rsid w:val="00F746D4"/>
    <w:rsid w:val="00F74A1A"/>
    <w:rsid w:val="00F8183D"/>
    <w:rsid w:val="00F83455"/>
    <w:rsid w:val="00F834A9"/>
    <w:rsid w:val="00F83ED3"/>
    <w:rsid w:val="00F84238"/>
    <w:rsid w:val="00F84830"/>
    <w:rsid w:val="00F85997"/>
    <w:rsid w:val="00F87F80"/>
    <w:rsid w:val="00F91980"/>
    <w:rsid w:val="00F933A7"/>
    <w:rsid w:val="00F94E12"/>
    <w:rsid w:val="00F95A41"/>
    <w:rsid w:val="00FA0161"/>
    <w:rsid w:val="00FA09DE"/>
    <w:rsid w:val="00FA2269"/>
    <w:rsid w:val="00FA4256"/>
    <w:rsid w:val="00FA6924"/>
    <w:rsid w:val="00FA783C"/>
    <w:rsid w:val="00FB4F1E"/>
    <w:rsid w:val="00FB79D3"/>
    <w:rsid w:val="00FC03FC"/>
    <w:rsid w:val="00FC0E13"/>
    <w:rsid w:val="00FC1105"/>
    <w:rsid w:val="00FC3245"/>
    <w:rsid w:val="00FC3D6B"/>
    <w:rsid w:val="00FC4B63"/>
    <w:rsid w:val="00FC57AD"/>
    <w:rsid w:val="00FC5B52"/>
    <w:rsid w:val="00FC7B76"/>
    <w:rsid w:val="00FD19AD"/>
    <w:rsid w:val="00FD297E"/>
    <w:rsid w:val="00FD2E3A"/>
    <w:rsid w:val="00FD2F09"/>
    <w:rsid w:val="00FD5D61"/>
    <w:rsid w:val="00FD7D60"/>
    <w:rsid w:val="00FDF7C3"/>
    <w:rsid w:val="00FE1152"/>
    <w:rsid w:val="00FE5A39"/>
    <w:rsid w:val="00FE5C9E"/>
    <w:rsid w:val="00FF30B3"/>
    <w:rsid w:val="00FF35BE"/>
    <w:rsid w:val="00FF5F96"/>
    <w:rsid w:val="00FF7329"/>
    <w:rsid w:val="01906369"/>
    <w:rsid w:val="01C91CBB"/>
    <w:rsid w:val="01E34E92"/>
    <w:rsid w:val="01EF9DD7"/>
    <w:rsid w:val="0216577E"/>
    <w:rsid w:val="025B2C7E"/>
    <w:rsid w:val="02683FE7"/>
    <w:rsid w:val="0281F082"/>
    <w:rsid w:val="028D1880"/>
    <w:rsid w:val="02BDC42B"/>
    <w:rsid w:val="02BDCD0D"/>
    <w:rsid w:val="02E9A07F"/>
    <w:rsid w:val="03397517"/>
    <w:rsid w:val="033A2386"/>
    <w:rsid w:val="034C36A5"/>
    <w:rsid w:val="034CED75"/>
    <w:rsid w:val="037583AD"/>
    <w:rsid w:val="03ED5309"/>
    <w:rsid w:val="03F4E748"/>
    <w:rsid w:val="0408466B"/>
    <w:rsid w:val="04159BD5"/>
    <w:rsid w:val="042298DE"/>
    <w:rsid w:val="0425D709"/>
    <w:rsid w:val="0437C31F"/>
    <w:rsid w:val="0489C9ED"/>
    <w:rsid w:val="04B946FA"/>
    <w:rsid w:val="04BDF1E7"/>
    <w:rsid w:val="04CFD27F"/>
    <w:rsid w:val="04E707F7"/>
    <w:rsid w:val="04FB9949"/>
    <w:rsid w:val="055D8A0D"/>
    <w:rsid w:val="058B711A"/>
    <w:rsid w:val="059DB572"/>
    <w:rsid w:val="05CA261B"/>
    <w:rsid w:val="061E628A"/>
    <w:rsid w:val="066E468B"/>
    <w:rsid w:val="066EA9C8"/>
    <w:rsid w:val="067AA2DA"/>
    <w:rsid w:val="06AD85C1"/>
    <w:rsid w:val="06CF3B7E"/>
    <w:rsid w:val="06E7E0FB"/>
    <w:rsid w:val="07298972"/>
    <w:rsid w:val="075E847A"/>
    <w:rsid w:val="077E046A"/>
    <w:rsid w:val="079E2F01"/>
    <w:rsid w:val="07B1D3A4"/>
    <w:rsid w:val="07C64846"/>
    <w:rsid w:val="07DAB117"/>
    <w:rsid w:val="07DDA390"/>
    <w:rsid w:val="080058AC"/>
    <w:rsid w:val="080BB200"/>
    <w:rsid w:val="081E4E86"/>
    <w:rsid w:val="0839E918"/>
    <w:rsid w:val="084A71B8"/>
    <w:rsid w:val="08AD7BAE"/>
    <w:rsid w:val="08B05969"/>
    <w:rsid w:val="08DE6C76"/>
    <w:rsid w:val="08E49117"/>
    <w:rsid w:val="09020716"/>
    <w:rsid w:val="0942368F"/>
    <w:rsid w:val="0959DDCA"/>
    <w:rsid w:val="09693B7F"/>
    <w:rsid w:val="09C1C13D"/>
    <w:rsid w:val="09C6FA5C"/>
    <w:rsid w:val="09E95FCD"/>
    <w:rsid w:val="09F8F49C"/>
    <w:rsid w:val="0A66FA0B"/>
    <w:rsid w:val="0A84794E"/>
    <w:rsid w:val="0A8502AE"/>
    <w:rsid w:val="0AB6CB5B"/>
    <w:rsid w:val="0ABF629A"/>
    <w:rsid w:val="0B0C6068"/>
    <w:rsid w:val="0B4E9B32"/>
    <w:rsid w:val="0BB3CCE6"/>
    <w:rsid w:val="0BC1D9E8"/>
    <w:rsid w:val="0BC5AAB3"/>
    <w:rsid w:val="0BCA5CA7"/>
    <w:rsid w:val="0BD9D9E7"/>
    <w:rsid w:val="0BF67CD9"/>
    <w:rsid w:val="0C313D97"/>
    <w:rsid w:val="0C414C78"/>
    <w:rsid w:val="0C62D1DB"/>
    <w:rsid w:val="0C637E67"/>
    <w:rsid w:val="0CB3D819"/>
    <w:rsid w:val="0CE063E2"/>
    <w:rsid w:val="0CE1CA3C"/>
    <w:rsid w:val="0CFB7079"/>
    <w:rsid w:val="0CFD506B"/>
    <w:rsid w:val="0D2D4EAA"/>
    <w:rsid w:val="0D3D98CB"/>
    <w:rsid w:val="0D51E789"/>
    <w:rsid w:val="0D572FD1"/>
    <w:rsid w:val="0D747115"/>
    <w:rsid w:val="0D985E9B"/>
    <w:rsid w:val="0DB031F4"/>
    <w:rsid w:val="0E137490"/>
    <w:rsid w:val="0E4B2EC4"/>
    <w:rsid w:val="0E5A9474"/>
    <w:rsid w:val="0E64BA30"/>
    <w:rsid w:val="0EAD9F8A"/>
    <w:rsid w:val="0ECC80FD"/>
    <w:rsid w:val="0EF3A1F1"/>
    <w:rsid w:val="0F21990F"/>
    <w:rsid w:val="0F22DED8"/>
    <w:rsid w:val="0F29C7A7"/>
    <w:rsid w:val="0F3F093F"/>
    <w:rsid w:val="0F647C52"/>
    <w:rsid w:val="0F973294"/>
    <w:rsid w:val="0F9F98E1"/>
    <w:rsid w:val="0FDF7654"/>
    <w:rsid w:val="100B5EA0"/>
    <w:rsid w:val="101CAE0B"/>
    <w:rsid w:val="1035BCEB"/>
    <w:rsid w:val="105C3384"/>
    <w:rsid w:val="1071EA1E"/>
    <w:rsid w:val="10832580"/>
    <w:rsid w:val="10AC04EB"/>
    <w:rsid w:val="110C0418"/>
    <w:rsid w:val="116BA59A"/>
    <w:rsid w:val="117781A2"/>
    <w:rsid w:val="11BE4EBA"/>
    <w:rsid w:val="11EC214F"/>
    <w:rsid w:val="120EB286"/>
    <w:rsid w:val="121B68AB"/>
    <w:rsid w:val="12245A98"/>
    <w:rsid w:val="125C284C"/>
    <w:rsid w:val="12643A92"/>
    <w:rsid w:val="12843194"/>
    <w:rsid w:val="12AA9AC0"/>
    <w:rsid w:val="12AEA596"/>
    <w:rsid w:val="12C70679"/>
    <w:rsid w:val="1306364C"/>
    <w:rsid w:val="13249530"/>
    <w:rsid w:val="13464BAD"/>
    <w:rsid w:val="13984E27"/>
    <w:rsid w:val="139E9653"/>
    <w:rsid w:val="139F11A0"/>
    <w:rsid w:val="13A62614"/>
    <w:rsid w:val="13B02012"/>
    <w:rsid w:val="13B05C8D"/>
    <w:rsid w:val="13D3DC1E"/>
    <w:rsid w:val="13D74E27"/>
    <w:rsid w:val="1424A908"/>
    <w:rsid w:val="14427830"/>
    <w:rsid w:val="144679DC"/>
    <w:rsid w:val="145A2CFD"/>
    <w:rsid w:val="146D2008"/>
    <w:rsid w:val="15101F43"/>
    <w:rsid w:val="15518108"/>
    <w:rsid w:val="15B62DD5"/>
    <w:rsid w:val="15B97D41"/>
    <w:rsid w:val="15DE677B"/>
    <w:rsid w:val="15FC50B8"/>
    <w:rsid w:val="16191D3E"/>
    <w:rsid w:val="1626FFCA"/>
    <w:rsid w:val="162AE6A0"/>
    <w:rsid w:val="1670EB74"/>
    <w:rsid w:val="16765350"/>
    <w:rsid w:val="16F782C6"/>
    <w:rsid w:val="170888E7"/>
    <w:rsid w:val="171114B7"/>
    <w:rsid w:val="1717204E"/>
    <w:rsid w:val="1746F7EC"/>
    <w:rsid w:val="17A4894E"/>
    <w:rsid w:val="17D1BB49"/>
    <w:rsid w:val="17DAD559"/>
    <w:rsid w:val="17F08A13"/>
    <w:rsid w:val="17F48A9F"/>
    <w:rsid w:val="181775B6"/>
    <w:rsid w:val="187982AB"/>
    <w:rsid w:val="18911758"/>
    <w:rsid w:val="18CFABC7"/>
    <w:rsid w:val="18E04F1F"/>
    <w:rsid w:val="18E32CEA"/>
    <w:rsid w:val="19011FB4"/>
    <w:rsid w:val="191259E4"/>
    <w:rsid w:val="191B2044"/>
    <w:rsid w:val="193838C5"/>
    <w:rsid w:val="19393BF3"/>
    <w:rsid w:val="193E805D"/>
    <w:rsid w:val="19C43559"/>
    <w:rsid w:val="19D44203"/>
    <w:rsid w:val="19EBF5AE"/>
    <w:rsid w:val="1A084EBC"/>
    <w:rsid w:val="1A0AD600"/>
    <w:rsid w:val="1A0D34B0"/>
    <w:rsid w:val="1A1CC2BD"/>
    <w:rsid w:val="1A389B8E"/>
    <w:rsid w:val="1A5F5D1C"/>
    <w:rsid w:val="1A67078E"/>
    <w:rsid w:val="1A784701"/>
    <w:rsid w:val="1A9490B7"/>
    <w:rsid w:val="1AA50C07"/>
    <w:rsid w:val="1B11D75F"/>
    <w:rsid w:val="1B74E397"/>
    <w:rsid w:val="1BA2937A"/>
    <w:rsid w:val="1C0D40A3"/>
    <w:rsid w:val="1C2123A9"/>
    <w:rsid w:val="1C536175"/>
    <w:rsid w:val="1C623E72"/>
    <w:rsid w:val="1C97AE1E"/>
    <w:rsid w:val="1CB5D3DB"/>
    <w:rsid w:val="1CC96FD9"/>
    <w:rsid w:val="1CFAF633"/>
    <w:rsid w:val="1D342FD5"/>
    <w:rsid w:val="1D8DFFAE"/>
    <w:rsid w:val="1DA0AE16"/>
    <w:rsid w:val="1DAB87B3"/>
    <w:rsid w:val="1DFE34A1"/>
    <w:rsid w:val="1E2085F8"/>
    <w:rsid w:val="1E2A575A"/>
    <w:rsid w:val="1E2AC102"/>
    <w:rsid w:val="1E3836A2"/>
    <w:rsid w:val="1E3E5235"/>
    <w:rsid w:val="1E570156"/>
    <w:rsid w:val="1E773811"/>
    <w:rsid w:val="1E8AF4FF"/>
    <w:rsid w:val="1EB83DB9"/>
    <w:rsid w:val="1F11A85B"/>
    <w:rsid w:val="1F334956"/>
    <w:rsid w:val="1F519DF6"/>
    <w:rsid w:val="1FBA5611"/>
    <w:rsid w:val="1FC0E6FF"/>
    <w:rsid w:val="1FF0690B"/>
    <w:rsid w:val="200104E4"/>
    <w:rsid w:val="201696B7"/>
    <w:rsid w:val="20F8A7AF"/>
    <w:rsid w:val="211E8282"/>
    <w:rsid w:val="214AB1FA"/>
    <w:rsid w:val="215C6296"/>
    <w:rsid w:val="216A26A2"/>
    <w:rsid w:val="2174552C"/>
    <w:rsid w:val="219AF316"/>
    <w:rsid w:val="21CAC957"/>
    <w:rsid w:val="220EBACF"/>
    <w:rsid w:val="221444A6"/>
    <w:rsid w:val="22478619"/>
    <w:rsid w:val="2257DE55"/>
    <w:rsid w:val="22789455"/>
    <w:rsid w:val="22985A7E"/>
    <w:rsid w:val="22C6EC0C"/>
    <w:rsid w:val="22D319D3"/>
    <w:rsid w:val="22D98AC2"/>
    <w:rsid w:val="22F499A7"/>
    <w:rsid w:val="23402F3D"/>
    <w:rsid w:val="234EBB28"/>
    <w:rsid w:val="238B273C"/>
    <w:rsid w:val="23AF18D9"/>
    <w:rsid w:val="23B2E021"/>
    <w:rsid w:val="24077B2F"/>
    <w:rsid w:val="2410EE66"/>
    <w:rsid w:val="24123CEB"/>
    <w:rsid w:val="2463FE21"/>
    <w:rsid w:val="246FF998"/>
    <w:rsid w:val="2498FC56"/>
    <w:rsid w:val="24E74B73"/>
    <w:rsid w:val="24F886D9"/>
    <w:rsid w:val="24FAEC25"/>
    <w:rsid w:val="24FB1329"/>
    <w:rsid w:val="25318817"/>
    <w:rsid w:val="2570EDB0"/>
    <w:rsid w:val="257B4B9E"/>
    <w:rsid w:val="257F131A"/>
    <w:rsid w:val="258C919C"/>
    <w:rsid w:val="25C7900C"/>
    <w:rsid w:val="25DFD6B8"/>
    <w:rsid w:val="25E7ADC1"/>
    <w:rsid w:val="25E7B9F5"/>
    <w:rsid w:val="25EB7873"/>
    <w:rsid w:val="260B40A1"/>
    <w:rsid w:val="260C46BF"/>
    <w:rsid w:val="26641833"/>
    <w:rsid w:val="266CA15B"/>
    <w:rsid w:val="267ED73C"/>
    <w:rsid w:val="268816AA"/>
    <w:rsid w:val="26B98271"/>
    <w:rsid w:val="26C65A8D"/>
    <w:rsid w:val="270E75A4"/>
    <w:rsid w:val="272C27DB"/>
    <w:rsid w:val="2743BB3B"/>
    <w:rsid w:val="2787F1AA"/>
    <w:rsid w:val="278F3AA5"/>
    <w:rsid w:val="27A5E4C6"/>
    <w:rsid w:val="27AEB8BD"/>
    <w:rsid w:val="27FE44D4"/>
    <w:rsid w:val="2849D619"/>
    <w:rsid w:val="284EDEC0"/>
    <w:rsid w:val="288AB8ED"/>
    <w:rsid w:val="28A24BD1"/>
    <w:rsid w:val="28C167F2"/>
    <w:rsid w:val="2904A604"/>
    <w:rsid w:val="29052826"/>
    <w:rsid w:val="293EB2DD"/>
    <w:rsid w:val="297C5A94"/>
    <w:rsid w:val="297EF0C2"/>
    <w:rsid w:val="299457DB"/>
    <w:rsid w:val="29B0E0FF"/>
    <w:rsid w:val="29D1197C"/>
    <w:rsid w:val="2A185A4B"/>
    <w:rsid w:val="2A2ECC4C"/>
    <w:rsid w:val="2A3D6328"/>
    <w:rsid w:val="2A551D53"/>
    <w:rsid w:val="2A5A0D2A"/>
    <w:rsid w:val="2A6AAE6D"/>
    <w:rsid w:val="2AC1B22B"/>
    <w:rsid w:val="2ACF4D41"/>
    <w:rsid w:val="2B05DA09"/>
    <w:rsid w:val="2B6F5596"/>
    <w:rsid w:val="2B762999"/>
    <w:rsid w:val="2B832C64"/>
    <w:rsid w:val="2B949062"/>
    <w:rsid w:val="2BAF3D27"/>
    <w:rsid w:val="2BB479A2"/>
    <w:rsid w:val="2C239271"/>
    <w:rsid w:val="2C46A83C"/>
    <w:rsid w:val="2C544B49"/>
    <w:rsid w:val="2C57FC26"/>
    <w:rsid w:val="2CDDD339"/>
    <w:rsid w:val="2CF5E855"/>
    <w:rsid w:val="2D053305"/>
    <w:rsid w:val="2D4E06B4"/>
    <w:rsid w:val="2D5D0C3D"/>
    <w:rsid w:val="2D637075"/>
    <w:rsid w:val="2D7D947C"/>
    <w:rsid w:val="2DCE5363"/>
    <w:rsid w:val="2DCE603C"/>
    <w:rsid w:val="2DD29277"/>
    <w:rsid w:val="2DE6612D"/>
    <w:rsid w:val="2DEB0253"/>
    <w:rsid w:val="2DFFBE0A"/>
    <w:rsid w:val="2E76D5E0"/>
    <w:rsid w:val="2E7FCA34"/>
    <w:rsid w:val="2EA5E666"/>
    <w:rsid w:val="2EE75D17"/>
    <w:rsid w:val="2EEA555F"/>
    <w:rsid w:val="2F09BF24"/>
    <w:rsid w:val="2F389FFB"/>
    <w:rsid w:val="2F39F41A"/>
    <w:rsid w:val="2F745C55"/>
    <w:rsid w:val="2F7EC561"/>
    <w:rsid w:val="2FA855FB"/>
    <w:rsid w:val="2FAAB572"/>
    <w:rsid w:val="2FB053AB"/>
    <w:rsid w:val="302B7C6F"/>
    <w:rsid w:val="304F9701"/>
    <w:rsid w:val="30A3BA06"/>
    <w:rsid w:val="30B67785"/>
    <w:rsid w:val="30BC4554"/>
    <w:rsid w:val="30D6732C"/>
    <w:rsid w:val="30EDDF02"/>
    <w:rsid w:val="311BA7D8"/>
    <w:rsid w:val="3121E63B"/>
    <w:rsid w:val="31520AD9"/>
    <w:rsid w:val="31740745"/>
    <w:rsid w:val="3182B0CF"/>
    <w:rsid w:val="3187273E"/>
    <w:rsid w:val="31C950B2"/>
    <w:rsid w:val="31CDABFE"/>
    <w:rsid w:val="31E4E99F"/>
    <w:rsid w:val="3230B07C"/>
    <w:rsid w:val="3247E066"/>
    <w:rsid w:val="326E2DD1"/>
    <w:rsid w:val="328C9E79"/>
    <w:rsid w:val="32E6B61F"/>
    <w:rsid w:val="3306E170"/>
    <w:rsid w:val="331D4625"/>
    <w:rsid w:val="3333FDF5"/>
    <w:rsid w:val="3353590C"/>
    <w:rsid w:val="3368141C"/>
    <w:rsid w:val="338D1CE6"/>
    <w:rsid w:val="338F7253"/>
    <w:rsid w:val="33FD0607"/>
    <w:rsid w:val="3406A234"/>
    <w:rsid w:val="34255DB4"/>
    <w:rsid w:val="34646BF8"/>
    <w:rsid w:val="349D2251"/>
    <w:rsid w:val="34F01F19"/>
    <w:rsid w:val="34FCE1E9"/>
    <w:rsid w:val="3524F50B"/>
    <w:rsid w:val="352D4702"/>
    <w:rsid w:val="3597E15C"/>
    <w:rsid w:val="35D32F29"/>
    <w:rsid w:val="35FE3126"/>
    <w:rsid w:val="364FC743"/>
    <w:rsid w:val="36778A27"/>
    <w:rsid w:val="367CFD3E"/>
    <w:rsid w:val="369A3B32"/>
    <w:rsid w:val="36B4B1AE"/>
    <w:rsid w:val="36EFC1BB"/>
    <w:rsid w:val="370AD117"/>
    <w:rsid w:val="37231717"/>
    <w:rsid w:val="37284C05"/>
    <w:rsid w:val="3760C04F"/>
    <w:rsid w:val="376613EB"/>
    <w:rsid w:val="378F3493"/>
    <w:rsid w:val="378FDD89"/>
    <w:rsid w:val="37978386"/>
    <w:rsid w:val="37B09B82"/>
    <w:rsid w:val="380B9B89"/>
    <w:rsid w:val="38241306"/>
    <w:rsid w:val="3828082A"/>
    <w:rsid w:val="3873CB19"/>
    <w:rsid w:val="38A57116"/>
    <w:rsid w:val="38B37FE8"/>
    <w:rsid w:val="38C46EE8"/>
    <w:rsid w:val="38E742B8"/>
    <w:rsid w:val="38EE7A4D"/>
    <w:rsid w:val="38F1AA4F"/>
    <w:rsid w:val="391F75F3"/>
    <w:rsid w:val="393B4ADE"/>
    <w:rsid w:val="398DC58F"/>
    <w:rsid w:val="39BEFC6C"/>
    <w:rsid w:val="39E1EFD8"/>
    <w:rsid w:val="39FCC614"/>
    <w:rsid w:val="3A264644"/>
    <w:rsid w:val="3A54DD23"/>
    <w:rsid w:val="3A6A876C"/>
    <w:rsid w:val="3A7A2F70"/>
    <w:rsid w:val="3A7B4815"/>
    <w:rsid w:val="3AB22D1E"/>
    <w:rsid w:val="3ADDF8AD"/>
    <w:rsid w:val="3B039B1D"/>
    <w:rsid w:val="3B0D5723"/>
    <w:rsid w:val="3B2B8F2D"/>
    <w:rsid w:val="3B4D63B3"/>
    <w:rsid w:val="3B651820"/>
    <w:rsid w:val="3BEF518C"/>
    <w:rsid w:val="3C026EFE"/>
    <w:rsid w:val="3C463A06"/>
    <w:rsid w:val="3D0C2F2C"/>
    <w:rsid w:val="3D133E27"/>
    <w:rsid w:val="3D401379"/>
    <w:rsid w:val="3D89E196"/>
    <w:rsid w:val="3DBE5BCD"/>
    <w:rsid w:val="3E07E75D"/>
    <w:rsid w:val="3E3674F4"/>
    <w:rsid w:val="3E7180A7"/>
    <w:rsid w:val="3E9303C0"/>
    <w:rsid w:val="3EB49860"/>
    <w:rsid w:val="3EBCF02C"/>
    <w:rsid w:val="3EED816E"/>
    <w:rsid w:val="3F161C6B"/>
    <w:rsid w:val="3F2EBB07"/>
    <w:rsid w:val="3F7164B8"/>
    <w:rsid w:val="3F759FE4"/>
    <w:rsid w:val="3F95D748"/>
    <w:rsid w:val="3F9F70DA"/>
    <w:rsid w:val="3FCB30E0"/>
    <w:rsid w:val="3FE34A66"/>
    <w:rsid w:val="3FEABBFD"/>
    <w:rsid w:val="3FFD75D3"/>
    <w:rsid w:val="401AAE4B"/>
    <w:rsid w:val="4035201A"/>
    <w:rsid w:val="4048ED5D"/>
    <w:rsid w:val="4060FBD1"/>
    <w:rsid w:val="406317A2"/>
    <w:rsid w:val="40AF7F2A"/>
    <w:rsid w:val="40C2E1F7"/>
    <w:rsid w:val="40E5AF33"/>
    <w:rsid w:val="41155A7B"/>
    <w:rsid w:val="411EC06A"/>
    <w:rsid w:val="41525C90"/>
    <w:rsid w:val="418032EF"/>
    <w:rsid w:val="4184E02A"/>
    <w:rsid w:val="4197030F"/>
    <w:rsid w:val="41B15BA1"/>
    <w:rsid w:val="4209D35D"/>
    <w:rsid w:val="422D3AA7"/>
    <w:rsid w:val="4258867C"/>
    <w:rsid w:val="42903D50"/>
    <w:rsid w:val="42A407F8"/>
    <w:rsid w:val="42E76460"/>
    <w:rsid w:val="4361AB0C"/>
    <w:rsid w:val="43661EB3"/>
    <w:rsid w:val="436705C3"/>
    <w:rsid w:val="438490C7"/>
    <w:rsid w:val="43BAFA9D"/>
    <w:rsid w:val="43DC34F3"/>
    <w:rsid w:val="43F86E50"/>
    <w:rsid w:val="441884E8"/>
    <w:rsid w:val="443EC1DB"/>
    <w:rsid w:val="4443BEC3"/>
    <w:rsid w:val="446821CB"/>
    <w:rsid w:val="447A8957"/>
    <w:rsid w:val="447E7117"/>
    <w:rsid w:val="448A6B39"/>
    <w:rsid w:val="448AEFB3"/>
    <w:rsid w:val="44A8F20A"/>
    <w:rsid w:val="44BCB757"/>
    <w:rsid w:val="44C2F790"/>
    <w:rsid w:val="44CB339F"/>
    <w:rsid w:val="45223311"/>
    <w:rsid w:val="455AF6DD"/>
    <w:rsid w:val="4571996B"/>
    <w:rsid w:val="458348EB"/>
    <w:rsid w:val="459DB037"/>
    <w:rsid w:val="45CADABE"/>
    <w:rsid w:val="45CF2753"/>
    <w:rsid w:val="460D2CCE"/>
    <w:rsid w:val="465498A9"/>
    <w:rsid w:val="466AB481"/>
    <w:rsid w:val="466B7F82"/>
    <w:rsid w:val="469A1ADE"/>
    <w:rsid w:val="46B771A7"/>
    <w:rsid w:val="46BE2F8C"/>
    <w:rsid w:val="46E25FD6"/>
    <w:rsid w:val="46E39EB2"/>
    <w:rsid w:val="47063C2E"/>
    <w:rsid w:val="471FCFFF"/>
    <w:rsid w:val="4750A952"/>
    <w:rsid w:val="4762214B"/>
    <w:rsid w:val="4763DF33"/>
    <w:rsid w:val="477922E0"/>
    <w:rsid w:val="47A5703D"/>
    <w:rsid w:val="47B40280"/>
    <w:rsid w:val="47CF26AF"/>
    <w:rsid w:val="47D8639A"/>
    <w:rsid w:val="47FB489D"/>
    <w:rsid w:val="481C5F6C"/>
    <w:rsid w:val="483B21A8"/>
    <w:rsid w:val="4891389B"/>
    <w:rsid w:val="4897EA61"/>
    <w:rsid w:val="48AF014D"/>
    <w:rsid w:val="48C6FEF7"/>
    <w:rsid w:val="48F44BDD"/>
    <w:rsid w:val="490D6759"/>
    <w:rsid w:val="491673A7"/>
    <w:rsid w:val="49609580"/>
    <w:rsid w:val="4979A0B6"/>
    <w:rsid w:val="4996799D"/>
    <w:rsid w:val="499C08D8"/>
    <w:rsid w:val="49AE23D2"/>
    <w:rsid w:val="49B7DA4A"/>
    <w:rsid w:val="49D31D6F"/>
    <w:rsid w:val="49EEA803"/>
    <w:rsid w:val="4A53DDF8"/>
    <w:rsid w:val="4A5CB154"/>
    <w:rsid w:val="4A92AC8C"/>
    <w:rsid w:val="4AAED586"/>
    <w:rsid w:val="4ABB0106"/>
    <w:rsid w:val="4AC279BD"/>
    <w:rsid w:val="4ACD7C6A"/>
    <w:rsid w:val="4ADA8985"/>
    <w:rsid w:val="4B1F684B"/>
    <w:rsid w:val="4B241FE7"/>
    <w:rsid w:val="4B27FABB"/>
    <w:rsid w:val="4B5A7852"/>
    <w:rsid w:val="4B6CB2A6"/>
    <w:rsid w:val="4B824E05"/>
    <w:rsid w:val="4BFA2300"/>
    <w:rsid w:val="4C2AC5A2"/>
    <w:rsid w:val="4C2CF863"/>
    <w:rsid w:val="4C3CCF40"/>
    <w:rsid w:val="4C7BDA97"/>
    <w:rsid w:val="4C85A800"/>
    <w:rsid w:val="4CC2386A"/>
    <w:rsid w:val="4D0AE7E5"/>
    <w:rsid w:val="4D6BAB1A"/>
    <w:rsid w:val="4D9DD1CE"/>
    <w:rsid w:val="4DD32AF4"/>
    <w:rsid w:val="4DDD4BE8"/>
    <w:rsid w:val="4E123C51"/>
    <w:rsid w:val="4E6EB3F4"/>
    <w:rsid w:val="4EA92139"/>
    <w:rsid w:val="4EE44E9E"/>
    <w:rsid w:val="4F258EE8"/>
    <w:rsid w:val="4F9947DB"/>
    <w:rsid w:val="4FB9FB73"/>
    <w:rsid w:val="4FBBA602"/>
    <w:rsid w:val="504254EC"/>
    <w:rsid w:val="5053A20D"/>
    <w:rsid w:val="505F889A"/>
    <w:rsid w:val="5063C8F9"/>
    <w:rsid w:val="5067B455"/>
    <w:rsid w:val="50A578DA"/>
    <w:rsid w:val="50B2A67F"/>
    <w:rsid w:val="50F265AD"/>
    <w:rsid w:val="511BCBBA"/>
    <w:rsid w:val="51427316"/>
    <w:rsid w:val="514635BC"/>
    <w:rsid w:val="517DF0D5"/>
    <w:rsid w:val="51AA7D76"/>
    <w:rsid w:val="51B3D7A4"/>
    <w:rsid w:val="51B4AA34"/>
    <w:rsid w:val="51B96720"/>
    <w:rsid w:val="51BADE4F"/>
    <w:rsid w:val="51D2F043"/>
    <w:rsid w:val="520187DA"/>
    <w:rsid w:val="520A0B56"/>
    <w:rsid w:val="520D5C6B"/>
    <w:rsid w:val="5217F985"/>
    <w:rsid w:val="5219C620"/>
    <w:rsid w:val="527D97A2"/>
    <w:rsid w:val="528A0468"/>
    <w:rsid w:val="52ED7273"/>
    <w:rsid w:val="53035013"/>
    <w:rsid w:val="53198815"/>
    <w:rsid w:val="5366B3FA"/>
    <w:rsid w:val="53778722"/>
    <w:rsid w:val="53AB3AC5"/>
    <w:rsid w:val="53CFC72A"/>
    <w:rsid w:val="53DFA5CD"/>
    <w:rsid w:val="53EC20BD"/>
    <w:rsid w:val="53F1BD19"/>
    <w:rsid w:val="53FEBB85"/>
    <w:rsid w:val="544C19BE"/>
    <w:rsid w:val="54568212"/>
    <w:rsid w:val="5461C122"/>
    <w:rsid w:val="54A2508E"/>
    <w:rsid w:val="54B3317E"/>
    <w:rsid w:val="55053F3F"/>
    <w:rsid w:val="55219662"/>
    <w:rsid w:val="556A272F"/>
    <w:rsid w:val="5599E5BA"/>
    <w:rsid w:val="559B8B4D"/>
    <w:rsid w:val="55EB2014"/>
    <w:rsid w:val="55F36AC7"/>
    <w:rsid w:val="569B4812"/>
    <w:rsid w:val="56AA0A46"/>
    <w:rsid w:val="56B66E8B"/>
    <w:rsid w:val="570E5C2A"/>
    <w:rsid w:val="572CD12D"/>
    <w:rsid w:val="572E751D"/>
    <w:rsid w:val="574BE735"/>
    <w:rsid w:val="57568A32"/>
    <w:rsid w:val="57901C2A"/>
    <w:rsid w:val="57C086D3"/>
    <w:rsid w:val="57F81943"/>
    <w:rsid w:val="57FA3D01"/>
    <w:rsid w:val="5820BD80"/>
    <w:rsid w:val="583E70EB"/>
    <w:rsid w:val="58429A4F"/>
    <w:rsid w:val="585816BA"/>
    <w:rsid w:val="58688711"/>
    <w:rsid w:val="58698A91"/>
    <w:rsid w:val="58732C40"/>
    <w:rsid w:val="587F3276"/>
    <w:rsid w:val="5881A509"/>
    <w:rsid w:val="58A5D393"/>
    <w:rsid w:val="58E4B71F"/>
    <w:rsid w:val="59412C99"/>
    <w:rsid w:val="59F4CA91"/>
    <w:rsid w:val="5A105A35"/>
    <w:rsid w:val="5A78EF8A"/>
    <w:rsid w:val="5A8CED2D"/>
    <w:rsid w:val="5A9B7D49"/>
    <w:rsid w:val="5AAC1E88"/>
    <w:rsid w:val="5B8F7EB0"/>
    <w:rsid w:val="5B9E85C8"/>
    <w:rsid w:val="5B9EE211"/>
    <w:rsid w:val="5BCDA9F9"/>
    <w:rsid w:val="5BD77345"/>
    <w:rsid w:val="5BDD95E0"/>
    <w:rsid w:val="5BDEB94E"/>
    <w:rsid w:val="5BE427F6"/>
    <w:rsid w:val="5BF03D99"/>
    <w:rsid w:val="5C01CA42"/>
    <w:rsid w:val="5C062D74"/>
    <w:rsid w:val="5C0C9EFC"/>
    <w:rsid w:val="5C24D2D9"/>
    <w:rsid w:val="5C7B4AAD"/>
    <w:rsid w:val="5D077A35"/>
    <w:rsid w:val="5D26B939"/>
    <w:rsid w:val="5D2E8F8B"/>
    <w:rsid w:val="5D30FDDC"/>
    <w:rsid w:val="5D72ABF1"/>
    <w:rsid w:val="5D7B3023"/>
    <w:rsid w:val="5D94190F"/>
    <w:rsid w:val="5DB8D42A"/>
    <w:rsid w:val="5DBC4EBE"/>
    <w:rsid w:val="5DC46897"/>
    <w:rsid w:val="5E0B75F0"/>
    <w:rsid w:val="5E4817A4"/>
    <w:rsid w:val="5E63C25F"/>
    <w:rsid w:val="5E665B83"/>
    <w:rsid w:val="5E99B1DB"/>
    <w:rsid w:val="5EBC4EB4"/>
    <w:rsid w:val="5EDEAC2A"/>
    <w:rsid w:val="5F13F64C"/>
    <w:rsid w:val="5F1FB61C"/>
    <w:rsid w:val="5F274E59"/>
    <w:rsid w:val="5F708A9B"/>
    <w:rsid w:val="5FAA4C1E"/>
    <w:rsid w:val="5FAC32DB"/>
    <w:rsid w:val="5FB7F02A"/>
    <w:rsid w:val="5FD38774"/>
    <w:rsid w:val="5FF747C3"/>
    <w:rsid w:val="6007D45F"/>
    <w:rsid w:val="601F585D"/>
    <w:rsid w:val="603C40FD"/>
    <w:rsid w:val="608648DE"/>
    <w:rsid w:val="60CB8B76"/>
    <w:rsid w:val="60D0A801"/>
    <w:rsid w:val="60EC7992"/>
    <w:rsid w:val="6103E336"/>
    <w:rsid w:val="6117BD76"/>
    <w:rsid w:val="611E37D2"/>
    <w:rsid w:val="614A2D73"/>
    <w:rsid w:val="6153A22C"/>
    <w:rsid w:val="61641D17"/>
    <w:rsid w:val="61C6A28A"/>
    <w:rsid w:val="61C70767"/>
    <w:rsid w:val="61CDE75E"/>
    <w:rsid w:val="61E9392A"/>
    <w:rsid w:val="61FE21FF"/>
    <w:rsid w:val="62119D21"/>
    <w:rsid w:val="621B5252"/>
    <w:rsid w:val="622F70A2"/>
    <w:rsid w:val="62422CBF"/>
    <w:rsid w:val="624B939D"/>
    <w:rsid w:val="62515BBF"/>
    <w:rsid w:val="629787B8"/>
    <w:rsid w:val="62B58E7F"/>
    <w:rsid w:val="62C86BB7"/>
    <w:rsid w:val="62DF508E"/>
    <w:rsid w:val="63109036"/>
    <w:rsid w:val="63392812"/>
    <w:rsid w:val="633C1E71"/>
    <w:rsid w:val="63AF8C41"/>
    <w:rsid w:val="63B78B8F"/>
    <w:rsid w:val="63C05A26"/>
    <w:rsid w:val="649C3A07"/>
    <w:rsid w:val="64D7805A"/>
    <w:rsid w:val="64E88F8A"/>
    <w:rsid w:val="64E94312"/>
    <w:rsid w:val="6505CA3B"/>
    <w:rsid w:val="6523E6B1"/>
    <w:rsid w:val="6571A4A2"/>
    <w:rsid w:val="65897228"/>
    <w:rsid w:val="658CC0EC"/>
    <w:rsid w:val="65D9A091"/>
    <w:rsid w:val="65E65F0B"/>
    <w:rsid w:val="6634770B"/>
    <w:rsid w:val="66395ED7"/>
    <w:rsid w:val="66B0432A"/>
    <w:rsid w:val="66D52D8B"/>
    <w:rsid w:val="670C4EDC"/>
    <w:rsid w:val="674B8747"/>
    <w:rsid w:val="6764D727"/>
    <w:rsid w:val="678D9600"/>
    <w:rsid w:val="67DA209D"/>
    <w:rsid w:val="67E9017D"/>
    <w:rsid w:val="68147AD0"/>
    <w:rsid w:val="68563661"/>
    <w:rsid w:val="68D21AEC"/>
    <w:rsid w:val="68D58DF1"/>
    <w:rsid w:val="68D726DE"/>
    <w:rsid w:val="690EA659"/>
    <w:rsid w:val="690F600D"/>
    <w:rsid w:val="6961D53A"/>
    <w:rsid w:val="697686D2"/>
    <w:rsid w:val="698FCC50"/>
    <w:rsid w:val="69EAE5C7"/>
    <w:rsid w:val="69F4F1EF"/>
    <w:rsid w:val="6A23070D"/>
    <w:rsid w:val="6A575B94"/>
    <w:rsid w:val="6A736888"/>
    <w:rsid w:val="6A75BB91"/>
    <w:rsid w:val="6A8E452A"/>
    <w:rsid w:val="6A8E6A2C"/>
    <w:rsid w:val="6AD5F6FC"/>
    <w:rsid w:val="6AE0292C"/>
    <w:rsid w:val="6AF43AF3"/>
    <w:rsid w:val="6B02E86B"/>
    <w:rsid w:val="6B60BE3D"/>
    <w:rsid w:val="6B8B8B42"/>
    <w:rsid w:val="6B905434"/>
    <w:rsid w:val="6BCA3097"/>
    <w:rsid w:val="6C15D901"/>
    <w:rsid w:val="6C1A9D3B"/>
    <w:rsid w:val="6C1CC60E"/>
    <w:rsid w:val="6C4C0EBD"/>
    <w:rsid w:val="6CB6E602"/>
    <w:rsid w:val="6CC82936"/>
    <w:rsid w:val="6CEBF7CD"/>
    <w:rsid w:val="6CF0A980"/>
    <w:rsid w:val="6CFB5297"/>
    <w:rsid w:val="6D17492F"/>
    <w:rsid w:val="6D477FE1"/>
    <w:rsid w:val="6D4D96B8"/>
    <w:rsid w:val="6DAEA838"/>
    <w:rsid w:val="6DBAE85C"/>
    <w:rsid w:val="6DCA2317"/>
    <w:rsid w:val="6DE028A8"/>
    <w:rsid w:val="6DEA9BA2"/>
    <w:rsid w:val="6E094C59"/>
    <w:rsid w:val="6E1D454B"/>
    <w:rsid w:val="6E1E65EE"/>
    <w:rsid w:val="6E572FDA"/>
    <w:rsid w:val="6E6D26F2"/>
    <w:rsid w:val="6E7B9649"/>
    <w:rsid w:val="6EB5A1BC"/>
    <w:rsid w:val="6ED518B8"/>
    <w:rsid w:val="6EE17150"/>
    <w:rsid w:val="6EFE1C57"/>
    <w:rsid w:val="6F4B67C0"/>
    <w:rsid w:val="6F522670"/>
    <w:rsid w:val="6F6780E2"/>
    <w:rsid w:val="6F8C4F93"/>
    <w:rsid w:val="6FD8C31C"/>
    <w:rsid w:val="6FDD64D2"/>
    <w:rsid w:val="7001898D"/>
    <w:rsid w:val="7024A04F"/>
    <w:rsid w:val="70641667"/>
    <w:rsid w:val="7067A202"/>
    <w:rsid w:val="7095FB32"/>
    <w:rsid w:val="70B1A52C"/>
    <w:rsid w:val="70CC2563"/>
    <w:rsid w:val="71183DB9"/>
    <w:rsid w:val="711B9A17"/>
    <w:rsid w:val="7129851B"/>
    <w:rsid w:val="712C89C3"/>
    <w:rsid w:val="713566EC"/>
    <w:rsid w:val="715F5B98"/>
    <w:rsid w:val="716BCAC9"/>
    <w:rsid w:val="7181EB26"/>
    <w:rsid w:val="71879EE6"/>
    <w:rsid w:val="71A12685"/>
    <w:rsid w:val="71B6A19C"/>
    <w:rsid w:val="71D8D21A"/>
    <w:rsid w:val="71DE604A"/>
    <w:rsid w:val="7226B824"/>
    <w:rsid w:val="72D1ADE0"/>
    <w:rsid w:val="72FBA20D"/>
    <w:rsid w:val="730DAC0A"/>
    <w:rsid w:val="7319FE95"/>
    <w:rsid w:val="731DACEF"/>
    <w:rsid w:val="73282CDC"/>
    <w:rsid w:val="735D11B8"/>
    <w:rsid w:val="73635CC3"/>
    <w:rsid w:val="7375665E"/>
    <w:rsid w:val="738A8BF3"/>
    <w:rsid w:val="73A2CF18"/>
    <w:rsid w:val="73C481D2"/>
    <w:rsid w:val="73DF46BD"/>
    <w:rsid w:val="7414D017"/>
    <w:rsid w:val="7432F228"/>
    <w:rsid w:val="748AA204"/>
    <w:rsid w:val="74E8B203"/>
    <w:rsid w:val="751B51B2"/>
    <w:rsid w:val="753BC870"/>
    <w:rsid w:val="753F58AF"/>
    <w:rsid w:val="754C90D5"/>
    <w:rsid w:val="75648AE5"/>
    <w:rsid w:val="7591E507"/>
    <w:rsid w:val="75A2348E"/>
    <w:rsid w:val="75AD8E25"/>
    <w:rsid w:val="75BE26BB"/>
    <w:rsid w:val="75FC3D8C"/>
    <w:rsid w:val="76263DC0"/>
    <w:rsid w:val="7689373B"/>
    <w:rsid w:val="768FFBDE"/>
    <w:rsid w:val="76A4AC22"/>
    <w:rsid w:val="76B75708"/>
    <w:rsid w:val="76E825A6"/>
    <w:rsid w:val="76F7ECF0"/>
    <w:rsid w:val="77040259"/>
    <w:rsid w:val="770CADF3"/>
    <w:rsid w:val="77542702"/>
    <w:rsid w:val="7783A43C"/>
    <w:rsid w:val="77B10D84"/>
    <w:rsid w:val="77F26C96"/>
    <w:rsid w:val="77F3C0EA"/>
    <w:rsid w:val="77FC68B6"/>
    <w:rsid w:val="78020B45"/>
    <w:rsid w:val="78399BB9"/>
    <w:rsid w:val="785767F9"/>
    <w:rsid w:val="78647B06"/>
    <w:rsid w:val="78784001"/>
    <w:rsid w:val="787BAFA3"/>
    <w:rsid w:val="7889EC74"/>
    <w:rsid w:val="7896757F"/>
    <w:rsid w:val="789AF407"/>
    <w:rsid w:val="789D138B"/>
    <w:rsid w:val="78A19F23"/>
    <w:rsid w:val="78AE2BC6"/>
    <w:rsid w:val="79667655"/>
    <w:rsid w:val="796FF2E6"/>
    <w:rsid w:val="7994E6CD"/>
    <w:rsid w:val="79A09477"/>
    <w:rsid w:val="79A15B52"/>
    <w:rsid w:val="79C34753"/>
    <w:rsid w:val="79F17B95"/>
    <w:rsid w:val="79FD3060"/>
    <w:rsid w:val="7A051733"/>
    <w:rsid w:val="7A24A780"/>
    <w:rsid w:val="7A31BD6A"/>
    <w:rsid w:val="7AB2E2DE"/>
    <w:rsid w:val="7AB40CC5"/>
    <w:rsid w:val="7AD53BDD"/>
    <w:rsid w:val="7B21959F"/>
    <w:rsid w:val="7B459B45"/>
    <w:rsid w:val="7B4E34F6"/>
    <w:rsid w:val="7B66DF23"/>
    <w:rsid w:val="7BAF2E9F"/>
    <w:rsid w:val="7BF0E194"/>
    <w:rsid w:val="7BF3DDE6"/>
    <w:rsid w:val="7C068FC6"/>
    <w:rsid w:val="7C073781"/>
    <w:rsid w:val="7C2D4F16"/>
    <w:rsid w:val="7C3660E7"/>
    <w:rsid w:val="7C66A766"/>
    <w:rsid w:val="7C718197"/>
    <w:rsid w:val="7C87791C"/>
    <w:rsid w:val="7C99D883"/>
    <w:rsid w:val="7CA4F205"/>
    <w:rsid w:val="7CBD91D8"/>
    <w:rsid w:val="7CBEFD90"/>
    <w:rsid w:val="7CEDF9C0"/>
    <w:rsid w:val="7D05168E"/>
    <w:rsid w:val="7D3CD146"/>
    <w:rsid w:val="7D5FE405"/>
    <w:rsid w:val="7DA02396"/>
    <w:rsid w:val="7DCD19EE"/>
    <w:rsid w:val="7DCE908E"/>
    <w:rsid w:val="7DDEBC7F"/>
    <w:rsid w:val="7DE85359"/>
    <w:rsid w:val="7E31C17F"/>
    <w:rsid w:val="7E523C46"/>
    <w:rsid w:val="7E75F676"/>
    <w:rsid w:val="7E8C414D"/>
    <w:rsid w:val="7EB6D694"/>
    <w:rsid w:val="7EC50956"/>
    <w:rsid w:val="7EC61D75"/>
    <w:rsid w:val="7F130FB4"/>
    <w:rsid w:val="7F4DE88E"/>
    <w:rsid w:val="7F4E038E"/>
    <w:rsid w:val="7FBD286C"/>
    <w:rsid w:val="7FCBEC2A"/>
    <w:rsid w:val="7FE014A5"/>
    <w:rsid w:val="7FF9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02FC79"/>
  <w15:chartTrackingRefBased/>
  <w15:docId w15:val="{12DDF56C-0DD8-4A1A-A46A-3C2342FE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0BFB"/>
    <w:rPr>
      <w:lang w:val="es-ES_tradnl" w:eastAsia="es-ES"/>
    </w:rPr>
  </w:style>
  <w:style w:type="paragraph" w:styleId="Heading1">
    <w:name w:val="heading 1"/>
    <w:aliases w:val="Criterios"/>
    <w:basedOn w:val="Normal"/>
    <w:next w:val="Normal"/>
    <w:qFormat/>
    <w:pPr>
      <w:keepNext/>
      <w:numPr>
        <w:numId w:val="10"/>
      </w:numPr>
      <w:spacing w:after="4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0"/>
      </w:numPr>
      <w:spacing w:before="20" w:after="20"/>
      <w:jc w:val="both"/>
      <w:outlineLvl w:val="1"/>
    </w:pPr>
    <w:rPr>
      <w:rFonts w:ascii="Arial" w:hAnsi="Arial"/>
      <w:b/>
      <w:color w:val="FF0000"/>
      <w:sz w:val="1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0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customStyle="1" w:styleId="Textoindependiente21">
    <w:name w:val="Texto independiente 21"/>
    <w:basedOn w:val="Normal"/>
    <w:pPr>
      <w:widowControl w:val="0"/>
      <w:ind w:left="426" w:hanging="426"/>
      <w:jc w:val="both"/>
    </w:pPr>
    <w:rPr>
      <w:rFonts w:ascii="Arial" w:hAnsi="Arial"/>
    </w:rPr>
  </w:style>
  <w:style w:type="paragraph" w:customStyle="1" w:styleId="Num1">
    <w:name w:val="Num1"/>
    <w:basedOn w:val="Normal"/>
    <w:pPr>
      <w:ind w:left="284" w:hanging="283"/>
      <w:jc w:val="both"/>
    </w:pPr>
    <w:rPr>
      <w:rFonts w:ascii="Arial" w:hAnsi="Arial"/>
      <w:b/>
      <w:sz w:val="24"/>
    </w:rPr>
  </w:style>
  <w:style w:type="paragraph" w:customStyle="1" w:styleId="Textoindependiente22">
    <w:name w:val="Texto independiente 22"/>
    <w:basedOn w:val="Normal"/>
    <w:pPr>
      <w:ind w:left="426"/>
      <w:jc w:val="both"/>
    </w:pPr>
    <w:rPr>
      <w:rFonts w:ascii="Arial" w:hAnsi="Arial"/>
    </w:rPr>
  </w:style>
  <w:style w:type="paragraph" w:styleId="BodyText2">
    <w:name w:val="Body Text 2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widowControl w:val="0"/>
      <w:tabs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84"/>
      <w:jc w:val="both"/>
    </w:pPr>
    <w:rPr>
      <w:rFonts w:ascii="Arial" w:hAnsi="Arial"/>
    </w:rPr>
  </w:style>
  <w:style w:type="paragraph" w:styleId="BodyTextIndent2">
    <w:name w:val="Body Text Indent 2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426"/>
      <w:jc w:val="both"/>
    </w:pPr>
    <w:rPr>
      <w:rFonts w:ascii="Arial" w:hAnsi="Arial"/>
    </w:rPr>
  </w:style>
  <w:style w:type="paragraph" w:styleId="BodyTextIndent3">
    <w:name w:val="Body Text Indent 3"/>
    <w:basedOn w:val="Normal"/>
    <w:pPr>
      <w:widowControl w:val="0"/>
      <w:ind w:left="567"/>
      <w:jc w:val="both"/>
    </w:pPr>
    <w:rPr>
      <w:rFonts w:ascii="Arial" w:hAnsi="Arial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widowControl w:val="0"/>
      <w:jc w:val="both"/>
    </w:pPr>
    <w:rPr>
      <w:rFonts w:ascii="Arial" w:hAnsi="Arial"/>
      <w:sz w:val="24"/>
    </w:rPr>
  </w:style>
  <w:style w:type="character" w:styleId="Hyperlink">
    <w:name w:val="Hyperlink"/>
    <w:uiPriority w:val="99"/>
    <w:rsid w:val="008812A1"/>
    <w:rPr>
      <w:color w:val="0000FF"/>
      <w:u w:val="single"/>
    </w:rPr>
  </w:style>
  <w:style w:type="paragraph" w:styleId="NormalWeb">
    <w:name w:val="Normal (Web)"/>
    <w:basedOn w:val="Normal"/>
    <w:uiPriority w:val="99"/>
    <w:rsid w:val="008812A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customStyle="1" w:styleId="Sangra2detindependiente1">
    <w:name w:val="Sangría 2 de t. independiente1"/>
    <w:basedOn w:val="Normal"/>
    <w:rsid w:val="008812A1"/>
    <w:pPr>
      <w:widowControl w:val="0"/>
      <w:ind w:left="426" w:hanging="426"/>
      <w:jc w:val="both"/>
    </w:pPr>
    <w:rPr>
      <w:rFonts w:ascii="Arial" w:hAnsi="Arial"/>
    </w:rPr>
  </w:style>
  <w:style w:type="character" w:styleId="Emphasis">
    <w:name w:val="Emphasis"/>
    <w:qFormat/>
    <w:rsid w:val="00CB234E"/>
    <w:rPr>
      <w:i/>
      <w:iCs/>
    </w:rPr>
  </w:style>
  <w:style w:type="paragraph" w:customStyle="1" w:styleId="Epgrafe">
    <w:name w:val="Epígrafe"/>
    <w:basedOn w:val="Normal"/>
    <w:next w:val="Normal"/>
    <w:qFormat/>
    <w:rsid w:val="00CB234E"/>
    <w:pPr>
      <w:jc w:val="center"/>
    </w:pPr>
    <w:rPr>
      <w:rFonts w:ascii="Arial" w:hAnsi="Arial"/>
      <w:b/>
      <w:u w:val="single"/>
    </w:rPr>
  </w:style>
  <w:style w:type="paragraph" w:customStyle="1" w:styleId="VIETA1">
    <w:name w:val="VIÑETA1"/>
    <w:basedOn w:val="Normal"/>
    <w:rsid w:val="00DD61EA"/>
    <w:pPr>
      <w:overflowPunct w:val="0"/>
      <w:autoSpaceDE w:val="0"/>
      <w:autoSpaceDN w:val="0"/>
      <w:adjustRightInd w:val="0"/>
      <w:spacing w:before="60" w:after="60"/>
      <w:ind w:left="283" w:hanging="283"/>
      <w:jc w:val="both"/>
      <w:textAlignment w:val="baseline"/>
    </w:pPr>
    <w:rPr>
      <w:rFonts w:ascii="Arial" w:hAnsi="Arial"/>
      <w:color w:val="000000"/>
      <w:sz w:val="18"/>
    </w:rPr>
  </w:style>
  <w:style w:type="paragraph" w:customStyle="1" w:styleId="PARRAFO">
    <w:name w:val="PARRAFO"/>
    <w:basedOn w:val="Normal"/>
    <w:rsid w:val="00DD61EA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hAnsi="Arial"/>
      <w:color w:val="000000"/>
      <w:sz w:val="18"/>
    </w:rPr>
  </w:style>
  <w:style w:type="paragraph" w:customStyle="1" w:styleId="VIETA2">
    <w:name w:val="VIÑETA2"/>
    <w:basedOn w:val="VIETA1"/>
    <w:rsid w:val="00DD61EA"/>
    <w:pPr>
      <w:tabs>
        <w:tab w:val="num" w:pos="432"/>
      </w:tabs>
      <w:ind w:left="432" w:hanging="432"/>
    </w:pPr>
  </w:style>
  <w:style w:type="paragraph" w:customStyle="1" w:styleId="estilo32">
    <w:name w:val="estilo32"/>
    <w:basedOn w:val="Normal"/>
    <w:rsid w:val="0019049A"/>
    <w:pPr>
      <w:spacing w:before="100" w:beforeAutospacing="1" w:after="100" w:afterAutospacing="1"/>
    </w:pPr>
    <w:rPr>
      <w:rFonts w:ascii="Arial" w:hAnsi="Arial" w:cs="Arial"/>
      <w:sz w:val="26"/>
      <w:szCs w:val="26"/>
      <w:lang w:val="es-ES"/>
    </w:rPr>
  </w:style>
  <w:style w:type="character" w:styleId="Strong">
    <w:name w:val="Strong"/>
    <w:qFormat/>
    <w:rsid w:val="0019049A"/>
    <w:rPr>
      <w:b/>
      <w:bCs/>
    </w:rPr>
  </w:style>
  <w:style w:type="character" w:customStyle="1" w:styleId="estilo331">
    <w:name w:val="estilo331"/>
    <w:rsid w:val="0019049A"/>
    <w:rPr>
      <w:rFonts w:ascii="Arial" w:hAnsi="Arial" w:cs="Arial" w:hint="default"/>
      <w:sz w:val="26"/>
      <w:szCs w:val="26"/>
    </w:rPr>
  </w:style>
  <w:style w:type="paragraph" w:customStyle="1" w:styleId="NDICE">
    <w:name w:val="ÍNDICE"/>
    <w:basedOn w:val="Ttulo1"/>
    <w:rsid w:val="00EA47FA"/>
    <w:rPr>
      <w:rFonts w:ascii="Arial" w:hAnsi="Arial"/>
      <w:bCs w:val="0"/>
      <w:szCs w:val="20"/>
    </w:rPr>
  </w:style>
  <w:style w:type="paragraph" w:customStyle="1" w:styleId="Ttulo1">
    <w:name w:val="Título1"/>
    <w:basedOn w:val="Normal"/>
    <w:next w:val="Normal"/>
    <w:link w:val="TtuloCar"/>
    <w:qFormat/>
    <w:rsid w:val="00EA47F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1"/>
    <w:rsid w:val="00EA47FA"/>
    <w:rPr>
      <w:rFonts w:ascii="Cambria" w:eastAsia="Times New Roman" w:hAnsi="Cambria" w:cs="Times New Roman"/>
      <w:b/>
      <w:bCs/>
      <w:kern w:val="28"/>
      <w:sz w:val="32"/>
      <w:szCs w:val="32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335E91"/>
    <w:pPr>
      <w:ind w:left="708"/>
    </w:pPr>
  </w:style>
  <w:style w:type="character" w:customStyle="1" w:styleId="HeaderChar">
    <w:name w:val="Header Char"/>
    <w:link w:val="Header"/>
    <w:uiPriority w:val="99"/>
    <w:rsid w:val="00FA6924"/>
    <w:rPr>
      <w:lang w:val="es-ES_tradnl" w:eastAsia="es-ES"/>
    </w:rPr>
  </w:style>
  <w:style w:type="paragraph" w:customStyle="1" w:styleId="salutationname">
    <w:name w:val="salutation name"/>
    <w:basedOn w:val="Normal"/>
    <w:rsid w:val="00FA6924"/>
    <w:pPr>
      <w:spacing w:line="280" w:lineRule="exact"/>
    </w:pPr>
    <w:rPr>
      <w:rFonts w:ascii="Arial" w:hAnsi="Arial"/>
      <w:lang w:eastAsia="en-US"/>
    </w:rPr>
  </w:style>
  <w:style w:type="paragraph" w:styleId="FootnoteText">
    <w:name w:val="footnote text"/>
    <w:basedOn w:val="Normal"/>
    <w:link w:val="FootnoteTextChar"/>
    <w:unhideWhenUsed/>
    <w:rsid w:val="00FA6924"/>
    <w:rPr>
      <w:rFonts w:ascii="Calibri" w:eastAsia="Calibri" w:hAnsi="Calibri"/>
      <w:lang w:val="es-MX" w:eastAsia="en-US"/>
    </w:rPr>
  </w:style>
  <w:style w:type="character" w:customStyle="1" w:styleId="FootnoteTextChar">
    <w:name w:val="Footnote Text Char"/>
    <w:link w:val="FootnoteText"/>
    <w:rsid w:val="00FA6924"/>
    <w:rPr>
      <w:rFonts w:ascii="Calibri" w:eastAsia="Calibri" w:hAnsi="Calibri"/>
      <w:lang w:eastAsia="en-US"/>
    </w:rPr>
  </w:style>
  <w:style w:type="character" w:styleId="FootnoteReference">
    <w:name w:val="footnote reference"/>
    <w:unhideWhenUsed/>
    <w:rsid w:val="00FA6924"/>
    <w:rPr>
      <w:vertAlign w:val="superscript"/>
    </w:rPr>
  </w:style>
  <w:style w:type="paragraph" w:customStyle="1" w:styleId="Ttulosinnumeracin">
    <w:name w:val="Título sin numeración"/>
    <w:next w:val="Normal"/>
    <w:rsid w:val="009E4C63"/>
    <w:pPr>
      <w:pBdr>
        <w:top w:val="single" w:sz="4" w:space="1" w:color="auto"/>
        <w:bottom w:val="single" w:sz="4" w:space="1" w:color="auto"/>
      </w:pBdr>
      <w:spacing w:after="240"/>
    </w:pPr>
    <w:rPr>
      <w:rFonts w:ascii="Arial" w:hAnsi="Arial"/>
      <w:b/>
      <w:color w:val="000080"/>
      <w:sz w:val="32"/>
      <w:lang w:val="es-ES" w:eastAsia="es-ES"/>
    </w:rPr>
  </w:style>
  <w:style w:type="paragraph" w:styleId="Subtitle">
    <w:name w:val="Subtitle"/>
    <w:basedOn w:val="List2"/>
    <w:next w:val="Normal"/>
    <w:link w:val="SubtitleChar"/>
    <w:qFormat/>
    <w:rsid w:val="00F5221D"/>
    <w:pPr>
      <w:spacing w:after="60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link w:val="Subtitle"/>
    <w:rsid w:val="00F5221D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Tabla">
    <w:name w:val="Tabla"/>
    <w:rsid w:val="00CF3A83"/>
    <w:pPr>
      <w:spacing w:before="60" w:after="60"/>
    </w:pPr>
    <w:rPr>
      <w:rFonts w:ascii="Arial" w:hAnsi="Arial"/>
      <w:sz w:val="24"/>
      <w:lang w:val="es-ES" w:eastAsia="es-ES"/>
    </w:rPr>
  </w:style>
  <w:style w:type="paragraph" w:styleId="List2">
    <w:name w:val="List 2"/>
    <w:basedOn w:val="Normal"/>
    <w:rsid w:val="00FD5D61"/>
    <w:pPr>
      <w:ind w:left="566" w:hanging="283"/>
      <w:contextualSpacing/>
    </w:pPr>
  </w:style>
  <w:style w:type="paragraph" w:styleId="TOC1">
    <w:name w:val="toc 1"/>
    <w:basedOn w:val="Normal"/>
    <w:next w:val="Normal"/>
    <w:autoRedefine/>
    <w:uiPriority w:val="39"/>
    <w:rsid w:val="00CF3A83"/>
  </w:style>
  <w:style w:type="paragraph" w:styleId="TOC2">
    <w:name w:val="toc 2"/>
    <w:basedOn w:val="Normal"/>
    <w:next w:val="Normal"/>
    <w:autoRedefine/>
    <w:uiPriority w:val="39"/>
    <w:rsid w:val="00CF3A83"/>
    <w:pPr>
      <w:ind w:left="200"/>
    </w:pPr>
  </w:style>
  <w:style w:type="paragraph" w:customStyle="1" w:styleId="Normal1">
    <w:name w:val="Normal1"/>
    <w:basedOn w:val="BodyText"/>
    <w:rsid w:val="00336078"/>
    <w:pPr>
      <w:jc w:val="both"/>
    </w:pPr>
    <w:rPr>
      <w:rFonts w:ascii="Lucida Sans Unicode" w:hAnsi="Lucida Sans Unicode"/>
      <w:color w:val="333399"/>
      <w:sz w:val="20"/>
      <w:lang w:val="pt-PT"/>
    </w:rPr>
  </w:style>
  <w:style w:type="table" w:styleId="TableGrid">
    <w:name w:val="Table Grid"/>
    <w:basedOn w:val="TableNormal"/>
    <w:rsid w:val="00C35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ialPasteStyle">
    <w:name w:val="ArialPasteStyle"/>
    <w:uiPriority w:val="99"/>
    <w:rsid w:val="00EC47CA"/>
    <w:rPr>
      <w:sz w:val="16"/>
      <w:szCs w:val="16"/>
    </w:rPr>
  </w:style>
  <w:style w:type="character" w:customStyle="1" w:styleId="ui-provider">
    <w:name w:val="ui-provider"/>
    <w:basedOn w:val="DefaultParagraphFont"/>
    <w:rsid w:val="002F46DB"/>
  </w:style>
  <w:style w:type="character" w:customStyle="1" w:styleId="Heading2Char">
    <w:name w:val="Heading 2 Char"/>
    <w:basedOn w:val="DefaultParagraphFont"/>
    <w:link w:val="Heading2"/>
    <w:rsid w:val="00ED60E3"/>
    <w:rPr>
      <w:rFonts w:ascii="Arial" w:hAnsi="Arial"/>
      <w:b/>
      <w:color w:val="FF0000"/>
      <w:sz w:val="16"/>
      <w:lang w:val="es-ES_tradnl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E6170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qFormat/>
    <w:rsid w:val="00B944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944D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TOC3">
    <w:name w:val="toc 3"/>
    <w:basedOn w:val="Normal"/>
    <w:next w:val="Normal"/>
    <w:autoRedefine/>
    <w:uiPriority w:val="39"/>
    <w:rsid w:val="008D6055"/>
    <w:pPr>
      <w:spacing w:after="100"/>
      <w:ind w:left="400"/>
    </w:pPr>
  </w:style>
  <w:style w:type="character" w:customStyle="1" w:styleId="font801">
    <w:name w:val="font801"/>
    <w:basedOn w:val="DefaultParagraphFont"/>
    <w:rsid w:val="00805989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uiPriority w:val="39"/>
    <w:unhideWhenUsed/>
    <w:rsid w:val="52ED7273"/>
    <w:pPr>
      <w:spacing w:after="100"/>
      <w:ind w:left="660"/>
    </w:pPr>
  </w:style>
  <w:style w:type="character" w:styleId="FollowedHyperlink">
    <w:name w:val="FollowedHyperlink"/>
    <w:basedOn w:val="DefaultParagraphFont"/>
    <w:rsid w:val="008C69B0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052A6F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normaltextrun">
    <w:name w:val="normaltextrun"/>
    <w:basedOn w:val="DefaultParagraphFont"/>
    <w:rsid w:val="00052A6F"/>
  </w:style>
  <w:style w:type="character" w:customStyle="1" w:styleId="eop">
    <w:name w:val="eop"/>
    <w:basedOn w:val="DefaultParagraphFont"/>
    <w:rsid w:val="00052A6F"/>
  </w:style>
  <w:style w:type="character" w:customStyle="1" w:styleId="Heading4Char">
    <w:name w:val="Heading 4 Char"/>
    <w:basedOn w:val="DefaultParagraphFont"/>
    <w:link w:val="Heading4"/>
    <w:rsid w:val="00B21CAB"/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antandernet.sharepoint.com/:x:/r/sites/IBMODIN/Shared%20Documents/MVP2%20EXTENSI%C3%93N/Desarrollo/Testing/UTEST%20M2/M2ex%20FOR-DES-121%20Matriz%20Escenarios%20Pruebas%20Unitarias%20active_card%20%5BLMWY%5D.xlsx?d=w7535be6c31934057a91fef3825f2bb1b&amp;csf=1&amp;web=1&amp;e=jjTuX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yp-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51377A012B0B4991F8E56986413D01" ma:contentTypeVersion="15" ma:contentTypeDescription="Create a new document." ma:contentTypeScope="" ma:versionID="c3177be40e586064a4d629be56b16af9">
  <xsd:schema xmlns:xsd="http://www.w3.org/2001/XMLSchema" xmlns:xs="http://www.w3.org/2001/XMLSchema" xmlns:p="http://schemas.microsoft.com/office/2006/metadata/properties" xmlns:ns2="4319d352-6004-4b84-8001-67c298342f81" xmlns:ns3="f0725740-5555-4012-a762-a2deef1551aa" targetNamespace="http://schemas.microsoft.com/office/2006/metadata/properties" ma:root="true" ma:fieldsID="c64c9b5f95b8fb88934abd78cc8ca819" ns2:_="" ns3:_="">
    <xsd:import namespace="4319d352-6004-4b84-8001-67c298342f81"/>
    <xsd:import namespace="f0725740-5555-4012-a762-a2deef1551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9d352-6004-4b84-8001-67c298342f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471ada5-31db-43fa-8830-84ca9293ff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25740-5555-4012-a762-a2deef1551a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16f9373-8588-4662-a093-4d981081a880}" ma:internalName="TaxCatchAll" ma:showField="CatchAllData" ma:web="f0725740-5555-4012-a762-a2deef1551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19d352-6004-4b84-8001-67c298342f81">
      <Terms xmlns="http://schemas.microsoft.com/office/infopath/2007/PartnerControls"/>
    </lcf76f155ced4ddcb4097134ff3c332f>
    <TaxCatchAll xmlns="f0725740-5555-4012-a762-a2deef1551aa" xsi:nil="true"/>
    <SharedWithUsers xmlns="f0725740-5555-4012-a762-a2deef1551aa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5A329-8F32-482D-8B60-F02778408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9d352-6004-4b84-8001-67c298342f81"/>
    <ds:schemaRef ds:uri="f0725740-5555-4012-a762-a2deef1551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0F58AC-C276-4913-B5FF-7CE8D08C9D7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1AA67AF-85D8-4E4D-A602-7EFA04D78EA5}">
  <ds:schemaRefs>
    <ds:schemaRef ds:uri="http://schemas.microsoft.com/office/2006/metadata/properties"/>
    <ds:schemaRef ds:uri="http://schemas.microsoft.com/office/infopath/2007/PartnerControls"/>
    <ds:schemaRef ds:uri="4319d352-6004-4b84-8001-67c298342f81"/>
    <ds:schemaRef ds:uri="f0725740-5555-4012-a762-a2deef1551aa"/>
  </ds:schemaRefs>
</ds:datastoreItem>
</file>

<file path=customXml/itemProps4.xml><?xml version="1.0" encoding="utf-8"?>
<ds:datastoreItem xmlns:ds="http://schemas.openxmlformats.org/officeDocument/2006/customXml" ds:itemID="{916A3E1C-6C29-4102-AB7B-5E459E5A5E5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2FEB644-764F-45C5-A514-F66D0D4F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ryp-001.dot</Template>
  <TotalTime>0</TotalTime>
  <Pages>15</Pages>
  <Words>3886</Words>
  <Characters>21377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FOR-DES-502 Evidencias de Pruebas</vt:lpstr>
    </vt:vector>
  </TitlesOfParts>
  <Company>Santander</Company>
  <LinksUpToDate>false</LinksUpToDate>
  <CharactersWithSpaces>25213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FOR-DES-502 Evidencias de Pruebas</dc:title>
  <dc:subject/>
  <dc:creator>Gobireno de Testing</dc:creator>
  <cp:keywords/>
  <dc:description/>
  <cp:lastModifiedBy>Christopher Valencia</cp:lastModifiedBy>
  <cp:revision>2</cp:revision>
  <cp:lastPrinted>2024-12-27T17:13:00Z</cp:lastPrinted>
  <dcterms:created xsi:type="dcterms:W3CDTF">2025-09-18T04:53:00Z</dcterms:created>
  <dcterms:modified xsi:type="dcterms:W3CDTF">2025-09-18T04:53:00Z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0x010100D051377A012B0B4991F8E56986413D01</vt:lpwstr>
  </property>
  <property fmtid="{D5CDD505-2E9C-101B-9397-08002B2CF9AE}" pid="3" name="MSIP_Label_41b88ec2-a72b-4523-9e84-0458a1764731_Enabled">
    <vt:lpwstr>true</vt:lpwstr>
  </property>
  <property fmtid="{D5CDD505-2E9C-101B-9397-08002B2CF9AE}" pid="4" name="MSIP_Label_41b88ec2-a72b-4523-9e84-0458a1764731_SetDate">
    <vt:lpwstr>2021-12-15T15:22:07Z</vt:lpwstr>
  </property>
  <property fmtid="{D5CDD505-2E9C-101B-9397-08002B2CF9AE}" pid="5" name="MSIP_Label_41b88ec2-a72b-4523-9e84-0458a1764731_Method">
    <vt:lpwstr>Privileged</vt:lpwstr>
  </property>
  <property fmtid="{D5CDD505-2E9C-101B-9397-08002B2CF9AE}" pid="6" name="MSIP_Label_41b88ec2-a72b-4523-9e84-0458a1764731_Name">
    <vt:lpwstr>Public O365</vt:lpwstr>
  </property>
  <property fmtid="{D5CDD505-2E9C-101B-9397-08002B2CF9AE}" pid="7" name="MSIP_Label_41b88ec2-a72b-4523-9e84-0458a1764731_SiteId">
    <vt:lpwstr>35595a02-4d6d-44ac-99e1-f9ab4cd872db</vt:lpwstr>
  </property>
  <property fmtid="{D5CDD505-2E9C-101B-9397-08002B2CF9AE}" pid="8" name="MSIP_Label_41b88ec2-a72b-4523-9e84-0458a1764731_ActionId">
    <vt:lpwstr>153a6d15-6fc6-42a5-97ec-bd45f5ea4065</vt:lpwstr>
  </property>
  <property fmtid="{D5CDD505-2E9C-101B-9397-08002B2CF9AE}" pid="9" name="MSIP_Label_41b88ec2-a72b-4523-9e84-0458a1764731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387300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